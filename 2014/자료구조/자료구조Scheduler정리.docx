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E8" w:rsidRDefault="003A048B" w:rsidP="003A048B">
      <w:pPr>
        <w:pStyle w:val="a3"/>
        <w:jc w:val="center"/>
      </w:pPr>
      <w:r>
        <w:rPr>
          <w:rFonts w:hint="eastAsia"/>
          <w:lang w:val="ko-KR"/>
        </w:rPr>
        <w:t xml:space="preserve">자료구조 </w:t>
      </w:r>
      <w:r>
        <w:rPr>
          <w:lang w:val="ko-KR"/>
        </w:rPr>
        <w:t>Scheduler</w:t>
      </w:r>
    </w:p>
    <w:p w:rsidR="006C63E8" w:rsidRDefault="006C63E8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/>
    <w:p w:rsidR="003A048B" w:rsidRDefault="003A04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학번/이름</w:t>
      </w:r>
      <w:r>
        <w:tab/>
        <w:t>20131143</w:t>
      </w:r>
      <w:r>
        <w:rPr>
          <w:rFonts w:hint="eastAsia"/>
        </w:rPr>
        <w:t>최현</w:t>
      </w:r>
    </w:p>
    <w:p w:rsidR="003A048B" w:rsidRDefault="003A04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과목명</w:t>
      </w:r>
      <w:r>
        <w:tab/>
      </w:r>
      <w:r>
        <w:tab/>
      </w:r>
      <w:r>
        <w:rPr>
          <w:rFonts w:hint="eastAsia"/>
        </w:rPr>
        <w:t>자료구조</w:t>
      </w:r>
    </w:p>
    <w:p w:rsidR="003A048B" w:rsidRDefault="003A04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지도교수</w:t>
      </w:r>
      <w:r>
        <w:tab/>
      </w:r>
      <w:r>
        <w:rPr>
          <w:rFonts w:hint="eastAsia"/>
        </w:rPr>
        <w:t>노승민 교수님</w:t>
      </w:r>
    </w:p>
    <w:p w:rsidR="003A048B" w:rsidRDefault="003A04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제출일</w:t>
      </w:r>
      <w:r>
        <w:tab/>
      </w:r>
      <w:r>
        <w:tab/>
        <w:t>2014-06-12</w:t>
      </w:r>
    </w:p>
    <w:p w:rsidR="003A048B" w:rsidRDefault="003A048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Source code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#include &lt;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stdio.h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&gt;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#include &lt;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string.h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&gt; 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#include &lt;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stdlib.h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&gt;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#define MAX_LIST_SIZE 100 //리스트크기 매크로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typedef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struct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{ // 스케줄의 date, time, data를 문자열로 저장함, 자기참조 구조체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char date[MAX_LIST_SIZE];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char time[MAX_LIST_SIZE];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char data[MAX_LIST_SIZE];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struct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*link;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typedef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struct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{ 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*head; //헤드포인터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length;</w:t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//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노드의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개수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  //p151 리스트 ADT의 구현 참조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 xml:space="preserve">void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init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*list)//리스트 초기화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if(list==NULL) return;//이미NULL이면 그냥 반환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list-&gt;length =0; //length값을 0으로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만듬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노드갯수초기화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list-&gt;head = NULL;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is_empty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*list)//리스트가 비었나 확인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if(list-&gt;head == NULL)//head가 NULL을 가리키면 이미 비어있는 것이므로 1을 반환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return 1;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else //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그외는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0반환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return 0; 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void error(char *message)//오류처리함수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fprintf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stderr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,"%s\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n",message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exit(1);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*list,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 //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위치의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노드를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일시적으로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tmp_node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에 저장하고 반환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tmp_node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=list-&gt;head;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if(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&lt;0) return NULL;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for(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=0;i&lt;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pos;i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++)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tmp_node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=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tmp_node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-&gt;link;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return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tmp_node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lastRenderedPageBreak/>
        <w:t>}//p152 프로그램 4.22</w:t>
      </w:r>
    </w:p>
    <w:p w:rsidR="0009496E" w:rsidRPr="0009496E" w:rsidRDefault="0009496E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 xml:space="preserve">void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insert_node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phead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*p,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 //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삽입과정</w:t>
      </w:r>
    </w:p>
    <w:p w:rsidR="0009496E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if(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==(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*)NULL)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error("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잘못입력하셨습니다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.");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if(*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phead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==NULL) // 공백리스트인 경우(삽입하려는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노드가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첫번째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-&gt;link=NULL;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phead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=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else if(p==NULL) //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선행노드를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가리키는 포인터 p가 NULL이면 리스트 맨 앞에 삽입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-&gt;link=*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phead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phead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=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else //p 다음에 삽입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-&gt;link=p-&gt;link;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p-&gt;link=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}//참고 교재 127p 프로그램4.5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void add(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*list,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position,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*data1) // 주어진 위치에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추가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*p;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if((position&gt;=0)&amp;&amp;(position &lt;=list-&gt;length))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*node = 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*)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malloc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sizeof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)); //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동적메모리할당</w:t>
      </w:r>
      <w:proofErr w:type="spellEnd"/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if(node==(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*)NULL)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error("메모리 할당에러");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node=data1;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p=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(list, position-1); 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insert_node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(&amp;(list-&gt;head), p, node);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list-&gt;length++;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}//p153 프로그램 4.22 참조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 xml:space="preserve">void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remove_node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phead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*p,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*removed) //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삭제 과정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if(p==NULL)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phead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= (*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phead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)-&gt;link;//p가 NULL이면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첫번째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삭제 헤드포인터 변경 removed노드가 차지하고 있는 공간 반환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else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p-&gt;link = removed-&gt;link;//p가 removed 다음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가리키게 변경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free(removed); //removed가 차지하던 공간을 시스템에 반환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}//p128 프로그램 4.6 참조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lastRenderedPageBreak/>
        <w:t xml:space="preserve">void </w:t>
      </w:r>
      <w:proofErr w:type="spellStart"/>
      <w:r w:rsidR="009F27FB">
        <w:rPr>
          <w:rFonts w:ascii="돋움체" w:eastAsia="돋움체" w:hAnsiTheme="minorHAnsi" w:cs="돋움체"/>
          <w:sz w:val="19"/>
          <w:szCs w:val="19"/>
        </w:rPr>
        <w:t>is_in_list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*list, char a[]) // char a값과 리스트의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노드의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date값이 같으면 내용 출력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*p;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p=list-&gt;head;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while(p!=NULL)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if(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strcmp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(p-&gt;date, a)==0) // p-&gt;date의 값(날짜)과 a값이 같으면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("%s %s %s\n", p-&gt;date, p-&gt;time, p-&gt;data);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p=p-&gt;link;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else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p=p-&gt;link;</w:t>
      </w:r>
    </w:p>
    <w:p w:rsidR="003A048B" w:rsidRPr="003A048B" w:rsidRDefault="003A048B" w:rsidP="00E30E4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//p155 프로그램 4.27 참조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void delete_(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*list,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 //</w:t>
      </w:r>
      <w:r w:rsidR="007F6884">
        <w:rPr>
          <w:rFonts w:ascii="돋움체" w:eastAsia="돋움체" w:hAnsiTheme="minorHAnsi" w:cs="돋움체" w:hint="eastAsia"/>
          <w:sz w:val="19"/>
          <w:szCs w:val="19"/>
        </w:rPr>
        <w:t>주어진 위치의</w:t>
      </w:r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삭제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if(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&lt;0 ||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&gt;= list-&gt;length)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error("위치 오류");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else if(!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is_empty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(list) &amp;&amp; 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&gt;=0) &amp;&amp; 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&lt;= list-&gt;length)) // 리스트가 비어있지 않고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pos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는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전체노드개수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보다 작고 0보다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커야한다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.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*p =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(list, pos-1); //pos-1번째의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노드를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p에 저장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remove_node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(&amp;(list-&gt;head),p, (p!=NULL)?p-&gt;link : NULL);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 xml:space="preserve"> // p가 NULL이 아니면 p-&gt;link, p가 NULL이면 NULL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list-&gt;length--;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}//p153 프로그램 4.23 참조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void clear(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*list) //제일 처음에 있는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노드부분을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계속 삭제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for(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=0;i&lt;list-&gt;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length;i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=0) 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delete_(list,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}//p155 프로그램 4.25를 참조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create_node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*link) // 빈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동적노드를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생성한 후 값을 받아서 저장하여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노드를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반환한다.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= 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*)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malloc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sizeof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if(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==NULL)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error("새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노드가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NULL임");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else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</w:t>
      </w:r>
      <w:r w:rsidR="00651A83">
        <w:rPr>
          <w:rFonts w:ascii="돋움체" w:eastAsia="돋움체" w:hAnsiTheme="minorHAnsi" w:cs="돋움체" w:hint="eastAsia"/>
          <w:sz w:val="19"/>
          <w:szCs w:val="19"/>
        </w:rPr>
        <w:t xml:space="preserve">year/month/day </w:t>
      </w:r>
      <w:proofErr w:type="spellStart"/>
      <w:r w:rsidR="00651A83">
        <w:rPr>
          <w:rFonts w:ascii="돋움체" w:eastAsia="돋움체" w:hAnsiTheme="minorHAnsi" w:cs="돋움체" w:hint="eastAsia"/>
          <w:sz w:val="19"/>
          <w:szCs w:val="19"/>
        </w:rPr>
        <w:t>hour:min</w:t>
      </w:r>
      <w:proofErr w:type="spellEnd"/>
      <w:r w:rsidR="00651A83">
        <w:rPr>
          <w:rFonts w:ascii="돋움체" w:eastAsia="돋움체" w:hAnsiTheme="minorHAnsi" w:cs="돋움체" w:hint="eastAsia"/>
          <w:sz w:val="19"/>
          <w:szCs w:val="19"/>
        </w:rPr>
        <w:t xml:space="preserve"> </w:t>
      </w:r>
      <w:r w:rsidR="00E30E4D">
        <w:rPr>
          <w:rFonts w:ascii="돋움체" w:eastAsia="돋움체" w:hAnsiTheme="minorHAnsi" w:cs="돋움체"/>
          <w:sz w:val="19"/>
          <w:szCs w:val="19"/>
        </w:rPr>
        <w:t>memo</w:t>
      </w:r>
      <w:r w:rsidRPr="003A048B">
        <w:rPr>
          <w:rFonts w:ascii="돋움체" w:eastAsia="돋움체" w:hAnsiTheme="minorHAnsi" w:cs="돋움체"/>
          <w:sz w:val="19"/>
          <w:szCs w:val="19"/>
        </w:rPr>
        <w:t xml:space="preserve"> : &gt;&gt;");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scanf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("%s %s %s",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-&gt;date,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-&gt;time,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-&gt;data);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lastRenderedPageBreak/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-&gt;link = link;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return 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new_node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void display(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*list) //리스트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노드의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객체들의 값 표현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*node=list-&gt;head; // 리스트 제일 앞의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노드주소를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node에 저장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for(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=0;i&lt;list-&gt;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length;i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++) // 리스트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노드의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개수전까지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for문 수행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("(%d) %s %s %s\n",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, node-&gt;date, node-&gt;time, node-&gt;data);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node=node-&gt;link; //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다음노드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진행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}//p155 프로그램 4.26 참조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main(void)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ListType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list1; //list1이라는 리스트를 생성한 후 여기에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노드를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추가한다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init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(&amp;list1);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("\t\t스케줄 관리 프로그램");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("\n\n도움말을 원하시면 h를 눌러주세요\n");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for(;1;)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char k1=0;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("&gt;&gt;");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scanf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("%s", &amp;k1);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if(k1=='h')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"i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: </w:t>
      </w:r>
      <w:r w:rsidR="00E30E4D">
        <w:rPr>
          <w:rFonts w:ascii="돋움체" w:eastAsia="돋움체" w:hAnsiTheme="minorHAnsi" w:cs="돋움체" w:hint="eastAsia"/>
          <w:sz w:val="19"/>
          <w:szCs w:val="19"/>
        </w:rPr>
        <w:t>스케줄 입력</w:t>
      </w:r>
      <w:r w:rsidRPr="003A048B">
        <w:rPr>
          <w:rFonts w:ascii="돋움체" w:eastAsia="돋움체" w:hAnsiTheme="minorHAnsi" w:cs="돋움체"/>
          <w:sz w:val="19"/>
          <w:szCs w:val="19"/>
        </w:rPr>
        <w:t>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("d : </w:t>
      </w:r>
      <w:r w:rsidR="00E30E4D">
        <w:rPr>
          <w:rFonts w:ascii="돋움체" w:eastAsia="돋움체" w:hAnsiTheme="minorHAnsi" w:cs="돋움체" w:hint="eastAsia"/>
          <w:sz w:val="19"/>
          <w:szCs w:val="19"/>
        </w:rPr>
        <w:t>스케줄 삭제</w:t>
      </w:r>
      <w:r w:rsidRPr="003A048B">
        <w:rPr>
          <w:rFonts w:ascii="돋움체" w:eastAsia="돋움체" w:hAnsiTheme="minorHAnsi" w:cs="돋움체"/>
          <w:sz w:val="19"/>
          <w:szCs w:val="19"/>
        </w:rPr>
        <w:t>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("D : </w:t>
      </w:r>
      <w:r w:rsidR="00E30E4D">
        <w:rPr>
          <w:rFonts w:ascii="돋움체" w:eastAsia="돋움체" w:hAnsiTheme="minorHAnsi" w:cs="돋움체" w:hint="eastAsia"/>
          <w:sz w:val="19"/>
          <w:szCs w:val="19"/>
        </w:rPr>
        <w:t>모든 스케줄 삭제</w:t>
      </w:r>
      <w:r w:rsidRPr="003A048B">
        <w:rPr>
          <w:rFonts w:ascii="돋움체" w:eastAsia="돋움체" w:hAnsiTheme="minorHAnsi" w:cs="돋움체"/>
          <w:sz w:val="19"/>
          <w:szCs w:val="19"/>
        </w:rPr>
        <w:t>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("p : </w:t>
      </w:r>
      <w:r w:rsidR="00E30E4D">
        <w:rPr>
          <w:rFonts w:ascii="돋움체" w:eastAsia="돋움체" w:hAnsiTheme="minorHAnsi" w:cs="돋움체" w:hint="eastAsia"/>
          <w:sz w:val="19"/>
          <w:szCs w:val="19"/>
        </w:rPr>
        <w:t>스케줄 확인</w:t>
      </w:r>
      <w:r w:rsidRPr="003A048B">
        <w:rPr>
          <w:rFonts w:ascii="돋움체" w:eastAsia="돋움체" w:hAnsiTheme="minorHAnsi" w:cs="돋움체"/>
          <w:sz w:val="19"/>
          <w:szCs w:val="19"/>
        </w:rPr>
        <w:t>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("P : </w:t>
      </w:r>
      <w:r w:rsidR="00E30E4D">
        <w:rPr>
          <w:rFonts w:ascii="돋움체" w:eastAsia="돋움체" w:hAnsiTheme="minorHAnsi" w:cs="돋움체" w:hint="eastAsia"/>
          <w:sz w:val="19"/>
          <w:szCs w:val="19"/>
        </w:rPr>
        <w:t>모든 스케줄 확인</w:t>
      </w:r>
      <w:r w:rsidRPr="003A048B">
        <w:rPr>
          <w:rFonts w:ascii="돋움체" w:eastAsia="돋움체" w:hAnsiTheme="minorHAnsi" w:cs="돋움체"/>
          <w:sz w:val="19"/>
          <w:szCs w:val="19"/>
        </w:rPr>
        <w:t>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("m : </w:t>
      </w:r>
      <w:r w:rsidR="00E30E4D">
        <w:rPr>
          <w:rFonts w:ascii="돋움체" w:eastAsia="돋움체" w:hAnsiTheme="minorHAnsi" w:cs="돋움체" w:hint="eastAsia"/>
          <w:sz w:val="19"/>
          <w:szCs w:val="19"/>
        </w:rPr>
        <w:t>스케줄 수정</w:t>
      </w:r>
      <w:r w:rsidRPr="003A048B">
        <w:rPr>
          <w:rFonts w:ascii="돋움체" w:eastAsia="돋움체" w:hAnsiTheme="minorHAnsi" w:cs="돋움체"/>
          <w:sz w:val="19"/>
          <w:szCs w:val="19"/>
        </w:rPr>
        <w:t>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("q : </w:t>
      </w:r>
      <w:r w:rsidR="00E30E4D">
        <w:rPr>
          <w:rFonts w:ascii="돋움체" w:eastAsia="돋움체" w:hAnsiTheme="minorHAnsi" w:cs="돋움체" w:hint="eastAsia"/>
          <w:sz w:val="19"/>
          <w:szCs w:val="19"/>
        </w:rPr>
        <w:t>프로그램 종료</w:t>
      </w:r>
      <w:r w:rsidRPr="003A048B">
        <w:rPr>
          <w:rFonts w:ascii="돋움체" w:eastAsia="돋움체" w:hAnsiTheme="minorHAnsi" w:cs="돋움체"/>
          <w:sz w:val="19"/>
          <w:szCs w:val="19"/>
        </w:rPr>
        <w:t>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("h : </w:t>
      </w:r>
      <w:r w:rsidR="00E30E4D">
        <w:rPr>
          <w:rFonts w:ascii="돋움체" w:eastAsia="돋움체" w:hAnsiTheme="minorHAnsi" w:cs="돋움체" w:hint="eastAsia"/>
          <w:sz w:val="19"/>
          <w:szCs w:val="19"/>
        </w:rPr>
        <w:t>도움말</w:t>
      </w:r>
      <w:r w:rsidRPr="003A048B">
        <w:rPr>
          <w:rFonts w:ascii="돋움체" w:eastAsia="돋움체" w:hAnsiTheme="minorHAnsi" w:cs="돋움체"/>
          <w:sz w:val="19"/>
          <w:szCs w:val="19"/>
        </w:rPr>
        <w:t>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else if(k1=='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')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add(&amp;list1, 0,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create_node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(NULL)); //리스트의 처음에 새로운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삽입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7152A7" w:rsidRPr="003A048B" w:rsidRDefault="003A048B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="007152A7" w:rsidRPr="003A048B">
        <w:rPr>
          <w:rFonts w:ascii="돋움체" w:eastAsia="돋움체" w:hAnsiTheme="minorHAnsi" w:cs="돋움체"/>
          <w:sz w:val="19"/>
          <w:szCs w:val="19"/>
        </w:rPr>
        <w:t>else if(k1=='d')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n;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display(&amp;list1);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("삭제하실 리스트의 번호를 입력하세요\n");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scanf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("%d", &amp;n);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delete_(&amp;list1, n);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("%d번이 삭제되었습니다.\n", n);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display(&amp;list1); </w:t>
      </w:r>
    </w:p>
    <w:p w:rsidR="003A048B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lastRenderedPageBreak/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else if(k1=='D')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char k2;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("정말로 모두 삭제하시겠습니까?(y/n)\n");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scanf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("%s",&amp;k2);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if(k2=='y' || k2=='Y')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clear(&amp;list1); //y, Y를 누르면 모든 데이터 삭제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("모든 데이터가 삭제되었습니다.\n");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else if(k2=='n' || k2=='N')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("삭제를 취소합니다. 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>
        <w:rPr>
          <w:rFonts w:ascii="돋움체" w:eastAsia="돋움체" w:hAnsiTheme="minorHAnsi" w:cs="돋움체"/>
          <w:sz w:val="19"/>
          <w:szCs w:val="19"/>
        </w:rPr>
        <w:tab/>
      </w:r>
      <w:r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else if(k1=='p')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char a[100]; //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리스트노드의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date와 동일한 문자열 생성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("확인할 스케줄 날짜를 입력하시오 \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</w:t>
      </w:r>
      <w:r w:rsidR="00651A83">
        <w:rPr>
          <w:rFonts w:ascii="돋움체" w:eastAsia="돋움체" w:hAnsiTheme="minorHAnsi" w:cs="돋움체" w:hint="eastAsia"/>
          <w:sz w:val="19"/>
          <w:szCs w:val="19"/>
        </w:rPr>
        <w:t>y</w:t>
      </w:r>
      <w:r w:rsidR="00651A83">
        <w:rPr>
          <w:rFonts w:ascii="돋움체" w:eastAsia="돋움체" w:hAnsiTheme="minorHAnsi" w:cs="돋움체"/>
          <w:sz w:val="19"/>
          <w:szCs w:val="19"/>
        </w:rPr>
        <w:t>ear</w:t>
      </w:r>
      <w:proofErr w:type="spellEnd"/>
      <w:r w:rsidR="00651A83">
        <w:rPr>
          <w:rFonts w:ascii="돋움체" w:eastAsia="돋움체" w:hAnsiTheme="minorHAnsi" w:cs="돋움체"/>
          <w:sz w:val="19"/>
          <w:szCs w:val="19"/>
        </w:rPr>
        <w:t>/month/day</w:t>
      </w:r>
      <w:r w:rsidRPr="003A048B">
        <w:rPr>
          <w:rFonts w:ascii="돋움체" w:eastAsia="돋움체" w:hAnsiTheme="minorHAnsi" w:cs="돋움체"/>
          <w:sz w:val="19"/>
          <w:szCs w:val="19"/>
        </w:rPr>
        <w:t>&gt;&gt;");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scanf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("%s", a);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="009F27FB">
        <w:rPr>
          <w:rFonts w:ascii="돋움체" w:eastAsia="돋움체" w:hAnsiTheme="minorHAnsi" w:cs="돋움체"/>
          <w:sz w:val="19"/>
          <w:szCs w:val="19"/>
        </w:rPr>
        <w:t>is_in_list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(&amp;list1, a);</w:t>
      </w:r>
    </w:p>
    <w:p w:rsidR="007152A7" w:rsidRDefault="003A048B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  <w:r w:rsidR="007152A7" w:rsidRPr="007152A7">
        <w:rPr>
          <w:rFonts w:ascii="돋움체" w:eastAsia="돋움체" w:hAnsiTheme="minorHAnsi" w:cs="돋움체"/>
          <w:sz w:val="19"/>
          <w:szCs w:val="19"/>
        </w:rPr>
        <w:t xml:space="preserve"> 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else if(k1=='P')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display(&amp;list1); //모든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노드의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값을 보여준다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else if(k1=='m') //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은 x번째의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노드를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반환하기 때문에 -&gt;를 쓸 수 있다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int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x;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("리스트 번호를 입력하세요\n");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display(&amp;list1);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scanf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("\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n%d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", &amp;x);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수정전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: %s %s %s\n",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(&amp;list1, x)-&gt;date,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(&amp;list1, x)-&gt;time,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(&amp;list1, x)-&gt;data);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delete_(&amp;list1, x);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 xml:space="preserve">add(&amp;list1, x,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create_node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(NULL));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수정후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 : 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("%s %s %s\n",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(&amp;list1, x)-&gt;date,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 xml:space="preserve">(&amp;list1, x)-&gt;time, 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get_node_at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(&amp;list1, x)-&gt;data);</w:t>
      </w:r>
    </w:p>
    <w:p w:rsidR="007152A7" w:rsidRDefault="003A048B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  <w:r w:rsidR="007152A7" w:rsidRPr="007152A7">
        <w:rPr>
          <w:rFonts w:ascii="돋움체" w:eastAsia="돋움체" w:hAnsiTheme="minorHAnsi" w:cs="돋움체"/>
          <w:sz w:val="19"/>
          <w:szCs w:val="19"/>
        </w:rPr>
        <w:t xml:space="preserve"> 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else if(k1=='q')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{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exit(1);</w:t>
      </w:r>
    </w:p>
    <w:p w:rsidR="007152A7" w:rsidRPr="003A048B" w:rsidRDefault="007152A7" w:rsidP="007152A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  <w:t>else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r w:rsidRPr="003A048B">
        <w:rPr>
          <w:rFonts w:ascii="돋움체" w:eastAsia="돋움체" w:hAnsiTheme="minorHAnsi" w:cs="돋움체"/>
          <w:sz w:val="19"/>
          <w:szCs w:val="19"/>
        </w:rPr>
        <w:tab/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printf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("</w:t>
      </w:r>
      <w:proofErr w:type="spellStart"/>
      <w:r w:rsidRPr="003A048B">
        <w:rPr>
          <w:rFonts w:ascii="돋움체" w:eastAsia="돋움체" w:hAnsiTheme="minorHAnsi" w:cs="돋움체"/>
          <w:sz w:val="19"/>
          <w:szCs w:val="19"/>
        </w:rPr>
        <w:t>잘못입력하셨습니다</w:t>
      </w:r>
      <w:proofErr w:type="spellEnd"/>
      <w:r w:rsidRPr="003A048B">
        <w:rPr>
          <w:rFonts w:ascii="돋움체" w:eastAsia="돋움체" w:hAnsiTheme="minorHAnsi" w:cs="돋움체"/>
          <w:sz w:val="19"/>
          <w:szCs w:val="19"/>
        </w:rPr>
        <w:t>.\n");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}</w:t>
      </w:r>
    </w:p>
    <w:p w:rsidR="003A048B" w:rsidRP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ab/>
        <w:t>return 0;</w:t>
      </w:r>
    </w:p>
    <w:p w:rsid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hAnsiTheme="minorHAnsi" w:cs="돋움체"/>
          <w:sz w:val="19"/>
          <w:szCs w:val="19"/>
        </w:rPr>
      </w:pPr>
      <w:r w:rsidRPr="003A048B">
        <w:rPr>
          <w:rFonts w:ascii="돋움체" w:eastAsia="돋움체" w:hAnsiTheme="minorHAnsi" w:cs="돋움체"/>
          <w:sz w:val="19"/>
          <w:szCs w:val="19"/>
        </w:rPr>
        <w:t>}</w:t>
      </w:r>
    </w:p>
    <w:p w:rsid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문제 기술</w:t>
      </w:r>
    </w:p>
    <w:p w:rsidR="003A048B" w:rsidRDefault="003A048B" w:rsidP="003A048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연결리스트를 이용해 스케줄러 만들기</w:t>
      </w:r>
    </w:p>
    <w:p w:rsidR="004C22C7" w:rsidRPr="004C22C7" w:rsidRDefault="004C22C7" w:rsidP="003A048B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ADT </w:t>
      </w:r>
      <w:r w:rsidR="003A048B" w:rsidRPr="004C22C7">
        <w:rPr>
          <w:rFonts w:hint="eastAsia"/>
          <w:b/>
          <w:sz w:val="40"/>
          <w:szCs w:val="40"/>
        </w:rPr>
        <w:t xml:space="preserve">설계 </w:t>
      </w:r>
    </w:p>
    <w:p w:rsidR="003A048B" w:rsidRDefault="003A048B" w:rsidP="004C22C7">
      <w:pPr>
        <w:pStyle w:val="af2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Insert()</w:t>
      </w:r>
    </w:p>
    <w:p w:rsidR="003A048B" w:rsidRDefault="003A048B" w:rsidP="004C22C7">
      <w:pPr>
        <w:pStyle w:val="af2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Delete()</w:t>
      </w:r>
    </w:p>
    <w:p w:rsidR="003A048B" w:rsidRDefault="003A048B" w:rsidP="004C22C7">
      <w:pPr>
        <w:pStyle w:val="af2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Delete_all</w:t>
      </w:r>
      <w:proofErr w:type="spellEnd"/>
      <w:r>
        <w:t>()</w:t>
      </w:r>
    </w:p>
    <w:p w:rsidR="003A048B" w:rsidRDefault="003A048B" w:rsidP="004C22C7">
      <w:pPr>
        <w:pStyle w:val="af2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</w:t>
      </w:r>
      <w:r w:rsidR="004C22C7">
        <w:t>isplay</w:t>
      </w:r>
      <w:r>
        <w:t>()</w:t>
      </w:r>
    </w:p>
    <w:p w:rsidR="003A048B" w:rsidRDefault="003A048B" w:rsidP="004C22C7">
      <w:pPr>
        <w:pStyle w:val="af2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Display</w:t>
      </w:r>
      <w:r w:rsidR="004C22C7">
        <w:t>_all</w:t>
      </w:r>
      <w:proofErr w:type="spellEnd"/>
      <w:r w:rsidR="004C22C7">
        <w:t>()</w:t>
      </w:r>
    </w:p>
    <w:p w:rsidR="004C22C7" w:rsidRDefault="004C22C7" w:rsidP="004C22C7">
      <w:pPr>
        <w:pStyle w:val="af2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Modify()</w:t>
      </w:r>
    </w:p>
    <w:p w:rsidR="004C22C7" w:rsidRDefault="004C22C7" w:rsidP="004C22C7">
      <w:pPr>
        <w:pStyle w:val="af2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Quit()</w:t>
      </w:r>
    </w:p>
    <w:p w:rsidR="004C22C7" w:rsidRDefault="004C22C7" w:rsidP="004C22C7">
      <w:pPr>
        <w:pStyle w:val="af2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Help()</w:t>
      </w:r>
    </w:p>
    <w:p w:rsidR="004C22C7" w:rsidRDefault="0009496E" w:rsidP="004C22C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F</w:t>
      </w:r>
      <w:r>
        <w:rPr>
          <w:rFonts w:hint="eastAsia"/>
          <w:b/>
          <w:sz w:val="40"/>
          <w:szCs w:val="40"/>
        </w:rPr>
        <w:t>unction별 설명</w:t>
      </w:r>
    </w:p>
    <w:p w:rsidR="0009496E" w:rsidRDefault="0009496E" w:rsidP="0009496E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</w:t>
      </w:r>
      <w:r>
        <w:rPr>
          <w:rFonts w:hint="eastAsia"/>
          <w:b/>
          <w:sz w:val="24"/>
          <w:szCs w:val="24"/>
        </w:rPr>
        <w:t>et_</w:t>
      </w:r>
      <w:r>
        <w:rPr>
          <w:b/>
          <w:sz w:val="24"/>
          <w:szCs w:val="24"/>
        </w:rPr>
        <w:t>node_at</w:t>
      </w:r>
      <w:proofErr w:type="spellEnd"/>
      <w:r>
        <w:rPr>
          <w:b/>
          <w:sz w:val="24"/>
          <w:szCs w:val="24"/>
        </w:rPr>
        <w:t xml:space="preserve"> (</w:t>
      </w:r>
      <w:r>
        <w:rPr>
          <w:rFonts w:hint="eastAsia"/>
          <w:b/>
          <w:sz w:val="24"/>
          <w:szCs w:val="24"/>
        </w:rPr>
        <w:t>책 1</w:t>
      </w:r>
      <w:r>
        <w:rPr>
          <w:b/>
          <w:sz w:val="24"/>
          <w:szCs w:val="24"/>
        </w:rPr>
        <w:t xml:space="preserve">52p </w:t>
      </w:r>
      <w:r>
        <w:rPr>
          <w:rFonts w:hint="eastAsia"/>
          <w:b/>
          <w:sz w:val="24"/>
          <w:szCs w:val="24"/>
        </w:rPr>
        <w:t xml:space="preserve">프로그램 </w:t>
      </w:r>
      <w:r>
        <w:rPr>
          <w:b/>
          <w:sz w:val="24"/>
          <w:szCs w:val="24"/>
        </w:rPr>
        <w:t>4.22)</w:t>
      </w:r>
    </w:p>
    <w:p w:rsidR="0009496E" w:rsidRDefault="0009496E" w:rsidP="0009496E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rPr>
          <w:rFonts w:hint="eastAsia"/>
        </w:rPr>
        <w:t xml:space="preserve">매개 변수 </w:t>
      </w:r>
      <w: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로 위치를 받아서 그 위치에 해당하는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주소를 반환한다.</w:t>
      </w:r>
    </w:p>
    <w:p w:rsidR="0009496E" w:rsidRDefault="0009496E" w:rsidP="0009496E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proofErr w:type="spellStart"/>
      <w:r>
        <w:t>Pos</w:t>
      </w:r>
      <w:proofErr w:type="spellEnd"/>
      <w:r>
        <w:rPr>
          <w:rFonts w:hint="eastAsia"/>
        </w:rPr>
        <w:t xml:space="preserve">가 음수이면 </w:t>
      </w:r>
      <w:r>
        <w:t>NULL</w:t>
      </w:r>
      <w:r>
        <w:rPr>
          <w:rFonts w:hint="eastAsia"/>
        </w:rPr>
        <w:t>을 반환</w:t>
      </w:r>
    </w:p>
    <w:p w:rsidR="0009496E" w:rsidRPr="0009496E" w:rsidRDefault="0009496E" w:rsidP="0009496E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t>A</w:t>
      </w:r>
      <w:r>
        <w:rPr>
          <w:rFonts w:hint="eastAsia"/>
        </w:rPr>
        <w:t>dd와 delete modify에서 사용한다.</w:t>
      </w:r>
    </w:p>
    <w:p w:rsidR="0009496E" w:rsidRPr="0009496E" w:rsidRDefault="0009496E" w:rsidP="0009496E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09496E">
        <w:rPr>
          <w:rFonts w:hint="eastAsia"/>
          <w:b/>
          <w:sz w:val="24"/>
          <w:szCs w:val="24"/>
        </w:rPr>
        <w:t>Insert</w:t>
      </w:r>
      <w:r w:rsidRPr="0009496E">
        <w:rPr>
          <w:b/>
          <w:sz w:val="24"/>
          <w:szCs w:val="24"/>
        </w:rPr>
        <w:t xml:space="preserve"> (</w:t>
      </w:r>
      <w:r w:rsidRPr="0009496E">
        <w:rPr>
          <w:rFonts w:hint="eastAsia"/>
          <w:b/>
          <w:sz w:val="24"/>
          <w:szCs w:val="24"/>
        </w:rPr>
        <w:t xml:space="preserve">책 </w:t>
      </w:r>
      <w:r w:rsidRPr="0009496E">
        <w:rPr>
          <w:b/>
          <w:sz w:val="24"/>
          <w:szCs w:val="24"/>
        </w:rPr>
        <w:t xml:space="preserve">127p </w:t>
      </w:r>
      <w:r w:rsidRPr="0009496E">
        <w:rPr>
          <w:rFonts w:hint="eastAsia"/>
          <w:b/>
          <w:sz w:val="24"/>
          <w:szCs w:val="24"/>
        </w:rPr>
        <w:t xml:space="preserve">프로그램 </w:t>
      </w:r>
      <w:r w:rsidRPr="0009496E">
        <w:rPr>
          <w:b/>
          <w:sz w:val="24"/>
          <w:szCs w:val="24"/>
        </w:rPr>
        <w:t>4.5)</w:t>
      </w:r>
    </w:p>
    <w:p w:rsidR="00D77C03" w:rsidRDefault="0009496E" w:rsidP="00D77C0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t>H</w:t>
      </w:r>
      <w:r>
        <w:rPr>
          <w:rFonts w:hint="eastAsia"/>
        </w:rPr>
        <w:t xml:space="preserve">ead가 </w:t>
      </w:r>
      <w:r>
        <w:t>NULL</w:t>
      </w:r>
      <w:r>
        <w:rPr>
          <w:rFonts w:hint="eastAsia"/>
        </w:rPr>
        <w:t>인 경우</w:t>
      </w:r>
      <w:r w:rsidR="00D77C03">
        <w:tab/>
      </w:r>
      <w:r>
        <w:t>&gt;</w:t>
      </w:r>
      <w:r w:rsidR="00D77C03">
        <w:t xml:space="preserve"> </w:t>
      </w:r>
      <w:r>
        <w:rPr>
          <w:rFonts w:hint="eastAsia"/>
        </w:rPr>
        <w:t xml:space="preserve">삽입하려는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첫 번째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되므로 </w:t>
      </w:r>
      <w:r>
        <w:t>head</w:t>
      </w:r>
      <w:r>
        <w:rPr>
          <w:rFonts w:hint="eastAsia"/>
        </w:rPr>
        <w:t>의 값만 변경해줌</w:t>
      </w:r>
    </w:p>
    <w:p w:rsidR="00D77C03" w:rsidRDefault="001507AF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100330</wp:posOffset>
                </wp:positionV>
                <wp:extent cx="714375" cy="9525"/>
                <wp:effectExtent l="0" t="57150" r="28575" b="85725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45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5" o:spid="_x0000_s1026" type="#_x0000_t32" style="position:absolute;left:0;text-align:left;margin-left:70.5pt;margin-top:7.9pt;width:56.2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6F69C0" wp14:editId="3338BED2">
                <wp:simplePos x="0" y="0"/>
                <wp:positionH relativeFrom="column">
                  <wp:posOffset>1685925</wp:posOffset>
                </wp:positionH>
                <wp:positionV relativeFrom="paragraph">
                  <wp:posOffset>76835</wp:posOffset>
                </wp:positionV>
                <wp:extent cx="590550" cy="361950"/>
                <wp:effectExtent l="0" t="0" r="19050" b="19050"/>
                <wp:wrapSquare wrapText="bothSides"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AF" w:rsidRDefault="001507AF" w:rsidP="001507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F69C0" id="직사각형 44" o:spid="_x0000_s1026" style="position:absolute;left:0;text-align:left;margin-left:132.75pt;margin-top:6.05pt;width:46.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" fillcolor="white [3201]" strokecolor="#918655 [3209]" strokeweight="1.5pt">
                <v:stroke endcap="round"/>
                <v:textbox>
                  <w:txbxContent>
                    <w:p w:rsidR="001507AF" w:rsidRDefault="001507AF" w:rsidP="001507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77C03">
        <w:rPr>
          <w:rFonts w:hint="eastAsia"/>
        </w:rPr>
        <w:t>h</w:t>
      </w:r>
      <w:r w:rsidR="00D77C03">
        <w:t>ead</w:t>
      </w:r>
    </w:p>
    <w:p w:rsidR="00D77C03" w:rsidRDefault="001507AF" w:rsidP="00D77C0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137795</wp:posOffset>
                </wp:positionV>
                <wp:extent cx="504825" cy="9525"/>
                <wp:effectExtent l="0" t="76200" r="28575" b="85725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4A3FF" id="직선 화살표 연결선 46" o:spid="_x0000_s1026" type="#_x0000_t32" style="position:absolute;left:0;text-align:left;margin-left:89.25pt;margin-top:10.85pt;width:39.75pt;height: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" strokecolor="black [3200]" strokeweight="1pt">
                <v:stroke endarrow="block" endcap="round"/>
              </v:shape>
            </w:pict>
          </mc:Fallback>
        </mc:AlternateContent>
      </w:r>
      <w:proofErr w:type="spellStart"/>
      <w:r w:rsidR="00D77C03">
        <w:rPr>
          <w:rFonts w:hint="eastAsia"/>
        </w:rPr>
        <w:t>new_node</w:t>
      </w:r>
      <w:proofErr w:type="spellEnd"/>
    </w:p>
    <w:p w:rsidR="00D77C03" w:rsidRDefault="00D77C03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</w:p>
    <w:p w:rsidR="00D77C03" w:rsidRDefault="004A25FE" w:rsidP="001507AF">
      <w:pPr>
        <w:widowControl w:val="0"/>
        <w:autoSpaceDE w:val="0"/>
        <w:autoSpaceDN w:val="0"/>
        <w:adjustRightInd w:val="0"/>
        <w:spacing w:after="0" w:line="240" w:lineRule="auto"/>
        <w:ind w:left="708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291292" wp14:editId="08BA5BA9">
                <wp:simplePos x="0" y="0"/>
                <wp:positionH relativeFrom="column">
                  <wp:posOffset>990600</wp:posOffset>
                </wp:positionH>
                <wp:positionV relativeFrom="paragraph">
                  <wp:posOffset>401955</wp:posOffset>
                </wp:positionV>
                <wp:extent cx="209550" cy="295275"/>
                <wp:effectExtent l="0" t="0" r="0" b="0"/>
                <wp:wrapNone/>
                <wp:docPr id="56" name="곱셈 기호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952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E0BAC" id="곱셈 기호 56" o:spid="_x0000_s1026" style="position:absolute;left:0;text-align:left;margin-left:78pt;margin-top:31.65pt;width:16.5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" path="m30232,85180l70425,56656r34350,48401l139125,56656r40193,28524l134993,147638r44325,62457l139125,238619,104775,190218,70425,238619,30232,210095,74557,147638,30232,85180xe" fillcolor="black [3200]" strokecolor="black [1600]" strokeweight="1.5pt">
                <v:stroke endcap="round"/>
                <v:path arrowok="t" o:connecttype="custom" o:connectlocs="30232,85180;70425,56656;104775,105057;139125,56656;179318,85180;134993,147638;179318,210095;139125,238619;104775,190218;70425,238619;30232,210095;74557,147638;30232,85180" o:connectangles="0,0,0,0,0,0,0,0,0,0,0,0,0"/>
              </v:shape>
            </w:pict>
          </mc:Fallback>
        </mc:AlternateContent>
      </w:r>
      <w:bookmarkEnd w:id="0"/>
      <w:r w:rsidR="0009496E">
        <w:t>P</w:t>
      </w:r>
      <w:r w:rsidR="0009496E">
        <w:rPr>
          <w:rFonts w:hint="eastAsia"/>
        </w:rPr>
        <w:t>가 NULL인 경</w:t>
      </w:r>
      <w:r w:rsidR="00D77C03">
        <w:rPr>
          <w:rFonts w:hint="eastAsia"/>
        </w:rPr>
        <w:t>우</w:t>
      </w:r>
      <w:r w:rsidR="00D77C03">
        <w:tab/>
        <w:t xml:space="preserve">&gt; </w:t>
      </w:r>
      <w:r w:rsidR="00D77C03">
        <w:rPr>
          <w:rFonts w:hint="eastAsia"/>
        </w:rPr>
        <w:t xml:space="preserve">리스트의 맨 앞에 삽입 </w:t>
      </w:r>
      <w:proofErr w:type="spellStart"/>
      <w:r w:rsidR="00D77C03">
        <w:t>new_node</w:t>
      </w:r>
      <w:proofErr w:type="spellEnd"/>
      <w:r w:rsidR="00D77C03">
        <w:rPr>
          <w:rFonts w:hint="eastAsia"/>
        </w:rPr>
        <w:t xml:space="preserve">의 </w:t>
      </w:r>
      <w:r w:rsidR="00D77C03">
        <w:t>link</w:t>
      </w:r>
      <w:r w:rsidR="00D77C03">
        <w:rPr>
          <w:rFonts w:hint="eastAsia"/>
        </w:rPr>
        <w:t xml:space="preserve">가 </w:t>
      </w:r>
      <w:r w:rsidR="00D77C03">
        <w:t>head</w:t>
      </w:r>
      <w:r w:rsidR="00D77C03">
        <w:rPr>
          <w:rFonts w:hint="eastAsia"/>
        </w:rPr>
        <w:t xml:space="preserve">와 같은 값을 갖게 하고 그 다음에 </w:t>
      </w:r>
      <w:r w:rsidR="00D77C03">
        <w:t>head</w:t>
      </w:r>
      <w:r w:rsidR="00D77C03">
        <w:rPr>
          <w:rFonts w:hint="eastAsia"/>
        </w:rPr>
        <w:t xml:space="preserve">가 </w:t>
      </w:r>
      <w:proofErr w:type="spellStart"/>
      <w:r w:rsidR="00D77C03">
        <w:t>new_node</w:t>
      </w:r>
      <w:proofErr w:type="spellEnd"/>
      <w:r w:rsidR="00D77C03">
        <w:rPr>
          <w:rFonts w:hint="eastAsia"/>
        </w:rPr>
        <w:t>를 가리키게 함</w:t>
      </w:r>
    </w:p>
    <w:p w:rsidR="00D77C03" w:rsidRDefault="001507AF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106044</wp:posOffset>
                </wp:positionV>
                <wp:extent cx="1333500" cy="962025"/>
                <wp:effectExtent l="0" t="0" r="57150" b="4762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CC554" id="직선 화살표 연결선 60" o:spid="_x0000_s1026" type="#_x0000_t32" style="position:absolute;left:0;text-align:left;margin-left:63.75pt;margin-top:8.35pt;width:105pt;height:75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153670</wp:posOffset>
                </wp:positionV>
                <wp:extent cx="419100" cy="19050"/>
                <wp:effectExtent l="0" t="57150" r="19050" b="9525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16211" id="직선 화살표 연결선 58" o:spid="_x0000_s1026" type="#_x0000_t32" style="position:absolute;left:0;text-align:left;margin-left:339pt;margin-top:12.1pt;width:33pt;height: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134620</wp:posOffset>
                </wp:positionV>
                <wp:extent cx="409575" cy="0"/>
                <wp:effectExtent l="0" t="76200" r="9525" b="9525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0102F" id="직선 화살표 연결선 57" o:spid="_x0000_s1026" type="#_x0000_t32" style="position:absolute;left:0;text-align:left;margin-left:207pt;margin-top:10.6pt;width:32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106045</wp:posOffset>
                </wp:positionV>
                <wp:extent cx="571500" cy="0"/>
                <wp:effectExtent l="0" t="76200" r="19050" b="952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FB02C" id="직선 화살표 연결선 55" o:spid="_x0000_s1026" type="#_x0000_t32" style="position:absolute;left:0;text-align:left;margin-left:63.75pt;margin-top:8.35pt;width:4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D48C04" wp14:editId="1C0C518B">
                <wp:simplePos x="0" y="0"/>
                <wp:positionH relativeFrom="column">
                  <wp:posOffset>1381125</wp:posOffset>
                </wp:positionH>
                <wp:positionV relativeFrom="paragraph">
                  <wp:posOffset>10795</wp:posOffset>
                </wp:positionV>
                <wp:extent cx="590550" cy="361950"/>
                <wp:effectExtent l="0" t="0" r="19050" b="19050"/>
                <wp:wrapSquare wrapText="bothSides"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26063" id="직사각형 49" o:spid="_x0000_s1026" style="position:absolute;left:0;text-align:left;margin-left:108.75pt;margin-top:.85pt;width:46.5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26FDA9" wp14:editId="11DE1736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</wp:posOffset>
                </wp:positionV>
                <wp:extent cx="590550" cy="361950"/>
                <wp:effectExtent l="0" t="0" r="19050" b="19050"/>
                <wp:wrapSquare wrapText="bothSides"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1D3FE" id="직사각형 50" o:spid="_x0000_s1026" style="position:absolute;left:0;text-align:left;margin-left:155.25pt;margin-top:.85pt;width:46.5pt;height:2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2D2BCA" wp14:editId="2FF5AE90">
                <wp:simplePos x="0" y="0"/>
                <wp:positionH relativeFrom="column">
                  <wp:posOffset>3067050</wp:posOffset>
                </wp:positionH>
                <wp:positionV relativeFrom="paragraph">
                  <wp:posOffset>10795</wp:posOffset>
                </wp:positionV>
                <wp:extent cx="590550" cy="361950"/>
                <wp:effectExtent l="0" t="0" r="19050" b="19050"/>
                <wp:wrapSquare wrapText="bothSides"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693E0" id="직사각형 51" o:spid="_x0000_s1026" style="position:absolute;left:0;text-align:left;margin-left:241.5pt;margin-top:.85pt;width:46.5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69D68" wp14:editId="6D41897A">
                <wp:simplePos x="0" y="0"/>
                <wp:positionH relativeFrom="column">
                  <wp:posOffset>3657600</wp:posOffset>
                </wp:positionH>
                <wp:positionV relativeFrom="paragraph">
                  <wp:posOffset>10795</wp:posOffset>
                </wp:positionV>
                <wp:extent cx="590550" cy="361950"/>
                <wp:effectExtent l="0" t="0" r="19050" b="19050"/>
                <wp:wrapSquare wrapText="bothSides"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55A4D" id="직사각형 52" o:spid="_x0000_s1026" style="position:absolute;left:0;text-align:left;margin-left:4in;margin-top:.85pt;width:46.5pt;height:2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40057" wp14:editId="79CDB62F">
                <wp:simplePos x="0" y="0"/>
                <wp:positionH relativeFrom="column">
                  <wp:posOffset>4743450</wp:posOffset>
                </wp:positionH>
                <wp:positionV relativeFrom="paragraph">
                  <wp:posOffset>10795</wp:posOffset>
                </wp:positionV>
                <wp:extent cx="590550" cy="361950"/>
                <wp:effectExtent l="0" t="0" r="19050" b="19050"/>
                <wp:wrapSquare wrapText="bothSides"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D7D0E" id="직사각형 53" o:spid="_x0000_s1026" style="position:absolute;left:0;text-align:left;margin-left:373.5pt;margin-top:.85pt;width:46.5pt;height:28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D32C32" wp14:editId="37537592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0550" cy="361950"/>
                <wp:effectExtent l="0" t="0" r="19050" b="19050"/>
                <wp:wrapSquare wrapText="bothSides"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AF" w:rsidRDefault="001507AF" w:rsidP="001507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32C32" id="직사각형 54" o:spid="_x0000_s1027" style="position:absolute;left:0;text-align:left;margin-left:-4.7pt;margin-top:.85pt;width:46.5pt;height:28.5pt;z-index:251736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" fillcolor="white [3201]" strokecolor="#918655 [3209]" strokeweight="1.5pt">
                <v:stroke endcap="round"/>
                <v:textbox>
                  <w:txbxContent>
                    <w:p w:rsidR="001507AF" w:rsidRDefault="001507AF" w:rsidP="001507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hint="eastAsia"/>
        </w:rPr>
        <w:t>h</w:t>
      </w:r>
      <w:r>
        <w:t>ead</w:t>
      </w:r>
    </w:p>
    <w:p w:rsidR="001507AF" w:rsidRDefault="001507AF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48260</wp:posOffset>
                </wp:positionV>
                <wp:extent cx="1219200" cy="781050"/>
                <wp:effectExtent l="38100" t="38100" r="19050" b="190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F136" id="직선 화살표 연결선 59" o:spid="_x0000_s1026" type="#_x0000_t32" style="position:absolute;left:0;text-align:left;margin-left:132pt;margin-top:3.8pt;width:96pt;height:61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" strokecolor="black [3200]" strokeweight="1pt">
                <v:stroke endarrow="block" endcap="round"/>
              </v:shape>
            </w:pict>
          </mc:Fallback>
        </mc:AlternateContent>
      </w:r>
    </w:p>
    <w:p w:rsidR="001507AF" w:rsidRDefault="001507AF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</w:p>
    <w:p w:rsidR="001507AF" w:rsidRDefault="001507AF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</w:p>
    <w:p w:rsidR="00D77C03" w:rsidRDefault="001507AF" w:rsidP="001507AF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1114424</wp:posOffset>
                </wp:positionH>
                <wp:positionV relativeFrom="paragraph">
                  <wp:posOffset>104140</wp:posOffset>
                </wp:positionV>
                <wp:extent cx="1133475" cy="123825"/>
                <wp:effectExtent l="0" t="0" r="66675" b="8572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980A0" id="직선 화살표 연결선 61" o:spid="_x0000_s1026" type="#_x0000_t32" style="position:absolute;left:0;text-align:left;margin-left:87.75pt;margin-top:8.2pt;width:89.25pt;height:9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A8E464" wp14:editId="684E85AD">
                <wp:simplePos x="0" y="0"/>
                <wp:positionH relativeFrom="column">
                  <wp:posOffset>2076450</wp:posOffset>
                </wp:positionH>
                <wp:positionV relativeFrom="paragraph">
                  <wp:posOffset>7620</wp:posOffset>
                </wp:positionV>
                <wp:extent cx="590550" cy="361950"/>
                <wp:effectExtent l="0" t="0" r="19050" b="19050"/>
                <wp:wrapSquare wrapText="bothSides"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B026F" id="직사각형 47" o:spid="_x0000_s1026" style="position:absolute;left:0;text-align:left;margin-left:163.5pt;margin-top:.6pt;width:46.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96CC0C" wp14:editId="481EAE0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90550" cy="361950"/>
                <wp:effectExtent l="0" t="0" r="19050" b="19050"/>
                <wp:wrapSquare wrapText="bothSides"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AF" w:rsidRDefault="001507AF" w:rsidP="001507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  <w:p w:rsidR="001507AF" w:rsidRDefault="001507AF" w:rsidP="001507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6CC0C" id="직사각형 48" o:spid="_x0000_s1028" style="position:absolute;left:0;text-align:left;margin-left:0;margin-top:.7pt;width:46.5pt;height:28.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" fillcolor="white [3201]" strokecolor="#918655 [3209]" strokeweight="1.5pt">
                <v:stroke endcap="round"/>
                <v:textbox>
                  <w:txbxContent>
                    <w:p w:rsidR="001507AF" w:rsidRDefault="001507AF" w:rsidP="001507A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NULL</w:t>
                      </w:r>
                    </w:p>
                    <w:p w:rsidR="001507AF" w:rsidRDefault="001507AF" w:rsidP="001507A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spellStart"/>
      <w:r>
        <w:rPr>
          <w:rFonts w:hint="eastAsia"/>
        </w:rPr>
        <w:t>n</w:t>
      </w:r>
      <w:r>
        <w:t>ew_node</w:t>
      </w:r>
      <w:proofErr w:type="spellEnd"/>
    </w:p>
    <w:p w:rsidR="00D77C03" w:rsidRDefault="00D77C03" w:rsidP="001507AF">
      <w:pPr>
        <w:widowControl w:val="0"/>
        <w:autoSpaceDE w:val="0"/>
        <w:autoSpaceDN w:val="0"/>
        <w:adjustRightInd w:val="0"/>
        <w:spacing w:after="0" w:line="240" w:lineRule="auto"/>
      </w:pPr>
    </w:p>
    <w:p w:rsidR="001507AF" w:rsidRDefault="001507AF" w:rsidP="001507AF">
      <w:pPr>
        <w:widowControl w:val="0"/>
        <w:autoSpaceDE w:val="0"/>
        <w:autoSpaceDN w:val="0"/>
        <w:adjustRightInd w:val="0"/>
        <w:spacing w:after="0" w:line="240" w:lineRule="auto"/>
      </w:pPr>
    </w:p>
    <w:p w:rsidR="001507AF" w:rsidRDefault="001507AF" w:rsidP="001507AF">
      <w:pPr>
        <w:widowControl w:val="0"/>
        <w:autoSpaceDE w:val="0"/>
        <w:autoSpaceDN w:val="0"/>
        <w:adjustRightInd w:val="0"/>
        <w:spacing w:after="0" w:line="240" w:lineRule="auto"/>
      </w:pPr>
    </w:p>
    <w:p w:rsidR="001507AF" w:rsidRDefault="001507AF" w:rsidP="001507AF">
      <w:pPr>
        <w:widowControl w:val="0"/>
        <w:autoSpaceDE w:val="0"/>
        <w:autoSpaceDN w:val="0"/>
        <w:adjustRightInd w:val="0"/>
        <w:spacing w:after="0" w:line="240" w:lineRule="auto"/>
      </w:pPr>
    </w:p>
    <w:p w:rsidR="001507AF" w:rsidRDefault="001507AF" w:rsidP="001507AF">
      <w:pPr>
        <w:widowControl w:val="0"/>
        <w:autoSpaceDE w:val="0"/>
        <w:autoSpaceDN w:val="0"/>
        <w:adjustRightInd w:val="0"/>
        <w:spacing w:after="0" w:line="240" w:lineRule="auto"/>
      </w:pPr>
    </w:p>
    <w:p w:rsidR="001507AF" w:rsidRDefault="001507AF" w:rsidP="001507AF">
      <w:pPr>
        <w:widowControl w:val="0"/>
        <w:autoSpaceDE w:val="0"/>
        <w:autoSpaceDN w:val="0"/>
        <w:adjustRightInd w:val="0"/>
        <w:spacing w:after="0" w:line="240" w:lineRule="auto"/>
      </w:pPr>
    </w:p>
    <w:p w:rsidR="00D77C03" w:rsidRDefault="00D77C03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lastRenderedPageBreak/>
        <w:t>H</w:t>
      </w:r>
      <w:r>
        <w:rPr>
          <w:rFonts w:hint="eastAsia"/>
        </w:rPr>
        <w:t xml:space="preserve">ead와 </w:t>
      </w:r>
      <w:r>
        <w:t>p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아닌 경우</w:t>
      </w:r>
      <w:r>
        <w:tab/>
        <w:t xml:space="preserve">&gt; </w:t>
      </w:r>
      <w:proofErr w:type="spellStart"/>
      <w:r>
        <w:t>new_node</w:t>
      </w:r>
      <w:proofErr w:type="spellEnd"/>
      <w:r>
        <w:rPr>
          <w:rFonts w:hint="eastAsia"/>
        </w:rPr>
        <w:t xml:space="preserve">의 </w:t>
      </w:r>
      <w:r>
        <w:t>link</w:t>
      </w:r>
      <w:r>
        <w:rPr>
          <w:rFonts w:hint="eastAsia"/>
        </w:rPr>
        <w:t xml:space="preserve">에 </w:t>
      </w:r>
      <w:r>
        <w:t xml:space="preserve">p-&gt;link </w:t>
      </w:r>
      <w:r>
        <w:rPr>
          <w:rFonts w:hint="eastAsia"/>
        </w:rPr>
        <w:t>값을 복사한 다음,</w:t>
      </w:r>
      <w:r>
        <w:t xml:space="preserve"> </w:t>
      </w:r>
      <w:r>
        <w:rPr>
          <w:rFonts w:hint="eastAsia"/>
        </w:rPr>
        <w:t xml:space="preserve">p-&gt;link가 </w:t>
      </w:r>
      <w:proofErr w:type="spellStart"/>
      <w:r>
        <w:t>new_node</w:t>
      </w:r>
      <w:proofErr w:type="spellEnd"/>
      <w:r>
        <w:rPr>
          <w:rFonts w:hint="eastAsia"/>
        </w:rPr>
        <w:t>를 가리키게 함</w:t>
      </w:r>
    </w:p>
    <w:p w:rsidR="005B2A00" w:rsidRDefault="005B2A00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DB599A" wp14:editId="2E0949AE">
                <wp:simplePos x="0" y="0"/>
                <wp:positionH relativeFrom="column">
                  <wp:posOffset>1838325</wp:posOffset>
                </wp:positionH>
                <wp:positionV relativeFrom="paragraph">
                  <wp:posOffset>217805</wp:posOffset>
                </wp:positionV>
                <wp:extent cx="9525" cy="342900"/>
                <wp:effectExtent l="76200" t="0" r="66675" b="5715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DE186" id="직선 화살표 연결선 70" o:spid="_x0000_s1026" type="#_x0000_t32" style="position:absolute;left:0;text-align:left;margin-left:144.75pt;margin-top:17.15pt;width:.75pt;height:27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" strokecolor="black [3200]" strokeweight="1pt">
                <v:stroke endarrow="block" endcap="round"/>
              </v:shape>
            </w:pict>
          </mc:Fallback>
        </mc:AlternateContent>
      </w:r>
      <w:r>
        <w:tab/>
      </w:r>
      <w:r>
        <w:tab/>
      </w:r>
      <w:r>
        <w:tab/>
        <w:t>p</w:t>
      </w:r>
    </w:p>
    <w:p w:rsidR="005B2A00" w:rsidRDefault="005B2A00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A0642F" wp14:editId="673019BE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161925" cy="466725"/>
                <wp:effectExtent l="0" t="0" r="9525" b="0"/>
                <wp:wrapNone/>
                <wp:docPr id="77" name="곱셈 기호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667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7DDF7" id="곱셈 기호 77" o:spid="_x0000_s1026" style="position:absolute;left:0;text-align:left;margin-left:0;margin-top:11.85pt;width:12.75pt;height:36.75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6192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" path="m20900,118337l56881,105854r24082,69412l105044,105854r35981,12483l101118,233363r39907,115025l105044,360871,80963,291459,56881,360871,20900,348388,60807,233363,20900,118337xe" fillcolor="black [3200]" strokecolor="black [1600]" strokeweight="1.5pt">
                <v:stroke endcap="round"/>
                <v:path arrowok="t" o:connecttype="custom" o:connectlocs="20900,118337;56881,105854;80963,175266;105044,105854;141025,118337;101118,233363;141025,348388;105044,360871;80963,291459;56881,360871;20900,348388;60807,233363;20900,118337" o:connectangles="0,0,0,0,0,0,0,0,0,0,0,0,0"/>
                <w10:wrap anchorx="margin"/>
              </v:shape>
            </w:pict>
          </mc:Fallback>
        </mc:AlternateContent>
      </w:r>
    </w:p>
    <w:p w:rsidR="007F6884" w:rsidRDefault="005B2A00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130810</wp:posOffset>
                </wp:positionV>
                <wp:extent cx="647700" cy="28575"/>
                <wp:effectExtent l="0" t="76200" r="190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B06FE" id="직선 화살표 연결선 76" o:spid="_x0000_s1026" type="#_x0000_t32" style="position:absolute;left:0;text-align:left;margin-left:331.5pt;margin-top:10.3pt;width:51pt;height:2.2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140335</wp:posOffset>
                </wp:positionV>
                <wp:extent cx="638175" cy="0"/>
                <wp:effectExtent l="0" t="76200" r="9525" b="95250"/>
                <wp:wrapNone/>
                <wp:docPr id="75" name="직선 화살표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4F8C5" id="직선 화살표 연결선 75" o:spid="_x0000_s1026" type="#_x0000_t32" style="position:absolute;left:0;text-align:left;margin-left:211.5pt;margin-top:11.05pt;width:50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187960</wp:posOffset>
                </wp:positionV>
                <wp:extent cx="285750" cy="847725"/>
                <wp:effectExtent l="0" t="38100" r="57150" b="28575"/>
                <wp:wrapNone/>
                <wp:docPr id="74" name="직선 화살표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930FA" id="직선 화살표 연결선 74" o:spid="_x0000_s1026" type="#_x0000_t32" style="position:absolute;left:0;text-align:left;margin-left:243pt;margin-top:14.8pt;width:22.5pt;height:66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121285</wp:posOffset>
                </wp:positionV>
                <wp:extent cx="828675" cy="19050"/>
                <wp:effectExtent l="0" t="57150" r="9525" b="9525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8F638" id="직선 화살표 연결선 71" o:spid="_x0000_s1026" type="#_x0000_t32" style="position:absolute;left:0;text-align:left;margin-left:66pt;margin-top:9.55pt;width:65.25pt;height: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" strokecolor="black [3200]" strokeweight="1pt">
                <v:stroke endarrow="block" endcap="round"/>
              </v:shape>
            </w:pict>
          </mc:Fallback>
        </mc:AlternateContent>
      </w:r>
      <w:r w:rsidR="001507A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E5612C" wp14:editId="15CDC8FA">
                <wp:simplePos x="0" y="0"/>
                <wp:positionH relativeFrom="column">
                  <wp:posOffset>1562100</wp:posOffset>
                </wp:positionH>
                <wp:positionV relativeFrom="paragraph">
                  <wp:posOffset>8255</wp:posOffset>
                </wp:positionV>
                <wp:extent cx="590550" cy="361950"/>
                <wp:effectExtent l="0" t="0" r="19050" b="19050"/>
                <wp:wrapSquare wrapText="bothSides"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F5EE0" id="직사각형 64" o:spid="_x0000_s1026" style="position:absolute;left:0;text-align:left;margin-left:123pt;margin-top:.65pt;width:46.5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507A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96E95F" wp14:editId="5483AD1D">
                <wp:simplePos x="0" y="0"/>
                <wp:positionH relativeFrom="column">
                  <wp:posOffset>2152650</wp:posOffset>
                </wp:positionH>
                <wp:positionV relativeFrom="paragraph">
                  <wp:posOffset>8255</wp:posOffset>
                </wp:positionV>
                <wp:extent cx="590550" cy="361950"/>
                <wp:effectExtent l="0" t="0" r="19050" b="19050"/>
                <wp:wrapSquare wrapText="bothSides"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7804F" id="직사각형 65" o:spid="_x0000_s1026" style="position:absolute;left:0;text-align:left;margin-left:169.5pt;margin-top:.65pt;width:46.5pt;height:2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507A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9515F0" wp14:editId="24778150">
                <wp:simplePos x="0" y="0"/>
                <wp:positionH relativeFrom="column">
                  <wp:posOffset>3114675</wp:posOffset>
                </wp:positionH>
                <wp:positionV relativeFrom="paragraph">
                  <wp:posOffset>8255</wp:posOffset>
                </wp:positionV>
                <wp:extent cx="590550" cy="361950"/>
                <wp:effectExtent l="0" t="0" r="19050" b="19050"/>
                <wp:wrapSquare wrapText="bothSides"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FF450" id="직사각형 66" o:spid="_x0000_s1026" style="position:absolute;left:0;text-align:left;margin-left:245.25pt;margin-top:.65pt;width:46.5pt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507A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A8ADD6" wp14:editId="3D21A111">
                <wp:simplePos x="0" y="0"/>
                <wp:positionH relativeFrom="column">
                  <wp:posOffset>4676775</wp:posOffset>
                </wp:positionH>
                <wp:positionV relativeFrom="paragraph">
                  <wp:posOffset>8255</wp:posOffset>
                </wp:positionV>
                <wp:extent cx="590550" cy="361950"/>
                <wp:effectExtent l="0" t="0" r="19050" b="19050"/>
                <wp:wrapSquare wrapText="bothSides"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4FF38" id="직사각형 68" o:spid="_x0000_s1026" style="position:absolute;left:0;text-align:left;margin-left:368.25pt;margin-top:.65pt;width:46.5pt;height:2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507A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2CD71A" wp14:editId="2944D6B1">
                <wp:simplePos x="0" y="0"/>
                <wp:positionH relativeFrom="column">
                  <wp:posOffset>3705225</wp:posOffset>
                </wp:positionH>
                <wp:positionV relativeFrom="paragraph">
                  <wp:posOffset>8255</wp:posOffset>
                </wp:positionV>
                <wp:extent cx="590550" cy="361950"/>
                <wp:effectExtent l="0" t="0" r="19050" b="19050"/>
                <wp:wrapSquare wrapText="bothSides"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F7024" id="직사각형 67" o:spid="_x0000_s1026" style="position:absolute;left:0;text-align:left;margin-left:291.75pt;margin-top:.65pt;width:46.5pt;height:2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507A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ECFA66" wp14:editId="2E4EFA71">
                <wp:simplePos x="0" y="0"/>
                <wp:positionH relativeFrom="column">
                  <wp:posOffset>5267325</wp:posOffset>
                </wp:positionH>
                <wp:positionV relativeFrom="paragraph">
                  <wp:posOffset>8255</wp:posOffset>
                </wp:positionV>
                <wp:extent cx="590550" cy="361950"/>
                <wp:effectExtent l="0" t="0" r="19050" b="19050"/>
                <wp:wrapSquare wrapText="bothSides"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A00" w:rsidRDefault="005B2A00" w:rsidP="005B2A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CFA66" id="직사각형 69" o:spid="_x0000_s1029" style="position:absolute;left:0;text-align:left;margin-left:414.75pt;margin-top:.65pt;width:46.5pt;height:2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" fillcolor="white [3201]" strokecolor="#918655 [3209]" strokeweight="1.5pt">
                <v:stroke endcap="round"/>
                <v:textbox>
                  <w:txbxContent>
                    <w:p w:rsidR="005B2A00" w:rsidRDefault="005B2A00" w:rsidP="005B2A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F6884">
        <w:t xml:space="preserve">Head </w:t>
      </w:r>
    </w:p>
    <w:p w:rsidR="007F6884" w:rsidRDefault="005B2A00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16510</wp:posOffset>
                </wp:positionV>
                <wp:extent cx="409575" cy="809625"/>
                <wp:effectExtent l="0" t="0" r="66675" b="47625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9642D" id="직선 화살표 연결선 72" o:spid="_x0000_s1026" type="#_x0000_t32" style="position:absolute;left:0;text-align:left;margin-left:198.75pt;margin-top:1.3pt;width:32.25pt;height:6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" strokecolor="black [3200]" strokeweight="1pt">
                <v:stroke endarrow="block" endcap="round"/>
              </v:shape>
            </w:pict>
          </mc:Fallback>
        </mc:AlternateContent>
      </w:r>
    </w:p>
    <w:p w:rsidR="007F6884" w:rsidRDefault="007F6884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</w:p>
    <w:p w:rsidR="007F6884" w:rsidRDefault="007F6884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</w:p>
    <w:p w:rsidR="007F6884" w:rsidRDefault="005B2A00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138430</wp:posOffset>
                </wp:positionV>
                <wp:extent cx="933450" cy="9525"/>
                <wp:effectExtent l="0" t="57150" r="38100" b="85725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C8EE" id="직선 화살표 연결선 73" o:spid="_x0000_s1026" type="#_x0000_t32" style="position:absolute;left:0;text-align:left;margin-left:100.5pt;margin-top:10.9pt;width:73.5pt;height: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" strokecolor="black [3200]" strokeweight="1pt">
                <v:stroke endarrow="block" endcap="round"/>
              </v:shape>
            </w:pict>
          </mc:Fallback>
        </mc:AlternateContent>
      </w:r>
      <w:r w:rsidR="001507A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27232D" wp14:editId="0D7D32A4">
                <wp:simplePos x="0" y="0"/>
                <wp:positionH relativeFrom="column">
                  <wp:posOffset>2076450</wp:posOffset>
                </wp:positionH>
                <wp:positionV relativeFrom="paragraph">
                  <wp:posOffset>7620</wp:posOffset>
                </wp:positionV>
                <wp:extent cx="590550" cy="361950"/>
                <wp:effectExtent l="0" t="0" r="19050" b="19050"/>
                <wp:wrapSquare wrapText="bothSides"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DC238" id="직사각형 62" o:spid="_x0000_s1026" style="position:absolute;left:0;text-align:left;margin-left:163.5pt;margin-top:.6pt;width:46.5pt;height: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507A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09EE66" wp14:editId="5F0BBD4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90550" cy="361950"/>
                <wp:effectExtent l="0" t="0" r="19050" b="19050"/>
                <wp:wrapSquare wrapText="bothSides"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A00" w:rsidRDefault="005B2A00" w:rsidP="005B2A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  <w:p w:rsidR="005B2A00" w:rsidRDefault="005B2A00" w:rsidP="005B2A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9EE66" id="직사각형 63" o:spid="_x0000_s1030" style="position:absolute;left:0;text-align:left;margin-left:0;margin-top:.5pt;width:46.5pt;height:28.5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" fillcolor="white [3201]" strokecolor="#918655 [3209]" strokeweight="1.5pt">
                <v:stroke endcap="round"/>
                <v:textbox>
                  <w:txbxContent>
                    <w:p w:rsidR="005B2A00" w:rsidRDefault="005B2A00" w:rsidP="005B2A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NULL</w:t>
                      </w:r>
                    </w:p>
                    <w:p w:rsidR="005B2A00" w:rsidRDefault="005B2A00" w:rsidP="005B2A0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spellStart"/>
      <w:r>
        <w:rPr>
          <w:rFonts w:hint="eastAsia"/>
        </w:rPr>
        <w:t>n</w:t>
      </w:r>
      <w:r>
        <w:t>ew_node</w:t>
      </w:r>
      <w:proofErr w:type="spellEnd"/>
    </w:p>
    <w:p w:rsidR="007F6884" w:rsidRDefault="007F6884" w:rsidP="0009496E">
      <w:pPr>
        <w:widowControl w:val="0"/>
        <w:autoSpaceDE w:val="0"/>
        <w:autoSpaceDN w:val="0"/>
        <w:adjustRightInd w:val="0"/>
        <w:spacing w:after="0" w:line="240" w:lineRule="auto"/>
        <w:ind w:left="708"/>
      </w:pPr>
    </w:p>
    <w:p w:rsidR="001250D8" w:rsidRPr="001250D8" w:rsidRDefault="001250D8" w:rsidP="001250D8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250D8">
        <w:rPr>
          <w:b/>
          <w:sz w:val="24"/>
          <w:szCs w:val="24"/>
        </w:rPr>
        <w:t>A</w:t>
      </w:r>
      <w:r w:rsidRPr="001250D8">
        <w:rPr>
          <w:rFonts w:hint="eastAsia"/>
          <w:b/>
          <w:sz w:val="24"/>
          <w:szCs w:val="24"/>
        </w:rPr>
        <w:t xml:space="preserve">dd </w:t>
      </w:r>
      <w:r w:rsidRPr="001250D8">
        <w:rPr>
          <w:b/>
          <w:sz w:val="24"/>
          <w:szCs w:val="24"/>
        </w:rPr>
        <w:t>(</w:t>
      </w:r>
      <w:r w:rsidRPr="001250D8">
        <w:rPr>
          <w:rFonts w:hint="eastAsia"/>
          <w:b/>
          <w:sz w:val="24"/>
          <w:szCs w:val="24"/>
        </w:rPr>
        <w:t xml:space="preserve">책 </w:t>
      </w:r>
      <w:r w:rsidRPr="001250D8">
        <w:rPr>
          <w:b/>
          <w:sz w:val="24"/>
          <w:szCs w:val="24"/>
        </w:rPr>
        <w:t xml:space="preserve">p153 </w:t>
      </w:r>
      <w:r w:rsidRPr="001250D8">
        <w:rPr>
          <w:rFonts w:hint="eastAsia"/>
          <w:b/>
          <w:sz w:val="24"/>
          <w:szCs w:val="24"/>
        </w:rPr>
        <w:t xml:space="preserve">프로그램 </w:t>
      </w:r>
      <w:r w:rsidRPr="001250D8">
        <w:rPr>
          <w:b/>
          <w:sz w:val="24"/>
          <w:szCs w:val="24"/>
        </w:rPr>
        <w:t>4.22)</w:t>
      </w:r>
    </w:p>
    <w:p w:rsidR="001250D8" w:rsidRDefault="001250D8" w:rsidP="001250D8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rPr>
          <w:rFonts w:hint="eastAsia"/>
        </w:rPr>
        <w:t xml:space="preserve">주어진 위치에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추가</w:t>
      </w:r>
    </w:p>
    <w:p w:rsidR="001250D8" w:rsidRDefault="005B2A00" w:rsidP="001250D8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rPr>
          <w:rFonts w:hint="eastAsia"/>
        </w:rPr>
        <w:t xml:space="preserve">동적 메모리 할당으로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생성한 다음,</w:t>
      </w:r>
      <w:r>
        <w:t xml:space="preserve"> </w:t>
      </w:r>
      <w:r>
        <w:rPr>
          <w:rFonts w:hint="eastAsia"/>
        </w:rPr>
        <w:t>데이터 필드에 자료를 복사하고,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중에 지정된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찾아 그 뒤에 연결 해줌</w:t>
      </w:r>
    </w:p>
    <w:p w:rsidR="005B2A00" w:rsidRDefault="005B2A00" w:rsidP="001250D8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proofErr w:type="spellStart"/>
      <w:r>
        <w:t>G</w:t>
      </w:r>
      <w:r>
        <w:rPr>
          <w:rFonts w:hint="eastAsia"/>
        </w:rPr>
        <w:t>et_</w:t>
      </w:r>
      <w:r>
        <w:t>node_at</w:t>
      </w:r>
      <w:proofErr w:type="spellEnd"/>
      <w:r>
        <w:rPr>
          <w:rFonts w:hint="eastAsia"/>
        </w:rPr>
        <w:t xml:space="preserve">함수로 </w:t>
      </w:r>
      <w:proofErr w:type="spellStart"/>
      <w:r>
        <w:t>pos</w:t>
      </w:r>
      <w:proofErr w:type="spellEnd"/>
      <w:r>
        <w:rPr>
          <w:rFonts w:hint="eastAsia"/>
        </w:rPr>
        <w:t xml:space="preserve">위치츨 받아 </w:t>
      </w:r>
      <w:proofErr w:type="spellStart"/>
      <w:r>
        <w:rPr>
          <w:rFonts w:hint="eastAsia"/>
        </w:rPr>
        <w:t>insert_node</w:t>
      </w:r>
      <w:proofErr w:type="spellEnd"/>
      <w:r>
        <w:t xml:space="preserve"> </w:t>
      </w:r>
      <w:r>
        <w:rPr>
          <w:rFonts w:hint="eastAsia"/>
        </w:rPr>
        <w:t>함수를 호출해 삽입을 수행함</w:t>
      </w:r>
    </w:p>
    <w:p w:rsidR="001250D8" w:rsidRPr="001250D8" w:rsidRDefault="001250D8" w:rsidP="001250D8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spellStart"/>
      <w:r w:rsidRPr="001250D8">
        <w:rPr>
          <w:b/>
          <w:sz w:val="24"/>
          <w:szCs w:val="24"/>
        </w:rPr>
        <w:t>Remove_node</w:t>
      </w:r>
      <w:proofErr w:type="spellEnd"/>
      <w:r w:rsidRPr="001250D8">
        <w:rPr>
          <w:b/>
          <w:sz w:val="24"/>
          <w:szCs w:val="24"/>
        </w:rPr>
        <w:t xml:space="preserve"> (</w:t>
      </w:r>
      <w:r w:rsidRPr="001250D8">
        <w:rPr>
          <w:rFonts w:hint="eastAsia"/>
          <w:b/>
          <w:sz w:val="24"/>
          <w:szCs w:val="24"/>
        </w:rPr>
        <w:t>책</w:t>
      </w:r>
      <w:r w:rsidRPr="001250D8">
        <w:rPr>
          <w:b/>
          <w:sz w:val="24"/>
          <w:szCs w:val="24"/>
        </w:rPr>
        <w:t xml:space="preserve"> p128 </w:t>
      </w:r>
      <w:r w:rsidRPr="001250D8">
        <w:rPr>
          <w:rFonts w:hint="eastAsia"/>
          <w:b/>
          <w:sz w:val="24"/>
          <w:szCs w:val="24"/>
        </w:rPr>
        <w:t xml:space="preserve">프로그램 </w:t>
      </w:r>
      <w:r w:rsidRPr="001250D8">
        <w:rPr>
          <w:b/>
          <w:sz w:val="24"/>
          <w:szCs w:val="24"/>
        </w:rPr>
        <w:t>4.6)</w:t>
      </w:r>
    </w:p>
    <w:p w:rsidR="001250D8" w:rsidRDefault="001250D8" w:rsidP="001250D8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삭제하는 과정이다</w:t>
      </w:r>
    </w:p>
    <w:p w:rsidR="001250D8" w:rsidRDefault="001250D8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t>P</w:t>
      </w:r>
      <w:r>
        <w:rPr>
          <w:rFonts w:hint="eastAsia"/>
        </w:rPr>
        <w:t xml:space="preserve">가 </w:t>
      </w:r>
      <w:r>
        <w:t xml:space="preserve">NULL </w:t>
      </w:r>
      <w:r>
        <w:rPr>
          <w:rFonts w:hint="eastAsia"/>
        </w:rPr>
        <w:t>일 경우</w:t>
      </w:r>
      <w:r>
        <w:rPr>
          <w:rFonts w:hint="eastAsia"/>
        </w:rPr>
        <w:tab/>
        <w:t xml:space="preserve">&gt;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삭제한다. 헤드포인터를 변경하고 제거 대상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차지하고 있던 공간을 시스템에 반환해준다.</w:t>
      </w:r>
    </w:p>
    <w:p w:rsidR="001250D8" w:rsidRDefault="001507AF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14605</wp:posOffset>
                </wp:positionV>
                <wp:extent cx="19050" cy="219075"/>
                <wp:effectExtent l="57150" t="0" r="57150" b="476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DB4B3" id="직선 화살표 연결선 25" o:spid="_x0000_s1026" type="#_x0000_t32" style="position:absolute;left:0;text-align:left;margin-left:243pt;margin-top:1.15pt;width:1.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-4445</wp:posOffset>
                </wp:positionV>
                <wp:extent cx="2428875" cy="9525"/>
                <wp:effectExtent l="0" t="0" r="28575" b="2857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4CE25" id="직선 연결선 24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.35pt" to="242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" strokecolor="black [3200]" strokeweight="1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-4445</wp:posOffset>
                </wp:positionV>
                <wp:extent cx="19050" cy="304800"/>
                <wp:effectExtent l="0" t="0" r="190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E5F2" id="직선 연결선 23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-.35pt" to="50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" strokecolor="black [3200]" strokeweight="1pt">
                <v:stroke endcap="round"/>
              </v:line>
            </w:pict>
          </mc:Fallback>
        </mc:AlternateContent>
      </w:r>
    </w:p>
    <w:p w:rsidR="001250D8" w:rsidRDefault="001507AF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55A6D" wp14:editId="216AAD5D">
                <wp:simplePos x="0" y="0"/>
                <wp:positionH relativeFrom="column">
                  <wp:posOffset>4476750</wp:posOffset>
                </wp:positionH>
                <wp:positionV relativeFrom="paragraph">
                  <wp:posOffset>13970</wp:posOffset>
                </wp:positionV>
                <wp:extent cx="590550" cy="361950"/>
                <wp:effectExtent l="0" t="0" r="19050" b="19050"/>
                <wp:wrapSquare wrapText="bothSides"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083B0" id="직사각형 18" o:spid="_x0000_s1026" style="position:absolute;left:0;text-align:left;margin-left:352.5pt;margin-top:1.1pt;width:46.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F4BF39" wp14:editId="48588FCD">
                <wp:simplePos x="0" y="0"/>
                <wp:positionH relativeFrom="column">
                  <wp:posOffset>5067300</wp:posOffset>
                </wp:positionH>
                <wp:positionV relativeFrom="paragraph">
                  <wp:posOffset>13970</wp:posOffset>
                </wp:positionV>
                <wp:extent cx="590550" cy="361950"/>
                <wp:effectExtent l="0" t="0" r="19050" b="19050"/>
                <wp:wrapSquare wrapText="bothSides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7AF" w:rsidRDefault="001507AF" w:rsidP="001507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4BF39" id="직사각형 19" o:spid="_x0000_s1031" style="position:absolute;left:0;text-align:left;margin-left:399pt;margin-top:1.1pt;width:46.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" fillcolor="white [3201]" strokecolor="#918655 [3209]" strokeweight="1.5pt">
                <v:stroke endcap="round"/>
                <v:textbox>
                  <w:txbxContent>
                    <w:p w:rsidR="001507AF" w:rsidRDefault="001507AF" w:rsidP="001507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9177C1" wp14:editId="4FABE29B">
                <wp:simplePos x="0" y="0"/>
                <wp:positionH relativeFrom="column">
                  <wp:posOffset>4057650</wp:posOffset>
                </wp:positionH>
                <wp:positionV relativeFrom="paragraph">
                  <wp:posOffset>194945</wp:posOffset>
                </wp:positionV>
                <wp:extent cx="409575" cy="0"/>
                <wp:effectExtent l="0" t="76200" r="9525" b="952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D14F7" id="직선 화살표 연결선 28" o:spid="_x0000_s1026" type="#_x0000_t32" style="position:absolute;left:0;text-align:left;margin-left:319.5pt;margin-top:15.35pt;width:32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136B1" wp14:editId="653BEABB">
                <wp:simplePos x="0" y="0"/>
                <wp:positionH relativeFrom="column">
                  <wp:posOffset>2505075</wp:posOffset>
                </wp:positionH>
                <wp:positionV relativeFrom="paragraph">
                  <wp:posOffset>185420</wp:posOffset>
                </wp:positionV>
                <wp:extent cx="285750" cy="0"/>
                <wp:effectExtent l="0" t="76200" r="19050" b="9525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2441F" id="직선 화살표 연결선 27" o:spid="_x0000_s1026" type="#_x0000_t32" style="position:absolute;left:0;text-align:left;margin-left:197.25pt;margin-top:14.6pt;width:22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A8FE3F" wp14:editId="5C2E8975">
                <wp:simplePos x="0" y="0"/>
                <wp:positionH relativeFrom="column">
                  <wp:posOffset>962025</wp:posOffset>
                </wp:positionH>
                <wp:positionV relativeFrom="paragraph">
                  <wp:posOffset>13970</wp:posOffset>
                </wp:positionV>
                <wp:extent cx="190500" cy="342900"/>
                <wp:effectExtent l="0" t="0" r="0" b="0"/>
                <wp:wrapNone/>
                <wp:docPr id="26" name="곱셈 기호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429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08E4B" id="곱셈 기호 26" o:spid="_x0000_s1026" style="position:absolute;left:0;text-align:left;margin-left:75.75pt;margin-top:1.1pt;width:1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" path="m26170,93236l65337,71476r29913,53844l125163,71476r39167,21760l120878,171450r43452,78214l125163,271424,95250,217580,65337,271424,26170,249664,69622,171450,26170,93236xe" fillcolor="black [3200]" strokecolor="black [1600]" strokeweight="1.5pt">
                <v:stroke endcap="round"/>
                <v:path arrowok="t" o:connecttype="custom" o:connectlocs="26170,93236;65337,71476;95250,125320;125163,71476;164330,93236;120878,171450;164330,249664;125163,271424;95250,217580;65337,271424;26170,249664;69622,171450;26170,93236" o:connectangles="0,0,0,0,0,0,0,0,0,0,0,0,0"/>
              </v:shape>
            </w:pict>
          </mc:Fallback>
        </mc:AlternateContent>
      </w:r>
      <w:r w:rsidR="001250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5C2DCA" wp14:editId="6B556184">
                <wp:simplePos x="0" y="0"/>
                <wp:positionH relativeFrom="column">
                  <wp:posOffset>866775</wp:posOffset>
                </wp:positionH>
                <wp:positionV relativeFrom="paragraph">
                  <wp:posOffset>137795</wp:posOffset>
                </wp:positionV>
                <wp:extent cx="419100" cy="0"/>
                <wp:effectExtent l="0" t="76200" r="1905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FD5AB" id="직선 화살표 연결선 20" o:spid="_x0000_s1026" type="#_x0000_t32" style="position:absolute;left:0;text-align:left;margin-left:68.25pt;margin-top:10.85pt;width:3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" strokecolor="black [3200]" strokeweight="1pt">
                <v:stroke endarrow="block" endcap="round"/>
              </v:shape>
            </w:pict>
          </mc:Fallback>
        </mc:AlternateContent>
      </w:r>
      <w:r w:rsidR="001250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AFB91" wp14:editId="7FE1C037">
                <wp:simplePos x="0" y="0"/>
                <wp:positionH relativeFrom="column">
                  <wp:posOffset>1285875</wp:posOffset>
                </wp:positionH>
                <wp:positionV relativeFrom="paragraph">
                  <wp:posOffset>13970</wp:posOffset>
                </wp:positionV>
                <wp:extent cx="590550" cy="361950"/>
                <wp:effectExtent l="0" t="0" r="19050" b="19050"/>
                <wp:wrapSquare wrapText="bothSides"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552EF" id="직사각형 14" o:spid="_x0000_s1026" style="position:absolute;left:0;text-align:left;margin-left:101.25pt;margin-top:1.1pt;width:46.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250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7F652" wp14:editId="6AD15079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590550" cy="361950"/>
                <wp:effectExtent l="0" t="0" r="19050" b="19050"/>
                <wp:wrapSquare wrapText="bothSides"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E8B38" id="직사각형 15" o:spid="_x0000_s1026" style="position:absolute;left:0;text-align:left;margin-left:147pt;margin-top:.75pt;width:46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250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923FF" wp14:editId="28B6D929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590550" cy="361950"/>
                <wp:effectExtent l="0" t="0" r="19050" b="19050"/>
                <wp:wrapSquare wrapText="bothSides"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1E7D0" id="직사각형 16" o:spid="_x0000_s1026" style="position:absolute;left:0;text-align:left;margin-left:222pt;margin-top:1.1pt;width:46.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250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B5C68D" wp14:editId="1D8EBBBC">
                <wp:simplePos x="0" y="0"/>
                <wp:positionH relativeFrom="column">
                  <wp:posOffset>3409950</wp:posOffset>
                </wp:positionH>
                <wp:positionV relativeFrom="paragraph">
                  <wp:posOffset>13970</wp:posOffset>
                </wp:positionV>
                <wp:extent cx="590550" cy="361950"/>
                <wp:effectExtent l="0" t="0" r="19050" b="19050"/>
                <wp:wrapSquare wrapText="bothSides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F47FC" id="직사각형 17" o:spid="_x0000_s1026" style="position:absolute;left:0;text-align:left;margin-left:268.5pt;margin-top:1.1pt;width:46.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 w:rsidR="001250D8">
        <w:rPr>
          <w:rFonts w:hint="eastAsia"/>
        </w:rPr>
        <w:t>h</w:t>
      </w:r>
      <w:r w:rsidR="001250D8">
        <w:t>ead</w:t>
      </w:r>
    </w:p>
    <w:p w:rsidR="001250D8" w:rsidRDefault="001250D8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165735</wp:posOffset>
                </wp:positionV>
                <wp:extent cx="9525" cy="342900"/>
                <wp:effectExtent l="76200" t="38100" r="66675" b="190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CC7E0" id="직선 화살표 연결선 21" o:spid="_x0000_s1026" type="#_x0000_t32" style="position:absolute;left:0;text-align:left;margin-left:121.5pt;margin-top:13.05pt;width:.75pt;height:2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" strokecolor="black [3200]" strokeweight="1pt">
                <v:stroke endarrow="block" endcap="round"/>
              </v:shape>
            </w:pict>
          </mc:Fallback>
        </mc:AlternateContent>
      </w:r>
    </w:p>
    <w:p w:rsidR="001250D8" w:rsidRDefault="001250D8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tab/>
      </w:r>
    </w:p>
    <w:p w:rsidR="001250D8" w:rsidRDefault="001250D8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tab/>
      </w:r>
      <w:r>
        <w:tab/>
      </w:r>
      <w:r>
        <w:tab/>
        <w:t>removed</w:t>
      </w:r>
    </w:p>
    <w:p w:rsidR="001250D8" w:rsidRDefault="001250D8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t>P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아닐 경우</w:t>
      </w:r>
      <w:r>
        <w:tab/>
        <w:t xml:space="preserve">&gt; </w:t>
      </w:r>
      <w:r>
        <w:rPr>
          <w:rFonts w:hint="eastAsia"/>
        </w:rPr>
        <w:t xml:space="preserve">제거 대상의 </w:t>
      </w:r>
      <w:proofErr w:type="spellStart"/>
      <w:r>
        <w:rPr>
          <w:rFonts w:hint="eastAsia"/>
        </w:rPr>
        <w:t>선행노드인</w:t>
      </w:r>
      <w:proofErr w:type="spellEnd"/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의 링크가 </w:t>
      </w:r>
      <w:r>
        <w:t xml:space="preserve">removed </w:t>
      </w: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가리키도록 변경한다.</w:t>
      </w:r>
    </w:p>
    <w:p w:rsidR="001507AF" w:rsidRDefault="001507AF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95885</wp:posOffset>
                </wp:positionV>
                <wp:extent cx="19050" cy="333375"/>
                <wp:effectExtent l="57150" t="0" r="76200" b="4762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6D2C8" id="직선 화살표 연결선 42" o:spid="_x0000_s1026" type="#_x0000_t32" style="position:absolute;left:0;text-align:left;margin-left:380.25pt;margin-top:7.55pt;width:1.5pt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2200274</wp:posOffset>
                </wp:positionH>
                <wp:positionV relativeFrom="paragraph">
                  <wp:posOffset>76835</wp:posOffset>
                </wp:positionV>
                <wp:extent cx="2619375" cy="19050"/>
                <wp:effectExtent l="0" t="0" r="28575" b="19050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C032E" id="직선 연결선 41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6.05pt" to="379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" strokecolor="black [3200]" strokeweight="1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76835</wp:posOffset>
                </wp:positionV>
                <wp:extent cx="9525" cy="409575"/>
                <wp:effectExtent l="0" t="0" r="28575" b="28575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BC716" id="직선 연결선 40" o:spid="_x0000_s1026" style="position:absolute;left:0;text-align:lef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6.05pt" to="172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" strokecolor="black [3200]" strokeweight="1pt">
                <v:stroke endcap="round"/>
              </v:line>
            </w:pict>
          </mc:Fallback>
        </mc:AlternateContent>
      </w:r>
      <w:r>
        <w:tab/>
      </w:r>
      <w:r>
        <w:tab/>
      </w:r>
      <w:r>
        <w:tab/>
        <w:t>p</w:t>
      </w:r>
    </w:p>
    <w:p w:rsidR="001507AF" w:rsidRDefault="001507AF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1B8BCF" wp14:editId="5CCF471C">
                <wp:simplePos x="0" y="0"/>
                <wp:positionH relativeFrom="column">
                  <wp:posOffset>2505075</wp:posOffset>
                </wp:positionH>
                <wp:positionV relativeFrom="paragraph">
                  <wp:posOffset>200660</wp:posOffset>
                </wp:positionV>
                <wp:extent cx="200025" cy="476250"/>
                <wp:effectExtent l="0" t="0" r="9525" b="0"/>
                <wp:wrapNone/>
                <wp:docPr id="43" name="곱셈 기호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762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EF613" id="곱셈 기호 43" o:spid="_x0000_s1026" style="position:absolute;left:0;text-align:left;margin-left:197.25pt;margin-top:15.8pt;width:15.7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" path="m26353,123492l69729,105274r30284,72105l130296,105274r43376,18218l125526,238125r48146,114633l130296,370976,100013,298871,69729,370976,26353,352758,74499,238125,26353,123492xe" fillcolor="black [3200]" strokecolor="black [1600]" strokeweight="1.5pt">
                <v:stroke endcap="round"/>
                <v:path arrowok="t" o:connecttype="custom" o:connectlocs="26353,123492;69729,105274;100013,177379;130296,105274;173672,123492;125526,238125;173672,352758;130296,370976;100013,298871;69729,370976;26353,352758;74499,238125;26353,12349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C6286B" wp14:editId="35093BCE">
                <wp:simplePos x="0" y="0"/>
                <wp:positionH relativeFrom="column">
                  <wp:posOffset>1390650</wp:posOffset>
                </wp:positionH>
                <wp:positionV relativeFrom="paragraph">
                  <wp:posOffset>29210</wp:posOffset>
                </wp:positionV>
                <wp:extent cx="19050" cy="171450"/>
                <wp:effectExtent l="57150" t="0" r="57150" b="5715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F56CF" id="직선 화살표 연결선 36" o:spid="_x0000_s1026" type="#_x0000_t32" style="position:absolute;left:0;text-align:left;margin-left:109.5pt;margin-top:2.3pt;width:1.5pt;height:13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" strokecolor="black [3200]" strokeweight="1pt">
                <v:stroke endarrow="block" endcap="round"/>
              </v:shape>
            </w:pict>
          </mc:Fallback>
        </mc:AlternateContent>
      </w:r>
    </w:p>
    <w:p w:rsidR="001507AF" w:rsidRDefault="001507AF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180975</wp:posOffset>
                </wp:positionV>
                <wp:extent cx="485775" cy="9525"/>
                <wp:effectExtent l="0" t="76200" r="28575" b="85725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56F31" id="직선 화살표 연결선 39" o:spid="_x0000_s1026" type="#_x0000_t32" style="position:absolute;left:0;text-align:left;margin-left:318pt;margin-top:14.25pt;width:38.25pt;height: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190500</wp:posOffset>
                </wp:positionV>
                <wp:extent cx="352425" cy="9525"/>
                <wp:effectExtent l="0" t="57150" r="28575" b="85725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9B5D1" id="직선 화살표 연결선 38" o:spid="_x0000_s1026" type="#_x0000_t32" style="position:absolute;left:0;text-align:left;margin-left:194.25pt;margin-top:15pt;width:27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230CB5" wp14:editId="2FAB560B">
                <wp:simplePos x="0" y="0"/>
                <wp:positionH relativeFrom="column">
                  <wp:posOffset>1266825</wp:posOffset>
                </wp:positionH>
                <wp:positionV relativeFrom="paragraph">
                  <wp:posOffset>10160</wp:posOffset>
                </wp:positionV>
                <wp:extent cx="590550" cy="361950"/>
                <wp:effectExtent l="0" t="0" r="19050" b="19050"/>
                <wp:wrapSquare wrapText="bothSides"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C1039" id="직사각형 29" o:spid="_x0000_s1026" style="position:absolute;left:0;text-align:left;margin-left:99.75pt;margin-top:.8pt;width:46.5pt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728E89" wp14:editId="4AD2EE8B">
                <wp:simplePos x="0" y="0"/>
                <wp:positionH relativeFrom="column">
                  <wp:posOffset>1857375</wp:posOffset>
                </wp:positionH>
                <wp:positionV relativeFrom="paragraph">
                  <wp:posOffset>9525</wp:posOffset>
                </wp:positionV>
                <wp:extent cx="590550" cy="361950"/>
                <wp:effectExtent l="0" t="0" r="19050" b="19050"/>
                <wp:wrapSquare wrapText="bothSides"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0AAA" id="직사각형 30" o:spid="_x0000_s1026" style="position:absolute;left:0;text-align:left;margin-left:146.25pt;margin-top:.75pt;width:46.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161CFF" wp14:editId="00631598">
                <wp:simplePos x="0" y="0"/>
                <wp:positionH relativeFrom="column">
                  <wp:posOffset>2809875</wp:posOffset>
                </wp:positionH>
                <wp:positionV relativeFrom="paragraph">
                  <wp:posOffset>9525</wp:posOffset>
                </wp:positionV>
                <wp:extent cx="590550" cy="361950"/>
                <wp:effectExtent l="0" t="0" r="19050" b="19050"/>
                <wp:wrapSquare wrapText="bothSides"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2EB6A" id="직사각형 31" o:spid="_x0000_s1026" style="position:absolute;left:0;text-align:left;margin-left:221.25pt;margin-top:.75pt;width:46.5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40091C" wp14:editId="57AA6D69">
                <wp:simplePos x="0" y="0"/>
                <wp:positionH relativeFrom="column">
                  <wp:posOffset>3400425</wp:posOffset>
                </wp:positionH>
                <wp:positionV relativeFrom="paragraph">
                  <wp:posOffset>9525</wp:posOffset>
                </wp:positionV>
                <wp:extent cx="590550" cy="361950"/>
                <wp:effectExtent l="0" t="0" r="19050" b="19050"/>
                <wp:wrapSquare wrapText="bothSides"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1C8B9" id="직사각형 32" o:spid="_x0000_s1026" style="position:absolute;left:0;text-align:left;margin-left:267.75pt;margin-top:.75pt;width:46.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342F22" wp14:editId="2D010AF6">
                <wp:simplePos x="0" y="0"/>
                <wp:positionH relativeFrom="column">
                  <wp:posOffset>5114925</wp:posOffset>
                </wp:positionH>
                <wp:positionV relativeFrom="paragraph">
                  <wp:posOffset>6350</wp:posOffset>
                </wp:positionV>
                <wp:extent cx="590550" cy="361950"/>
                <wp:effectExtent l="0" t="0" r="19050" b="19050"/>
                <wp:wrapSquare wrapText="bothSides"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51291" id="직사각형 34" o:spid="_x0000_s1026" style="position:absolute;left:0;text-align:left;margin-left:402.75pt;margin-top:.5pt;width:46.5pt;height:2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E5084" wp14:editId="6C33A6ED">
                <wp:simplePos x="0" y="0"/>
                <wp:positionH relativeFrom="column">
                  <wp:posOffset>4533900</wp:posOffset>
                </wp:positionH>
                <wp:positionV relativeFrom="paragraph">
                  <wp:posOffset>9525</wp:posOffset>
                </wp:positionV>
                <wp:extent cx="590550" cy="361950"/>
                <wp:effectExtent l="0" t="0" r="19050" b="19050"/>
                <wp:wrapSquare wrapText="bothSides"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050BF" id="직사각형 33" o:spid="_x0000_s1026" style="position:absolute;left:0;text-align:left;margin-left:357pt;margin-top:.75pt;width:46.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" fillcolor="white [3201]" strokecolor="#918655 [3209]" strokeweight="1.5pt">
                <v:stroke endcap="round"/>
                <w10:wrap type="square"/>
              </v:rect>
            </w:pict>
          </mc:Fallback>
        </mc:AlternateContent>
      </w:r>
    </w:p>
    <w:p w:rsidR="001507AF" w:rsidRDefault="001507AF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3002281</wp:posOffset>
                </wp:positionH>
                <wp:positionV relativeFrom="paragraph">
                  <wp:posOffset>180340</wp:posOffset>
                </wp:positionV>
                <wp:extent cx="45719" cy="533400"/>
                <wp:effectExtent l="38100" t="38100" r="50165" b="1905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8F02" id="직선 화살표 연결선 37" o:spid="_x0000_s1026" type="#_x0000_t32" style="position:absolute;left:0;text-align:left;margin-left:236.4pt;margin-top:14.2pt;width:3.6pt;height:4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" strokecolor="black [3200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104140</wp:posOffset>
                </wp:positionV>
                <wp:extent cx="352425" cy="9525"/>
                <wp:effectExtent l="0" t="57150" r="28575" b="8572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54D61" id="직선 화살표 연결선 35" o:spid="_x0000_s1026" type="#_x0000_t32" style="position:absolute;left:0;text-align:left;margin-left:69pt;margin-top:8.2pt;width:27.7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" strokecolor="black [3200]" strokeweight="1pt">
                <v:stroke endarrow="block" endcap="round"/>
              </v:shape>
            </w:pict>
          </mc:Fallback>
        </mc:AlternateContent>
      </w:r>
      <w:r>
        <w:t>H</w:t>
      </w:r>
      <w:r>
        <w:rPr>
          <w:rFonts w:hint="eastAsia"/>
        </w:rPr>
        <w:t>ead</w:t>
      </w:r>
      <w:r>
        <w:rPr>
          <w:rFonts w:hint="eastAsia"/>
        </w:rPr>
        <w:tab/>
      </w:r>
      <w:r>
        <w:tab/>
      </w:r>
    </w:p>
    <w:p w:rsidR="001507AF" w:rsidRDefault="001507AF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</w:p>
    <w:p w:rsidR="001507AF" w:rsidRDefault="001507AF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  <w:r>
        <w:tab/>
      </w:r>
      <w:r>
        <w:tab/>
      </w:r>
      <w:r>
        <w:tab/>
      </w:r>
      <w:r>
        <w:tab/>
      </w:r>
      <w:r>
        <w:tab/>
      </w:r>
      <w:r>
        <w:tab/>
        <w:t>removed</w:t>
      </w:r>
    </w:p>
    <w:p w:rsidR="001507AF" w:rsidRDefault="001507AF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</w:p>
    <w:p w:rsidR="005B2A00" w:rsidRDefault="005B2A00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</w:p>
    <w:p w:rsidR="005B2A00" w:rsidRPr="001250D8" w:rsidRDefault="005B2A00" w:rsidP="001250D8">
      <w:pPr>
        <w:widowControl w:val="0"/>
        <w:autoSpaceDE w:val="0"/>
        <w:autoSpaceDN w:val="0"/>
        <w:adjustRightInd w:val="0"/>
        <w:spacing w:after="0" w:line="240" w:lineRule="auto"/>
        <w:ind w:left="705"/>
      </w:pPr>
    </w:p>
    <w:p w:rsidR="005B2A00" w:rsidRDefault="005B2A00" w:rsidP="007F6884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</w:t>
      </w:r>
      <w:r>
        <w:rPr>
          <w:rFonts w:hint="eastAsia"/>
          <w:b/>
          <w:sz w:val="24"/>
          <w:szCs w:val="24"/>
        </w:rPr>
        <w:t>s_</w:t>
      </w:r>
      <w:r>
        <w:rPr>
          <w:b/>
          <w:sz w:val="24"/>
          <w:szCs w:val="24"/>
        </w:rPr>
        <w:t>in_list</w:t>
      </w:r>
      <w:proofErr w:type="spellEnd"/>
      <w:r>
        <w:rPr>
          <w:b/>
          <w:sz w:val="24"/>
          <w:szCs w:val="24"/>
        </w:rPr>
        <w:t xml:space="preserve"> (</w:t>
      </w:r>
      <w:r>
        <w:rPr>
          <w:rFonts w:hint="eastAsia"/>
          <w:b/>
          <w:sz w:val="24"/>
          <w:szCs w:val="24"/>
        </w:rPr>
        <w:t xml:space="preserve">책 </w:t>
      </w:r>
      <w:r>
        <w:rPr>
          <w:b/>
          <w:sz w:val="24"/>
          <w:szCs w:val="24"/>
        </w:rPr>
        <w:t xml:space="preserve">p155 </w:t>
      </w:r>
      <w:r>
        <w:rPr>
          <w:rFonts w:hint="eastAsia"/>
          <w:b/>
          <w:sz w:val="24"/>
          <w:szCs w:val="24"/>
        </w:rPr>
        <w:t xml:space="preserve">프로그램 </w:t>
      </w:r>
      <w:r>
        <w:rPr>
          <w:b/>
          <w:sz w:val="24"/>
          <w:szCs w:val="24"/>
        </w:rPr>
        <w:t>4.27)</w:t>
      </w:r>
    </w:p>
    <w:p w:rsidR="005B2A00" w:rsidRDefault="005B2A00" w:rsidP="005B2A00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</w:t>
      </w:r>
      <w:r w:rsidR="00651A83">
        <w:rPr>
          <w:rFonts w:hint="eastAsia"/>
        </w:rPr>
        <w:t>검색</w:t>
      </w:r>
      <w:r>
        <w:rPr>
          <w:rFonts w:hint="eastAsia"/>
        </w:rPr>
        <w:t xml:space="preserve">하여 데이터 필드가 </w:t>
      </w:r>
      <w:r w:rsidRPr="005B2A00">
        <w:t>char a[]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찾는다</w:t>
      </w:r>
    </w:p>
    <w:p w:rsidR="005B2A00" w:rsidRDefault="005B2A00" w:rsidP="005B2A00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rPr>
          <w:rFonts w:hint="eastAsia"/>
        </w:rPr>
        <w:t xml:space="preserve">헤드포인터부터 </w:t>
      </w:r>
      <w:r>
        <w:t>NULL</w:t>
      </w:r>
      <w:r>
        <w:rPr>
          <w:rFonts w:hint="eastAsia"/>
        </w:rPr>
        <w:t xml:space="preserve">까지 </w:t>
      </w:r>
      <w:r>
        <w:t>while</w:t>
      </w:r>
      <w:r>
        <w:rPr>
          <w:rFonts w:hint="eastAsia"/>
        </w:rPr>
        <w:t>루프를 수행한다.</w:t>
      </w:r>
    </w:p>
    <w:p w:rsidR="005B2A00" w:rsidRPr="005B2A00" w:rsidRDefault="005B2A00" w:rsidP="005B2A00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t>Whil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루프 안에서 </w:t>
      </w:r>
      <w:proofErr w:type="spellStart"/>
      <w:r>
        <w:t>strcmp</w:t>
      </w:r>
      <w:proofErr w:type="spellEnd"/>
      <w:r>
        <w:rPr>
          <w:rFonts w:hint="eastAsia"/>
        </w:rPr>
        <w:t>를 이용해 date를 비교한다.</w:t>
      </w:r>
    </w:p>
    <w:p w:rsidR="007F6884" w:rsidRDefault="007F6884" w:rsidP="007F6884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F6884">
        <w:rPr>
          <w:b/>
          <w:sz w:val="24"/>
          <w:szCs w:val="24"/>
        </w:rPr>
        <w:t>D</w:t>
      </w:r>
      <w:r w:rsidRPr="007F6884">
        <w:rPr>
          <w:rFonts w:hint="eastAsia"/>
          <w:b/>
          <w:sz w:val="24"/>
          <w:szCs w:val="24"/>
        </w:rPr>
        <w:t>elete</w:t>
      </w:r>
      <w:r>
        <w:rPr>
          <w:b/>
          <w:sz w:val="24"/>
          <w:szCs w:val="24"/>
        </w:rPr>
        <w:t xml:space="preserve"> (</w:t>
      </w:r>
      <w:r>
        <w:rPr>
          <w:rFonts w:hint="eastAsia"/>
          <w:b/>
          <w:sz w:val="24"/>
          <w:szCs w:val="24"/>
        </w:rPr>
        <w:t xml:space="preserve">책 </w:t>
      </w:r>
      <w:r w:rsidRPr="007F6884">
        <w:rPr>
          <w:b/>
          <w:sz w:val="24"/>
          <w:szCs w:val="24"/>
        </w:rPr>
        <w:t>p153 프로그램</w:t>
      </w:r>
      <w:r>
        <w:rPr>
          <w:b/>
          <w:sz w:val="24"/>
          <w:szCs w:val="24"/>
        </w:rPr>
        <w:t xml:space="preserve"> 4.23)</w:t>
      </w:r>
    </w:p>
    <w:p w:rsidR="007F6884" w:rsidRDefault="005B2A00" w:rsidP="007F6884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rPr>
          <w:rFonts w:hint="eastAsia"/>
        </w:rPr>
        <w:t xml:space="preserve">공백이 아닌 리스트에서 </w:t>
      </w:r>
      <w:proofErr w:type="spellStart"/>
      <w:r>
        <w:t>pos</w:t>
      </w:r>
      <w:proofErr w:type="spellEnd"/>
      <w:r>
        <w:rPr>
          <w:rFonts w:hint="eastAsia"/>
        </w:rPr>
        <w:t>위치의 자료를 삭제함</w:t>
      </w:r>
    </w:p>
    <w:p w:rsidR="005B2A00" w:rsidRDefault="005B2A00" w:rsidP="007F6884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proofErr w:type="spellStart"/>
      <w:r>
        <w:t>G</w:t>
      </w:r>
      <w:r>
        <w:rPr>
          <w:rFonts w:hint="eastAsia"/>
        </w:rPr>
        <w:t>et_</w:t>
      </w:r>
      <w:r>
        <w:t>node_at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r>
        <w:t>(pos-1)</w:t>
      </w:r>
      <w:r>
        <w:rPr>
          <w:rFonts w:hint="eastAsia"/>
        </w:rPr>
        <w:t xml:space="preserve">위치의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주소(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선행노드의</w:t>
      </w:r>
      <w:proofErr w:type="spellEnd"/>
      <w:r>
        <w:rPr>
          <w:rFonts w:hint="eastAsia"/>
        </w:rPr>
        <w:t xml:space="preserve"> 주소)를 얻고</w:t>
      </w:r>
    </w:p>
    <w:p w:rsidR="005B2A00" w:rsidRDefault="005B2A00" w:rsidP="007F6884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proofErr w:type="spellStart"/>
      <w:r>
        <w:t>R</w:t>
      </w:r>
      <w:r>
        <w:rPr>
          <w:rFonts w:hint="eastAsia"/>
        </w:rPr>
        <w:t>emove_node</w:t>
      </w:r>
      <w:proofErr w:type="spellEnd"/>
      <w:r>
        <w:rPr>
          <w:rFonts w:hint="eastAsia"/>
        </w:rPr>
        <w:t xml:space="preserve">를 호출하여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삭제한다.</w:t>
      </w:r>
    </w:p>
    <w:p w:rsidR="009F27FB" w:rsidRPr="009F27FB" w:rsidRDefault="009F27FB" w:rsidP="009F27FB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sz w:val="24"/>
          <w:szCs w:val="24"/>
        </w:rPr>
        <w:t>Clear (</w:t>
      </w:r>
      <w:r>
        <w:rPr>
          <w:rFonts w:hint="eastAsia"/>
          <w:b/>
          <w:sz w:val="24"/>
          <w:szCs w:val="24"/>
        </w:rPr>
        <w:t xml:space="preserve">책 </w:t>
      </w:r>
      <w:r>
        <w:rPr>
          <w:b/>
          <w:sz w:val="24"/>
          <w:szCs w:val="24"/>
        </w:rPr>
        <w:t xml:space="preserve">p154 </w:t>
      </w:r>
      <w:r>
        <w:rPr>
          <w:rFonts w:hint="eastAsia"/>
          <w:b/>
          <w:sz w:val="24"/>
          <w:szCs w:val="24"/>
        </w:rPr>
        <w:t xml:space="preserve">프로그램 </w:t>
      </w:r>
      <w:r>
        <w:rPr>
          <w:b/>
          <w:sz w:val="24"/>
          <w:szCs w:val="24"/>
        </w:rPr>
        <w:t>4.25)</w:t>
      </w:r>
    </w:p>
    <w:p w:rsidR="009F27FB" w:rsidRDefault="009F27FB" w:rsidP="009F27FB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삭제하는 함수</w:t>
      </w:r>
    </w:p>
    <w:p w:rsidR="009F27FB" w:rsidRDefault="009F27FB" w:rsidP="009F27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hint="eastAsia"/>
        </w:rPr>
        <w:t>책 소스를 그대로 가져다 놓을 시 전체삭제가 되지 않고 홀수 번 째 데이터만 지워졌다.</w:t>
      </w:r>
    </w:p>
    <w:p w:rsidR="00E30E4D" w:rsidRPr="009F27FB" w:rsidRDefault="009F27FB" w:rsidP="00E30E4D">
      <w:pPr>
        <w:pStyle w:val="af4"/>
        <w:snapToGrid/>
        <w:spacing w:line="240" w:lineRule="auto"/>
        <w:ind w:left="708"/>
        <w:rPr>
          <w:rFonts w:ascii="맑은 고딕" w:eastAsia="맑은 고딕" w:hAnsi="맑은 고딕"/>
        </w:rPr>
      </w:pPr>
      <w:r w:rsidRPr="009F27FB">
        <w:rPr>
          <w:rFonts w:ascii="맑은 고딕" w:eastAsia="맑은 고딕" w:hAnsi="맑은 고딕"/>
        </w:rPr>
        <w:t>*</w:t>
      </w:r>
      <w:r w:rsidRPr="009F27FB">
        <w:rPr>
          <w:rFonts w:ascii="맑은 고딕" w:eastAsia="맑은 고딕" w:hAnsi="맑은 고딕" w:hint="eastAsia"/>
        </w:rPr>
        <w:t xml:space="preserve">p는 </w:t>
      </w:r>
      <w:r w:rsidRPr="009F27FB">
        <w:rPr>
          <w:rFonts w:ascii="맑은 고딕" w:eastAsia="맑은 고딕" w:hAnsi="맑은 고딕"/>
        </w:rPr>
        <w:t>1</w:t>
      </w:r>
      <w:r w:rsidRPr="009F27FB">
        <w:rPr>
          <w:rFonts w:ascii="맑은 고딕" w:eastAsia="맑은 고딕" w:hAnsi="맑은 고딕" w:hint="eastAsia"/>
        </w:rPr>
        <w:t xml:space="preserve">씩 증가하고 지워진 </w:t>
      </w:r>
      <w:proofErr w:type="spellStart"/>
      <w:r w:rsidRPr="009F27FB">
        <w:rPr>
          <w:rFonts w:ascii="맑은 고딕" w:eastAsia="맑은 고딕" w:hAnsi="맑은 고딕" w:hint="eastAsia"/>
        </w:rPr>
        <w:t>노드의</w:t>
      </w:r>
      <w:proofErr w:type="spellEnd"/>
      <w:r w:rsidRPr="009F27FB">
        <w:rPr>
          <w:rFonts w:ascii="맑은 고딕" w:eastAsia="맑은 고딕" w:hAnsi="맑은 고딕" w:hint="eastAsia"/>
        </w:rPr>
        <w:t xml:space="preserve"> 뒤에 있는 </w:t>
      </w:r>
      <w:proofErr w:type="spellStart"/>
      <w:r w:rsidRPr="009F27FB">
        <w:rPr>
          <w:rFonts w:ascii="맑은 고딕" w:eastAsia="맑은 고딕" w:hAnsi="맑은 고딕" w:hint="eastAsia"/>
        </w:rPr>
        <w:t>노드들은</w:t>
      </w:r>
      <w:proofErr w:type="spellEnd"/>
      <w:r w:rsidRPr="009F27FB">
        <w:rPr>
          <w:rFonts w:ascii="맑은 고딕" w:eastAsia="맑은 고딕" w:hAnsi="맑은 고딕" w:hint="eastAsia"/>
        </w:rPr>
        <w:t xml:space="preserve"> 앞으로 당겨지기 </w:t>
      </w:r>
      <w:proofErr w:type="spellStart"/>
      <w:r w:rsidRPr="009F27FB">
        <w:rPr>
          <w:rFonts w:ascii="맑은 고딕" w:eastAsia="맑은 고딕" w:hAnsi="맑은 고딕" w:hint="eastAsia"/>
        </w:rPr>
        <w:t>떄문에</w:t>
      </w:r>
      <w:proofErr w:type="spellEnd"/>
      <w:r w:rsidRPr="009F27FB">
        <w:rPr>
          <w:rFonts w:ascii="맑은 고딕" w:eastAsia="맑은 고딕" w:hAnsi="맑은 고딕" w:hint="eastAsia"/>
        </w:rPr>
        <w:t xml:space="preserve"> 지워지지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않는</w:t>
      </w:r>
      <w:r w:rsidRPr="009F27FB"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노드가</w:t>
      </w:r>
      <w:proofErr w:type="spellEnd"/>
      <w:r>
        <w:rPr>
          <w:rFonts w:ascii="맑은 고딕" w:eastAsia="맑은 고딕" w:hAnsi="맑은 고딕" w:hint="eastAsia"/>
        </w:rPr>
        <w:t xml:space="preserve"> 생겼다.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이것은 </w:t>
      </w:r>
      <w:r>
        <w:rPr>
          <w:rFonts w:ascii="맑은 고딕" w:eastAsia="맑은 고딕" w:hAnsi="맑은 고딕"/>
        </w:rPr>
        <w:t>for</w:t>
      </w:r>
      <w:r>
        <w:rPr>
          <w:rFonts w:ascii="맑은 고딕" w:eastAsia="맑은 고딕" w:hAnsi="맑은 고딕" w:hint="eastAsia"/>
        </w:rPr>
        <w:t xml:space="preserve">문에서 </w:t>
      </w:r>
      <w:proofErr w:type="spellStart"/>
      <w:r>
        <w:rPr>
          <w:rFonts w:ascii="맑은 고딕" w:eastAsia="맑은 고딕" w:hAnsi="맑은 고딕"/>
        </w:rPr>
        <w:t>i</w:t>
      </w:r>
      <w:proofErr w:type="spellEnd"/>
      <w:r>
        <w:rPr>
          <w:rFonts w:ascii="맑은 고딕" w:eastAsia="맑은 고딕" w:hAnsi="맑은 고딕" w:hint="eastAsia"/>
        </w:rPr>
        <w:t xml:space="preserve">를 증가시키지 않게끔 해 계속 맨 처음 </w:t>
      </w:r>
      <w:proofErr w:type="spellStart"/>
      <w:r>
        <w:rPr>
          <w:rFonts w:ascii="맑은 고딕" w:eastAsia="맑은 고딕" w:hAnsi="맑은 고딕" w:hint="eastAsia"/>
        </w:rPr>
        <w:t>노드만</w:t>
      </w:r>
      <w:proofErr w:type="spellEnd"/>
      <w:r>
        <w:rPr>
          <w:rFonts w:ascii="맑은 고딕" w:eastAsia="맑은 고딕" w:hAnsi="맑은 고딕" w:hint="eastAsia"/>
        </w:rPr>
        <w:t xml:space="preserve"> 가리키게 해서 전부 지워지게 하였다</w:t>
      </w:r>
    </w:p>
    <w:p w:rsidR="00E30E4D" w:rsidRPr="00E30E4D" w:rsidRDefault="00651A83" w:rsidP="00E30E4D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hint="eastAsia"/>
          <w:b/>
          <w:sz w:val="24"/>
          <w:szCs w:val="24"/>
        </w:rPr>
        <w:t>C</w:t>
      </w:r>
      <w:r w:rsidR="00E30E4D" w:rsidRPr="00E30E4D">
        <w:rPr>
          <w:b/>
          <w:sz w:val="24"/>
          <w:szCs w:val="24"/>
        </w:rPr>
        <w:t>reate_node</w:t>
      </w:r>
      <w:proofErr w:type="spellEnd"/>
    </w:p>
    <w:p w:rsidR="00E30E4D" w:rsidRDefault="00E30E4D" w:rsidP="00E30E4D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 w:rsidRPr="00E30E4D">
        <w:rPr>
          <w:rFonts w:hint="eastAsia"/>
        </w:rPr>
        <w:t>빈</w:t>
      </w:r>
      <w:r w:rsidRPr="00E30E4D">
        <w:t xml:space="preserve"> </w:t>
      </w:r>
      <w:proofErr w:type="spellStart"/>
      <w:r w:rsidRPr="00E30E4D">
        <w:t>동적노드를</w:t>
      </w:r>
      <w:proofErr w:type="spellEnd"/>
      <w:r w:rsidRPr="00E30E4D">
        <w:t xml:space="preserve"> 생성한 후 값을 받아서 저장하여 </w:t>
      </w:r>
      <w:proofErr w:type="spellStart"/>
      <w:r w:rsidRPr="00E30E4D">
        <w:t>노드를</w:t>
      </w:r>
      <w:proofErr w:type="spellEnd"/>
      <w:r w:rsidRPr="00E30E4D">
        <w:t xml:space="preserve"> 반환한다.</w:t>
      </w:r>
    </w:p>
    <w:p w:rsidR="00E30E4D" w:rsidRPr="00E30E4D" w:rsidRDefault="00E30E4D" w:rsidP="00E30E4D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정보를 입력 받기 위해 만들었다</w:t>
      </w:r>
    </w:p>
    <w:p w:rsidR="00E30E4D" w:rsidRPr="00E30E4D" w:rsidRDefault="00E30E4D" w:rsidP="00E30E4D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b/>
          <w:sz w:val="24"/>
          <w:szCs w:val="24"/>
        </w:rPr>
        <w:t>Display (</w:t>
      </w:r>
      <w:r>
        <w:rPr>
          <w:rFonts w:hint="eastAsia"/>
          <w:b/>
          <w:sz w:val="24"/>
          <w:szCs w:val="24"/>
        </w:rPr>
        <w:t xml:space="preserve">책 </w:t>
      </w:r>
      <w:r>
        <w:rPr>
          <w:b/>
          <w:sz w:val="24"/>
          <w:szCs w:val="24"/>
        </w:rPr>
        <w:t xml:space="preserve">p155 </w:t>
      </w:r>
      <w:r>
        <w:rPr>
          <w:rFonts w:hint="eastAsia"/>
          <w:b/>
          <w:sz w:val="24"/>
          <w:szCs w:val="24"/>
        </w:rPr>
        <w:t xml:space="preserve">프로그램 </w:t>
      </w:r>
      <w:r>
        <w:rPr>
          <w:b/>
          <w:sz w:val="24"/>
          <w:szCs w:val="24"/>
        </w:rPr>
        <w:t>4.26)</w:t>
      </w:r>
    </w:p>
    <w:p w:rsidR="00E30E4D" w:rsidRDefault="00E30E4D" w:rsidP="00E30E4D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rPr>
          <w:rFonts w:hint="eastAsia"/>
        </w:rPr>
        <w:t>리스트가 가지고 있는 정보를 화면에 출력하는 함수</w:t>
      </w:r>
    </w:p>
    <w:p w:rsidR="00E30E4D" w:rsidRDefault="00E30E4D" w:rsidP="00E30E4D">
      <w:pPr>
        <w:pStyle w:val="af2"/>
        <w:widowControl w:val="0"/>
        <w:autoSpaceDE w:val="0"/>
        <w:autoSpaceDN w:val="0"/>
        <w:adjustRightInd w:val="0"/>
        <w:spacing w:after="0" w:line="240" w:lineRule="auto"/>
        <w:ind w:left="760"/>
      </w:pPr>
      <w:r>
        <w:t>L</w:t>
      </w:r>
      <w:r>
        <w:rPr>
          <w:rFonts w:hint="eastAsia"/>
        </w:rPr>
        <w:t xml:space="preserve">ist의 헤드포인터가 가리키는 </w:t>
      </w:r>
      <w:proofErr w:type="spellStart"/>
      <w:r>
        <w:rPr>
          <w:rFonts w:hint="eastAsia"/>
        </w:rPr>
        <w:t>노드에서부터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을 만날 때 까지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데이터 값을 출력함</w:t>
      </w:r>
    </w:p>
    <w:p w:rsidR="00651A83" w:rsidRDefault="00651A83" w:rsidP="00651A83">
      <w:pPr>
        <w:pStyle w:val="af2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51A83">
        <w:rPr>
          <w:b/>
          <w:sz w:val="24"/>
          <w:szCs w:val="24"/>
        </w:rPr>
        <w:t>Main</w:t>
      </w:r>
    </w:p>
    <w:p w:rsidR="00651A83" w:rsidRDefault="00651A83" w:rsidP="00651A8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proofErr w:type="spellStart"/>
      <w:r>
        <w:rPr>
          <w:rFonts w:hint="eastAsia"/>
        </w:rPr>
        <w:t>메인에선</w:t>
      </w:r>
      <w:proofErr w:type="spellEnd"/>
      <w:r>
        <w:rPr>
          <w:rFonts w:hint="eastAsia"/>
        </w:rPr>
        <w:t xml:space="preserve"> 키를 입력 받은 대로 기능을 실행한다.</w:t>
      </w:r>
    </w:p>
    <w:p w:rsidR="00651A83" w:rsidRDefault="00651A83" w:rsidP="00651A8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rFonts w:hint="eastAsia"/>
        </w:rPr>
        <w:t xml:space="preserve">우선 list1이라는 리스트를 생성하고 이곳에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추가한다</w:t>
      </w:r>
    </w:p>
    <w:p w:rsidR="00651A83" w:rsidRDefault="00651A83" w:rsidP="00651A8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proofErr w:type="spellStart"/>
      <w:r>
        <w:t>i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proofErr w:type="spellStart"/>
      <w:r>
        <w:t>create_node</w:t>
      </w:r>
      <w:proofErr w:type="spellEnd"/>
      <w:r>
        <w:rPr>
          <w:rFonts w:hint="eastAsia"/>
        </w:rPr>
        <w:t xml:space="preserve">를 호출해 새로운 리스트에 새로운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추가한다.</w:t>
      </w:r>
    </w:p>
    <w:p w:rsidR="00651A83" w:rsidRDefault="00651A83" w:rsidP="00651A8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t>P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r>
        <w:t>display</w:t>
      </w:r>
      <w:r>
        <w:rPr>
          <w:rFonts w:hint="eastAsia"/>
        </w:rPr>
        <w:t xml:space="preserve">를 호출해 모든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값을 보여준다</w:t>
      </w:r>
    </w:p>
    <w:p w:rsidR="00651A83" w:rsidRDefault="00651A83" w:rsidP="00651A8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rFonts w:hint="eastAsia"/>
        </w:rPr>
        <w:t xml:space="preserve">D를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되묻고 전체 데이터를 지운다</w:t>
      </w:r>
    </w:p>
    <w:p w:rsidR="00651A83" w:rsidRDefault="00651A83" w:rsidP="00651A8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t xml:space="preserve">d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삭제할 리스트의 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그 번호에 해당하는 줄을 지우고 남은 </w:t>
      </w:r>
      <w:proofErr w:type="spellStart"/>
      <w:r>
        <w:rPr>
          <w:rFonts w:hint="eastAsia"/>
        </w:rPr>
        <w:t>노드값들을</w:t>
      </w:r>
      <w:proofErr w:type="spellEnd"/>
      <w:r>
        <w:rPr>
          <w:rFonts w:hint="eastAsia"/>
        </w:rPr>
        <w:t xml:space="preserve"> 보여준다</w:t>
      </w:r>
    </w:p>
    <w:p w:rsidR="00651A83" w:rsidRDefault="00651A83" w:rsidP="00651A8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t>p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리스트노드의</w:t>
      </w:r>
      <w:proofErr w:type="spellEnd"/>
      <w:r>
        <w:rPr>
          <w:rFonts w:hint="eastAsia"/>
        </w:rPr>
        <w:t xml:space="preserve"> </w:t>
      </w:r>
      <w:r>
        <w:t>date</w:t>
      </w:r>
      <w:r>
        <w:rPr>
          <w:rFonts w:hint="eastAsia"/>
        </w:rPr>
        <w:t>와 똑 같은 문자열을 생성한다</w:t>
      </w:r>
    </w:p>
    <w:p w:rsidR="00651A83" w:rsidRDefault="00651A83" w:rsidP="00651A8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rPr>
          <w:rFonts w:hint="eastAsia"/>
        </w:rPr>
        <w:t xml:space="preserve">여기서 확인할 스케줄 날짜를 입력해서 </w:t>
      </w:r>
      <w:proofErr w:type="spellStart"/>
      <w:r>
        <w:t>is_in_list</w:t>
      </w:r>
      <w:proofErr w:type="spellEnd"/>
      <w:r>
        <w:t xml:space="preserve"> </w:t>
      </w:r>
      <w:r>
        <w:rPr>
          <w:rFonts w:hint="eastAsia"/>
        </w:rPr>
        <w:t>와 비교해 같은 값의 정보를 보여준다</w:t>
      </w:r>
    </w:p>
    <w:p w:rsidR="00651A83" w:rsidRPr="00651A83" w:rsidRDefault="00651A83" w:rsidP="00651A83">
      <w:pPr>
        <w:widowControl w:val="0"/>
        <w:autoSpaceDE w:val="0"/>
        <w:autoSpaceDN w:val="0"/>
        <w:adjustRightInd w:val="0"/>
        <w:spacing w:after="0" w:line="240" w:lineRule="auto"/>
        <w:ind w:left="708"/>
      </w:pPr>
      <w:r>
        <w:t>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r w:rsidR="003657C9">
        <w:rPr>
          <w:rFonts w:hint="eastAsia"/>
        </w:rPr>
        <w:t xml:space="preserve">모든 </w:t>
      </w:r>
      <w:proofErr w:type="spellStart"/>
      <w:r w:rsidR="003657C9">
        <w:rPr>
          <w:rFonts w:hint="eastAsia"/>
        </w:rPr>
        <w:t>노드값을</w:t>
      </w:r>
      <w:proofErr w:type="spellEnd"/>
      <w:r w:rsidR="003657C9">
        <w:rPr>
          <w:rFonts w:hint="eastAsia"/>
        </w:rPr>
        <w:t xml:space="preserve"> 보여주고 원하는 리스트 번호를 </w:t>
      </w:r>
      <w:proofErr w:type="spellStart"/>
      <w:r w:rsidR="003657C9">
        <w:rPr>
          <w:rFonts w:hint="eastAsia"/>
        </w:rPr>
        <w:t>입력받아</w:t>
      </w:r>
      <w:proofErr w:type="spellEnd"/>
      <w:r w:rsidR="003657C9">
        <w:rPr>
          <w:rFonts w:hint="eastAsia"/>
        </w:rPr>
        <w:t xml:space="preserve"> </w:t>
      </w:r>
      <w:proofErr w:type="spellStart"/>
      <w:r w:rsidR="003657C9">
        <w:rPr>
          <w:rFonts w:hint="eastAsia"/>
        </w:rPr>
        <w:t>수정전을</w:t>
      </w:r>
      <w:proofErr w:type="spellEnd"/>
      <w:r w:rsidR="003657C9">
        <w:rPr>
          <w:rFonts w:hint="eastAsia"/>
        </w:rPr>
        <w:t xml:space="preserve"> 보여주고 원래 </w:t>
      </w:r>
      <w:proofErr w:type="spellStart"/>
      <w:r w:rsidR="003657C9">
        <w:rPr>
          <w:rFonts w:hint="eastAsia"/>
        </w:rPr>
        <w:t>노드를</w:t>
      </w:r>
      <w:proofErr w:type="spellEnd"/>
      <w:r w:rsidR="003657C9">
        <w:rPr>
          <w:rFonts w:hint="eastAsia"/>
        </w:rPr>
        <w:t xml:space="preserve"> 삭제하고 다시 새로운 정보를 추가해 </w:t>
      </w:r>
      <w:proofErr w:type="spellStart"/>
      <w:r w:rsidR="003657C9">
        <w:rPr>
          <w:rFonts w:hint="eastAsia"/>
        </w:rPr>
        <w:t>수정후도</w:t>
      </w:r>
      <w:proofErr w:type="spellEnd"/>
      <w:r w:rsidR="003657C9">
        <w:rPr>
          <w:rFonts w:hint="eastAsia"/>
        </w:rPr>
        <w:t xml:space="preserve"> 보여준다.</w:t>
      </w:r>
    </w:p>
    <w:sectPr w:rsidR="00651A83" w:rsidRPr="00651A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16FC"/>
    <w:multiLevelType w:val="hybridMultilevel"/>
    <w:tmpl w:val="F7F289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B1437D"/>
    <w:multiLevelType w:val="hybridMultilevel"/>
    <w:tmpl w:val="7228E160"/>
    <w:lvl w:ilvl="0" w:tplc="ACC81C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0162D1"/>
    <w:multiLevelType w:val="hybridMultilevel"/>
    <w:tmpl w:val="4C6EAD5A"/>
    <w:lvl w:ilvl="0" w:tplc="FF7AB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2F1061F"/>
    <w:multiLevelType w:val="hybridMultilevel"/>
    <w:tmpl w:val="E48ED0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8B"/>
    <w:rsid w:val="0009496E"/>
    <w:rsid w:val="001250D8"/>
    <w:rsid w:val="001507AF"/>
    <w:rsid w:val="003657C9"/>
    <w:rsid w:val="003A048B"/>
    <w:rsid w:val="004A25FE"/>
    <w:rsid w:val="004C22C7"/>
    <w:rsid w:val="005B2A00"/>
    <w:rsid w:val="00651A83"/>
    <w:rsid w:val="006C63E8"/>
    <w:rsid w:val="007152A7"/>
    <w:rsid w:val="007F6884"/>
    <w:rsid w:val="0095341B"/>
    <w:rsid w:val="009F27FB"/>
    <w:rsid w:val="00D77C03"/>
    <w:rsid w:val="00E3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4DC96-73FA-4B77-B9F9-166C5673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41B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95341B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341B"/>
    <w:pPr>
      <w:keepNext/>
      <w:keepLines/>
      <w:spacing w:before="160" w:after="0" w:line="240" w:lineRule="auto"/>
      <w:outlineLvl w:val="1"/>
    </w:pPr>
    <w:rPr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341B"/>
    <w:pPr>
      <w:spacing w:after="0" w:line="240" w:lineRule="auto"/>
      <w:contextualSpacing/>
    </w:pPr>
    <w:rPr>
      <w:color w:val="90C226" w:themeColor="accent1"/>
      <w:spacing w:val="-7"/>
      <w:sz w:val="64"/>
      <w:szCs w:val="64"/>
    </w:rPr>
  </w:style>
  <w:style w:type="character" w:customStyle="1" w:styleId="Char">
    <w:name w:val="제목 Char"/>
    <w:basedOn w:val="a0"/>
    <w:link w:val="a3"/>
    <w:uiPriority w:val="10"/>
    <w:rsid w:val="0095341B"/>
    <w:rPr>
      <w:rFonts w:ascii="맑은 고딕" w:eastAsia="맑은 고딕" w:hAnsi="맑은 고딕" w:cs="맑은 고딕"/>
      <w:color w:val="90C226" w:themeColor="accent1"/>
      <w:spacing w:val="-7"/>
      <w:sz w:val="64"/>
      <w:szCs w:val="64"/>
    </w:rPr>
  </w:style>
  <w:style w:type="paragraph" w:customStyle="1" w:styleId="a4">
    <w:name w:val="부제목"/>
    <w:basedOn w:val="a"/>
    <w:next w:val="a"/>
    <w:link w:val="a5"/>
    <w:uiPriority w:val="11"/>
    <w:qFormat/>
    <w:rsid w:val="0095341B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a5">
    <w:name w:val="부제목 문자"/>
    <w:basedOn w:val="a0"/>
    <w:link w:val="a4"/>
    <w:uiPriority w:val="11"/>
    <w:rsid w:val="0095341B"/>
    <w:rPr>
      <w:rFonts w:ascii="맑은 고딕" w:eastAsia="맑은 고딕" w:hAnsi="맑은 고딕" w:cs="맑은 고딕"/>
      <w:color w:val="404040" w:themeColor="text1" w:themeTint="BF"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95341B"/>
    <w:rPr>
      <w:rFonts w:ascii="맑은 고딕" w:eastAsia="맑은 고딕" w:hAnsi="맑은 고딕" w:cs="맑은 고딕"/>
      <w:color w:val="90C226" w:themeColor="accen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341B"/>
    <w:rPr>
      <w:rFonts w:ascii="맑은 고딕" w:eastAsia="맑은 고딕" w:hAnsi="맑은 고딕" w:cs="맑은 고딕"/>
      <w:color w:val="90C226" w:themeColor="accen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6">
    <w:name w:val="Subtle Emphasis"/>
    <w:basedOn w:val="a0"/>
    <w:uiPriority w:val="19"/>
    <w:qFormat/>
    <w:rsid w:val="0095341B"/>
    <w:rPr>
      <w:rFonts w:ascii="맑은 고딕" w:eastAsia="맑은 고딕" w:hAnsi="맑은 고딕" w:cs="맑은 고딕"/>
      <w:i/>
      <w:iCs/>
      <w:color w:val="595959" w:themeColor="text1" w:themeTint="A6"/>
    </w:rPr>
  </w:style>
  <w:style w:type="character" w:styleId="a7">
    <w:name w:val="Emphasis"/>
    <w:basedOn w:val="a0"/>
    <w:uiPriority w:val="20"/>
    <w:qFormat/>
    <w:rsid w:val="0095341B"/>
    <w:rPr>
      <w:rFonts w:ascii="맑은 고딕" w:eastAsia="맑은 고딕" w:hAnsi="맑은 고딕" w:cs="맑은 고딕"/>
      <w:i/>
      <w:iCs/>
    </w:rPr>
  </w:style>
  <w:style w:type="character" w:styleId="a8">
    <w:name w:val="Intense Emphasis"/>
    <w:basedOn w:val="a0"/>
    <w:uiPriority w:val="21"/>
    <w:qFormat/>
    <w:rsid w:val="0095341B"/>
    <w:rPr>
      <w:rFonts w:ascii="맑은 고딕" w:eastAsia="맑은 고딕" w:hAnsi="맑은 고딕" w:cs="맑은 고딕"/>
      <w:b/>
      <w:bCs/>
      <w:i/>
      <w:iCs/>
    </w:rPr>
  </w:style>
  <w:style w:type="character" w:styleId="a9">
    <w:name w:val="Strong"/>
    <w:basedOn w:val="a0"/>
    <w:uiPriority w:val="22"/>
    <w:qFormat/>
    <w:rsid w:val="0095341B"/>
    <w:rPr>
      <w:rFonts w:ascii="맑은 고딕" w:eastAsia="맑은 고딕" w:hAnsi="맑은 고딕" w:cs="맑은 고딕"/>
      <w:b/>
      <w:bCs/>
    </w:rPr>
  </w:style>
  <w:style w:type="paragraph" w:styleId="aa">
    <w:name w:val="Quote"/>
    <w:basedOn w:val="a"/>
    <w:next w:val="a"/>
    <w:link w:val="Char0"/>
    <w:uiPriority w:val="29"/>
    <w:qFormat/>
    <w:rsid w:val="009534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0">
    <w:name w:val="인용 Char"/>
    <w:basedOn w:val="a0"/>
    <w:link w:val="aa"/>
    <w:uiPriority w:val="29"/>
    <w:rsid w:val="0095341B"/>
    <w:rPr>
      <w:rFonts w:ascii="맑은 고딕" w:eastAsia="맑은 고딕" w:hAnsi="맑은 고딕" w:cs="맑은 고딕"/>
      <w:i/>
      <w:iCs/>
    </w:rPr>
  </w:style>
  <w:style w:type="paragraph" w:styleId="ab">
    <w:name w:val="Intense Quote"/>
    <w:basedOn w:val="a"/>
    <w:next w:val="a"/>
    <w:link w:val="Char1"/>
    <w:uiPriority w:val="30"/>
    <w:qFormat/>
    <w:rsid w:val="0095341B"/>
    <w:pPr>
      <w:spacing w:before="100" w:beforeAutospacing="1" w:after="240"/>
      <w:ind w:left="864" w:right="864"/>
      <w:jc w:val="center"/>
    </w:pPr>
    <w:rPr>
      <w:color w:val="90C226" w:themeColor="accent1"/>
      <w:sz w:val="28"/>
      <w:szCs w:val="28"/>
    </w:rPr>
  </w:style>
  <w:style w:type="character" w:customStyle="1" w:styleId="Char1">
    <w:name w:val="강한 인용 Char"/>
    <w:basedOn w:val="a0"/>
    <w:link w:val="ab"/>
    <w:uiPriority w:val="30"/>
    <w:rsid w:val="0095341B"/>
    <w:rPr>
      <w:rFonts w:ascii="맑은 고딕" w:eastAsia="맑은 고딕" w:hAnsi="맑은 고딕" w:cs="맑은 고딕"/>
      <w:color w:val="90C226" w:themeColor="accent1"/>
      <w:sz w:val="28"/>
      <w:szCs w:val="28"/>
    </w:rPr>
  </w:style>
  <w:style w:type="character" w:styleId="ac">
    <w:name w:val="Subtle Reference"/>
    <w:basedOn w:val="a0"/>
    <w:uiPriority w:val="31"/>
    <w:qFormat/>
    <w:rsid w:val="0095341B"/>
    <w:rPr>
      <w:rFonts w:ascii="맑은 고딕" w:eastAsia="맑은 고딕" w:hAnsi="맑은 고딕" w:cs="맑은 고딕"/>
      <w:smallCap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95341B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95341B"/>
    <w:rPr>
      <w:rFonts w:ascii="맑은 고딕" w:eastAsia="맑은 고딕" w:hAnsi="맑은 고딕" w:cs="맑은 고딕"/>
      <w:b/>
      <w:bCs/>
      <w:smallCaps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95341B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rsid w:val="0095341B"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95341B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95341B"/>
    <w:rPr>
      <w:rFonts w:ascii="맑은 고딕" w:eastAsia="맑은 고딕" w:hAnsi="맑은 고딕" w:cs="맑은 고딕"/>
      <w:sz w:val="24"/>
      <w:szCs w:val="24"/>
    </w:rPr>
  </w:style>
  <w:style w:type="paragraph" w:customStyle="1" w:styleId="af4">
    <w:name w:val="바탕글"/>
    <w:basedOn w:val="a"/>
    <w:rsid w:val="009F27FB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eon\AppData\Roaming\Microsoft\Templates\&#54056;&#49903;%20&#46356;&#51088;&#51064;(&#48708;&#50612;%20&#51080;&#51020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C86EE-1CB3-401C-8139-55E99B492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1701A-A30F-4C10-AD67-E55A3C1F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패싯 디자인(비어 있음)</Template>
  <TotalTime>5</TotalTime>
  <Pages>9</Pages>
  <Words>1150</Words>
  <Characters>6560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Hyeon Choi</dc:creator>
  <cp:keywords/>
  <cp:lastModifiedBy>Hyeon Choi</cp:lastModifiedBy>
  <cp:revision>5</cp:revision>
  <dcterms:created xsi:type="dcterms:W3CDTF">2014-06-11T17:50:00Z</dcterms:created>
  <dcterms:modified xsi:type="dcterms:W3CDTF">2014-06-12T01:32:00Z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