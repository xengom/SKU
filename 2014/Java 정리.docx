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</w:sdtPr>
      <w:sdtContent>
        <w:p w:rsidR="0035769E" w:rsidRDefault="00184BAC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088CDE" w:themeColor="accent1"/>
              <w:sz w:val="48"/>
              <w:szCs w:val="48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3565" cy="10031095"/>
                    <wp:effectExtent l="10160" t="9525" r="9525" b="8255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3565" cy="1003109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0C0A93E" id="AutoShape 44" o:spid="_x0000_s1026" style="position:absolute;left:0;text-align:left;margin-left:0;margin-top:0;width:545.95pt;height:789.8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088CDE" w:themeColor="accent1"/>
              <w:sz w:val="48"/>
              <w:szCs w:val="48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3565" cy="2115185"/>
                    <wp:effectExtent l="0" t="0" r="1270" b="2540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3565" cy="2115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B3A3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2D3F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B3A31" w:rsidRDefault="000B3A31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B3A31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088CDE" w:themeFill="accent1"/>
                                      <w:vAlign w:val="center"/>
                                    </w:tcPr>
                                    <w:p w:rsidR="000B3A31" w:rsidRDefault="000B3A3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643585AC91B484686F1FE597ECC04E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Java programming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B3A31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E7FF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B3A31" w:rsidRDefault="000B3A31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B3A31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B3A31" w:rsidRDefault="000B3A31" w:rsidP="00023F4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0E43C7A647F40108815784C1CEA08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멀티미디어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프로그래밍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B3A31" w:rsidRDefault="000B3A31">
                                <w:pPr>
                                  <w:rPr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95pt;height:166.5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B3A3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2D3F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B3A31" w:rsidRDefault="000B3A31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B3A31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088CDE" w:themeFill="accent1"/>
                                <w:vAlign w:val="center"/>
                              </w:tcPr>
                              <w:p w:rsidR="000B3A31" w:rsidRDefault="000B3A3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643585AC91B484686F1FE597ECC04E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Java programming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B3A31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E7FF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B3A31" w:rsidRDefault="000B3A31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B3A31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B3A31" w:rsidRDefault="000B3A31" w:rsidP="00023F4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0E43C7A647F40108815784C1CEA08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멀티미디어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프로그래밍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B3A31" w:rsidRDefault="000B3A31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088CDE" w:themeColor="accent1"/>
              <w:sz w:val="48"/>
              <w:szCs w:val="48"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728335" cy="1293495"/>
                    <wp:effectExtent l="0" t="0" r="0" b="0"/>
                    <wp:wrapNone/>
                    <wp:docPr id="7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28335" cy="1293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A31" w:rsidRDefault="000B3A31" w:rsidP="0077647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right"/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088CDE" w:themeColor="accent1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rFonts w:hint="eastAsia"/>
                                      <w:b/>
                                      <w:bCs/>
                                      <w:caps/>
                                      <w:color w:val="000000" w:themeColor="text1"/>
                                      <w:lang w:eastAsia="ko-KR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76478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lang w:eastAsia="ko-KR"/>
                                      </w:rPr>
                                      <w:t xml:space="preserve">20131143 </w:t>
                                    </w:r>
                                    <w:r w:rsidRPr="00776478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lang w:eastAsia="ko-KR"/>
                                      </w:rPr>
                                      <w:t>최현</w:t>
                                    </w:r>
                                  </w:sdtContent>
                                </w:sdt>
                              </w:p>
                              <w:p w:rsidR="000B3A31" w:rsidRDefault="000B3A31" w:rsidP="0077647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right"/>
                                  <w:rPr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lang w:eastAsia="ko-KR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6-0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lang w:eastAsia="ko-KR"/>
                                      </w:rPr>
                                      <w:t>2014 June 2</w:t>
                                    </w:r>
                                  </w:sdtContent>
                                </w:sdt>
                              </w:p>
                              <w:p w:rsidR="000B3A31" w:rsidRDefault="000B3A31" w:rsidP="00776478">
                                <w:pPr>
                                  <w:pStyle w:val="af0"/>
                                  <w:spacing w:line="276" w:lineRule="auto"/>
                                  <w:jc w:val="right"/>
                                  <w:rPr>
                                    <w:lang w:eastAsia="ko-K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lang w:val="ko-KR" w:eastAsia="ko-KR"/>
                                  </w:rPr>
                                  <w:t>권오병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val="ko-KR" w:eastAsia="ko-K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ko-KR" w:eastAsia="ko-KR"/>
                                  </w:rPr>
                                  <w:t>교수님</w:t>
                                </w: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1.05pt;height:101.85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XMtwIAALs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0B3A31" w:rsidRDefault="000B3A31" w:rsidP="00776478">
                          <w:pPr>
                            <w:pStyle w:val="af0"/>
                            <w:spacing w:line="276" w:lineRule="auto"/>
                            <w:suppressOverlap/>
                            <w:jc w:val="right"/>
                            <w:rPr>
                              <w:rFonts w:hint="eastAsia"/>
                              <w:b/>
                              <w:bCs/>
                              <w:caps/>
                              <w:color w:val="088CDE" w:themeColor="accent1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rFonts w:hint="eastAsia"/>
                                <w:b/>
                                <w:bCs/>
                                <w:caps/>
                                <w:color w:val="000000" w:themeColor="text1"/>
                                <w:lang w:eastAsia="ko-KR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Pr="00776478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lang w:eastAsia="ko-KR"/>
                                </w:rPr>
                                <w:t xml:space="preserve">20131143 </w:t>
                              </w:r>
                              <w:r w:rsidRPr="00776478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000000" w:themeColor="text1"/>
                                  <w:lang w:eastAsia="ko-KR"/>
                                </w:rPr>
                                <w:t>최현</w:t>
                              </w:r>
                            </w:sdtContent>
                          </w:sdt>
                        </w:p>
                        <w:p w:rsidR="000B3A31" w:rsidRDefault="000B3A31" w:rsidP="00776478">
                          <w:pPr>
                            <w:pStyle w:val="af0"/>
                            <w:spacing w:line="276" w:lineRule="auto"/>
                            <w:suppressOverlap/>
                            <w:jc w:val="right"/>
                            <w:rPr>
                              <w:lang w:eastAsia="ko-KR"/>
                            </w:rPr>
                          </w:pPr>
                          <w:sdt>
                            <w:sdtPr>
                              <w:rPr>
                                <w:lang w:eastAsia="ko-KR"/>
                              </w:r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6-0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  <w:lang w:eastAsia="ko-KR"/>
                                </w:rPr>
                                <w:t>2014 June 2</w:t>
                              </w:r>
                            </w:sdtContent>
                          </w:sdt>
                        </w:p>
                        <w:p w:rsidR="000B3A31" w:rsidRDefault="000B3A31" w:rsidP="00776478">
                          <w:pPr>
                            <w:pStyle w:val="af0"/>
                            <w:spacing w:line="276" w:lineRule="auto"/>
                            <w:jc w:val="right"/>
                            <w:rPr>
                              <w:lang w:eastAsia="ko-KR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lang w:val="ko-KR" w:eastAsia="ko-KR"/>
                            </w:rPr>
                            <w:t>권오병</w:t>
                          </w:r>
                          <w:proofErr w:type="spellEnd"/>
                          <w:r>
                            <w:rPr>
                              <w:rFonts w:hint="eastAsia"/>
                              <w:lang w:val="ko-KR"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ko-KR" w:eastAsia="ko-KR"/>
                            </w:rPr>
                            <w:t>교수님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BE6860">
            <w:rPr>
              <w:smallCaps/>
            </w:rPr>
            <w:br w:type="page"/>
          </w:r>
        </w:p>
      </w:sdtContent>
    </w:sdt>
    <w:p w:rsidR="0035769E" w:rsidRDefault="00776478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11808329"/>
          <w:placeholder>
            <w:docPart w:val="17DA91F8FA92444F8CB26C90A6083B0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533F9C"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6E150F" w:rsidRDefault="00776478" w:rsidP="006E150F">
      <w:pPr>
        <w:pStyle w:val="a5"/>
        <w:rPr>
          <w:lang w:eastAsia="ko-KR"/>
        </w:rPr>
      </w:pPr>
      <w:sdt>
        <w:sdtPr>
          <w:rPr>
            <w:lang w:eastAsia="ko-KR"/>
          </w:rPr>
          <w:alias w:val="부제"/>
          <w:tag w:val="부제"/>
          <w:id w:val="11808339"/>
          <w:placeholder>
            <w:docPart w:val="1497A826EE2E48A39E609F85461151A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23F4A">
            <w:rPr>
              <w:rFonts w:hint="eastAsia"/>
              <w:lang w:eastAsia="ko-KR"/>
            </w:rPr>
            <w:t>멀티미디어</w:t>
          </w:r>
          <w:r w:rsidR="00023F4A">
            <w:rPr>
              <w:rFonts w:hint="eastAsia"/>
              <w:lang w:eastAsia="ko-KR"/>
            </w:rPr>
            <w:t xml:space="preserve"> </w:t>
          </w:r>
          <w:r w:rsidR="00023F4A">
            <w:rPr>
              <w:rFonts w:hint="eastAsia"/>
              <w:lang w:eastAsia="ko-KR"/>
            </w:rPr>
            <w:t>프로그래밍</w:t>
          </w:r>
        </w:sdtContent>
      </w:sdt>
    </w:p>
    <w:p w:rsidR="0035769E" w:rsidRDefault="00023F4A" w:rsidP="00023F4A">
      <w:pPr>
        <w:pStyle w:val="1"/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출력문</w:t>
      </w:r>
      <w:proofErr w:type="spellEnd"/>
    </w:p>
    <w:p w:rsidR="00023F4A" w:rsidRDefault="00023F4A" w:rsidP="00023F4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ystem.out.println</w:t>
      </w:r>
      <w:proofErr w:type="spellEnd"/>
      <w:r>
        <w:rPr>
          <w:lang w:eastAsia="ko-KR"/>
        </w:rPr>
        <w:t xml:space="preserve">  </w:t>
      </w:r>
      <w:proofErr w:type="gramStart"/>
      <w:r>
        <w:rPr>
          <w:lang w:eastAsia="ko-KR"/>
        </w:rPr>
        <w:t xml:space="preserve">&gt;  </w:t>
      </w:r>
      <w:r>
        <w:rPr>
          <w:rFonts w:hint="eastAsia"/>
          <w:lang w:eastAsia="ko-KR"/>
        </w:rPr>
        <w:t>출력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  <w:r>
        <w:rPr>
          <w:rFonts w:hint="eastAsia"/>
          <w:lang w:eastAsia="ko-KR"/>
        </w:rPr>
        <w:t>(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(“\n”);)</w:t>
      </w:r>
    </w:p>
    <w:p w:rsidR="00023F4A" w:rsidRDefault="00023F4A" w:rsidP="00023F4A">
      <w:pPr>
        <w:rPr>
          <w:lang w:eastAsia="ko-KR"/>
        </w:rPr>
      </w:pPr>
      <w:proofErr w:type="spellStart"/>
      <w:r>
        <w:rPr>
          <w:lang w:eastAsia="ko-KR"/>
        </w:rPr>
        <w:t>System.out.print</w:t>
      </w:r>
      <w:proofErr w:type="spellEnd"/>
      <w:r>
        <w:rPr>
          <w:lang w:eastAsia="ko-KR"/>
        </w:rPr>
        <w:t xml:space="preserve">     </w:t>
      </w:r>
      <w:proofErr w:type="gramStart"/>
      <w:r>
        <w:rPr>
          <w:lang w:eastAsia="ko-KR"/>
        </w:rPr>
        <w:t xml:space="preserve">&gt;  </w:t>
      </w:r>
      <w:r>
        <w:rPr>
          <w:rFonts w:hint="eastAsia"/>
          <w:lang w:eastAsia="ko-KR"/>
        </w:rPr>
        <w:t>출력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(“”);)</w:t>
      </w:r>
    </w:p>
    <w:p w:rsidR="00023F4A" w:rsidRDefault="00023F4A" w:rsidP="00023F4A">
      <w:pPr>
        <w:pStyle w:val="1"/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:rsidR="00023F4A" w:rsidRDefault="00023F4A" w:rsidP="00023F4A">
      <w:pPr>
        <w:rPr>
          <w:lang w:eastAsia="ko-KR"/>
        </w:rPr>
      </w:pPr>
      <w:r>
        <w:rPr>
          <w:lang w:eastAsia="ko-KR"/>
        </w:rPr>
        <w:t>Scanner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scanf</w:t>
      </w:r>
      <w:proofErr w:type="spellEnd"/>
      <w:r>
        <w:rPr>
          <w:lang w:eastAsia="ko-KR"/>
        </w:rPr>
        <w:t>)</w:t>
      </w:r>
    </w:p>
    <w:p w:rsidR="00023F4A" w:rsidRDefault="00184BAC">
      <w:r>
        <w:rPr>
          <w:noProof/>
          <w:lang w:eastAsia="ko-KR"/>
        </w:rPr>
        <mc:AlternateContent>
          <mc:Choice Requires="wps">
            <w:drawing>
              <wp:inline distT="0" distB="0" distL="0" distR="0" wp14:anchorId="46047ED1" wp14:editId="3581FC55">
                <wp:extent cx="5126990" cy="2050415"/>
                <wp:effectExtent l="19050" t="27940" r="26035" b="26670"/>
                <wp:docPr id="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990" cy="205041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3A31" w:rsidRDefault="000B3A31" w:rsidP="00023F4A">
                            <w:proofErr w:type="spellStart"/>
                            <w:r>
                              <w:t>Import.java.util.Scanner</w:t>
                            </w:r>
                            <w:proofErr w:type="spellEnd"/>
                            <w:r>
                              <w:t xml:space="preserve"> //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라이브러리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클래스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포함</w:t>
                            </w:r>
                            <w:proofErr w:type="spellEnd"/>
                          </w:p>
                          <w:p w:rsidR="000B3A31" w:rsidRDefault="000B3A31" w:rsidP="00023F4A">
                            <w:r>
                              <w:t xml:space="preserve">Scanner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  <w:r>
                              <w:t xml:space="preserve">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 //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키보드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입력받는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Scanner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객체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  <w:proofErr w:type="spellEnd"/>
                          </w:p>
                          <w:p w:rsidR="000B3A31" w:rsidRPr="006E150F" w:rsidRDefault="000B3A31" w:rsidP="006E150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tring s = </w:t>
                            </w:r>
                            <w:proofErr w:type="spellStart"/>
                            <w:proofErr w:type="gramStart"/>
                            <w:r>
                              <w:t>stdIn.next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 //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사용자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입력을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문자열로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받음</w:t>
                            </w:r>
                            <w:proofErr w:type="spellEnd"/>
                          </w:p>
                          <w:p w:rsidR="000B3A31" w:rsidRPr="00023F4A" w:rsidRDefault="000B3A31" w:rsidP="00023F4A">
                            <w:pPr>
                              <w:pStyle w:val="af0"/>
                              <w:spacing w:before="160" w:after="160" w:line="276" w:lineRule="auto"/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*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정수는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023F4A"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nextInt</w:t>
                            </w:r>
                            <w:proofErr w:type="spellEnd"/>
                            <w:r w:rsidRPr="00023F4A"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()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실수는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023F4A"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nextDouble</w:t>
                            </w:r>
                            <w:proofErr w:type="spellEnd"/>
                            <w:r w:rsidRPr="00023F4A"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()</w:t>
                            </w:r>
                            <w:proofErr w:type="spellStart"/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로</w:t>
                            </w:r>
                            <w:proofErr w:type="spellEnd"/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받음</w:t>
                            </w:r>
                          </w:p>
                          <w:p w:rsidR="000B3A31" w:rsidRPr="00023F4A" w:rsidRDefault="000B3A31" w:rsidP="00023F4A">
                            <w:pPr>
                              <w:pStyle w:val="af0"/>
                              <w:spacing w:before="160" w:after="160" w:line="276" w:lineRule="auto"/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*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한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줄에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입력되는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서로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다른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데이터는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Space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를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이용해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023F4A">
                              <w:rPr>
                                <w:rFonts w:hint="eastAsia"/>
                                <w:i/>
                                <w:sz w:val="22"/>
                                <w:szCs w:val="22"/>
                                <w:lang w:eastAsia="ko-KR"/>
                              </w:rPr>
                              <w:t>구분함</w:t>
                            </w:r>
                          </w:p>
                          <w:p w:rsidR="000B3A31" w:rsidRPr="00023F4A" w:rsidRDefault="000B3A31" w:rsidP="00023F4A">
                            <w:pPr>
                              <w:pStyle w:val="af0"/>
                              <w:spacing w:before="160" w:after="160" w:line="276" w:lineRule="auto"/>
                              <w:rPr>
                                <w:i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0B3A31" w:rsidRDefault="000B3A3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047ED1" id="AutoShape 45" o:spid="_x0000_s1028" style="width:403.7pt;height:16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" strokecolor="#4f81bd" strokeweight="3pt">
                <v:textbox>
                  <w:txbxContent>
                    <w:p w:rsidR="000B3A31" w:rsidRDefault="000B3A31" w:rsidP="00023F4A">
                      <w:proofErr w:type="spellStart"/>
                      <w:r>
                        <w:t>Import.java.util.Scanner</w:t>
                      </w:r>
                      <w:proofErr w:type="spellEnd"/>
                      <w:r>
                        <w:t xml:space="preserve"> //</w:t>
                      </w:r>
                      <w:proofErr w:type="spellStart"/>
                      <w:r>
                        <w:rPr>
                          <w:rFonts w:hint="eastAsia"/>
                        </w:rPr>
                        <w:t>라이브러리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클래스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포함</w:t>
                      </w:r>
                      <w:proofErr w:type="spellEnd"/>
                    </w:p>
                    <w:p w:rsidR="000B3A31" w:rsidRDefault="000B3A31" w:rsidP="00023F4A">
                      <w:r>
                        <w:t xml:space="preserve">Scanner </w:t>
                      </w:r>
                      <w:proofErr w:type="spellStart"/>
                      <w:r>
                        <w:t>stdIn</w:t>
                      </w:r>
                      <w:proofErr w:type="spellEnd"/>
                      <w:r>
                        <w:t xml:space="preserve">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 //</w:t>
                      </w:r>
                      <w:proofErr w:type="spellStart"/>
                      <w:r>
                        <w:rPr>
                          <w:rFonts w:hint="eastAsia"/>
                        </w:rPr>
                        <w:t>키보드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입력받는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Scanner </w:t>
                      </w:r>
                      <w:proofErr w:type="spellStart"/>
                      <w:r>
                        <w:rPr>
                          <w:rFonts w:hint="eastAsia"/>
                        </w:rPr>
                        <w:t>객체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생성</w:t>
                      </w:r>
                      <w:proofErr w:type="spellEnd"/>
                    </w:p>
                    <w:p w:rsidR="000B3A31" w:rsidRPr="006E150F" w:rsidRDefault="000B3A31" w:rsidP="006E150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tring s = </w:t>
                      </w:r>
                      <w:proofErr w:type="spellStart"/>
                      <w:proofErr w:type="gramStart"/>
                      <w:r>
                        <w:t>stdIn.next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 //</w:t>
                      </w:r>
                      <w:proofErr w:type="spellStart"/>
                      <w:r>
                        <w:rPr>
                          <w:rFonts w:hint="eastAsia"/>
                        </w:rPr>
                        <w:t>사용자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입력을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문자열로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받음</w:t>
                      </w:r>
                      <w:proofErr w:type="spellEnd"/>
                    </w:p>
                    <w:p w:rsidR="000B3A31" w:rsidRPr="00023F4A" w:rsidRDefault="000B3A31" w:rsidP="00023F4A">
                      <w:pPr>
                        <w:pStyle w:val="af0"/>
                        <w:spacing w:before="160" w:after="160" w:line="276" w:lineRule="auto"/>
                        <w:rPr>
                          <w:i/>
                          <w:sz w:val="22"/>
                          <w:szCs w:val="22"/>
                          <w:lang w:eastAsia="ko-KR"/>
                        </w:rPr>
                      </w:pP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*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정수는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proofErr w:type="spellStart"/>
                      <w:r w:rsidRPr="00023F4A">
                        <w:rPr>
                          <w:i/>
                          <w:sz w:val="22"/>
                          <w:szCs w:val="22"/>
                          <w:lang w:eastAsia="ko-KR"/>
                        </w:rPr>
                        <w:t>nextInt</w:t>
                      </w:r>
                      <w:proofErr w:type="spellEnd"/>
                      <w:r w:rsidRPr="00023F4A">
                        <w:rPr>
                          <w:i/>
                          <w:sz w:val="22"/>
                          <w:szCs w:val="22"/>
                          <w:lang w:eastAsia="ko-KR"/>
                        </w:rPr>
                        <w:t xml:space="preserve">()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실수는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proofErr w:type="spellStart"/>
                      <w:r w:rsidRPr="00023F4A">
                        <w:rPr>
                          <w:i/>
                          <w:sz w:val="22"/>
                          <w:szCs w:val="22"/>
                          <w:lang w:eastAsia="ko-KR"/>
                        </w:rPr>
                        <w:t>nextDouble</w:t>
                      </w:r>
                      <w:proofErr w:type="spellEnd"/>
                      <w:r w:rsidRPr="00023F4A">
                        <w:rPr>
                          <w:i/>
                          <w:sz w:val="22"/>
                          <w:szCs w:val="22"/>
                          <w:lang w:eastAsia="ko-KR"/>
                        </w:rPr>
                        <w:t>()</w:t>
                      </w:r>
                      <w:proofErr w:type="spellStart"/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로</w:t>
                      </w:r>
                      <w:proofErr w:type="spellEnd"/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받음</w:t>
                      </w:r>
                    </w:p>
                    <w:p w:rsidR="000B3A31" w:rsidRPr="00023F4A" w:rsidRDefault="000B3A31" w:rsidP="00023F4A">
                      <w:pPr>
                        <w:pStyle w:val="af0"/>
                        <w:spacing w:before="160" w:after="160" w:line="276" w:lineRule="auto"/>
                        <w:rPr>
                          <w:i/>
                          <w:sz w:val="22"/>
                          <w:szCs w:val="22"/>
                          <w:lang w:eastAsia="ko-KR"/>
                        </w:rPr>
                      </w:pP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*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한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줄에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입력되는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서로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다른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데이터는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i/>
                          <w:sz w:val="22"/>
                          <w:szCs w:val="22"/>
                          <w:lang w:eastAsia="ko-KR"/>
                        </w:rPr>
                        <w:t>Space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를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이용해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023F4A">
                        <w:rPr>
                          <w:rFonts w:hint="eastAsia"/>
                          <w:i/>
                          <w:sz w:val="22"/>
                          <w:szCs w:val="22"/>
                          <w:lang w:eastAsia="ko-KR"/>
                        </w:rPr>
                        <w:t>구분함</w:t>
                      </w:r>
                    </w:p>
                    <w:p w:rsidR="000B3A31" w:rsidRPr="00023F4A" w:rsidRDefault="000B3A31" w:rsidP="00023F4A">
                      <w:pPr>
                        <w:pStyle w:val="af0"/>
                        <w:spacing w:before="160" w:after="160" w:line="276" w:lineRule="auto"/>
                        <w:rPr>
                          <w:i/>
                          <w:sz w:val="24"/>
                          <w:szCs w:val="24"/>
                          <w:lang w:eastAsia="ko-KR"/>
                        </w:rPr>
                      </w:pPr>
                    </w:p>
                    <w:p w:rsidR="000B3A31" w:rsidRDefault="000B3A3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23F4A" w:rsidRDefault="00023F4A" w:rsidP="00023F4A">
      <w:pPr>
        <w:pStyle w:val="1"/>
        <w:rPr>
          <w:lang w:eastAsia="ko-KR"/>
        </w:rPr>
      </w:pPr>
      <w:r>
        <w:rPr>
          <w:rFonts w:hint="eastAsia"/>
          <w:lang w:eastAsia="ko-KR"/>
        </w:rPr>
        <w:t>주석</w:t>
      </w:r>
    </w:p>
    <w:p w:rsidR="00023F4A" w:rsidRDefault="00023F4A" w:rsidP="00023F4A">
      <w:pPr>
        <w:rPr>
          <w:lang w:eastAsia="ko-KR"/>
        </w:rPr>
      </w:pPr>
      <w:r>
        <w:rPr>
          <w:rFonts w:hint="eastAsia"/>
          <w:lang w:eastAsia="ko-KR"/>
        </w:rPr>
        <w:t>설명하는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글임</w:t>
      </w:r>
    </w:p>
    <w:p w:rsidR="00023F4A" w:rsidRDefault="00023F4A" w:rsidP="00023F4A">
      <w:pPr>
        <w:rPr>
          <w:lang w:eastAsia="ko-KR"/>
        </w:rPr>
      </w:pPr>
      <w:r>
        <w:rPr>
          <w:rFonts w:hint="eastAsia"/>
          <w:lang w:eastAsia="ko-KR"/>
        </w:rPr>
        <w:t xml:space="preserve">/* </w:t>
      </w:r>
      <w:r>
        <w:rPr>
          <w:lang w:eastAsia="ko-KR"/>
        </w:rPr>
        <w:t>….</w:t>
      </w:r>
      <w:r>
        <w:rPr>
          <w:rFonts w:hint="eastAsia"/>
          <w:lang w:eastAsia="ko-KR"/>
        </w:rPr>
        <w:t>*/   &gt;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</w:t>
      </w:r>
    </w:p>
    <w:p w:rsidR="00023F4A" w:rsidRDefault="00023F4A" w:rsidP="00023F4A">
      <w:pPr>
        <w:rPr>
          <w:lang w:eastAsia="ko-KR"/>
        </w:rPr>
      </w:pPr>
      <w:r>
        <w:rPr>
          <w:rFonts w:hint="eastAsia"/>
          <w:lang w:eastAsia="ko-KR"/>
        </w:rPr>
        <w:t>//</w:t>
      </w:r>
      <w:r>
        <w:rPr>
          <w:lang w:eastAsia="ko-KR"/>
        </w:rPr>
        <w:t>….        &gt;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</w:t>
      </w:r>
    </w:p>
    <w:p w:rsidR="00023F4A" w:rsidRDefault="00023F4A" w:rsidP="00023F4A">
      <w:pPr>
        <w:rPr>
          <w:lang w:eastAsia="ko-KR"/>
        </w:rPr>
      </w:pPr>
      <w:r>
        <w:rPr>
          <w:rFonts w:hint="eastAsia"/>
          <w:lang w:eastAsia="ko-KR"/>
        </w:rPr>
        <w:t>/**</w:t>
      </w:r>
      <w:r>
        <w:rPr>
          <w:lang w:eastAsia="ko-KR"/>
        </w:rPr>
        <w:t>….*</w:t>
      </w:r>
      <w:proofErr w:type="gramStart"/>
      <w:r>
        <w:rPr>
          <w:lang w:eastAsia="ko-KR"/>
        </w:rPr>
        <w:t>/  &gt;</w:t>
      </w:r>
      <w:proofErr w:type="gramEnd"/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javadoc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사양서를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023F4A" w:rsidRDefault="00023F4A" w:rsidP="00023F4A">
      <w:pPr>
        <w:pStyle w:val="1"/>
      </w:pPr>
      <w:proofErr w:type="spellStart"/>
      <w:r>
        <w:rPr>
          <w:rFonts w:hint="eastAsia"/>
        </w:rPr>
        <w:t>프로그래밍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오류</w:t>
      </w:r>
      <w:proofErr w:type="spellEnd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646"/>
        <w:gridCol w:w="7371"/>
      </w:tblGrid>
      <w:tr w:rsidR="00023F4A" w:rsidRPr="00023F4A" w:rsidTr="00023F4A">
        <w:trPr>
          <w:trHeight w:val="244"/>
        </w:trPr>
        <w:tc>
          <w:tcPr>
            <w:tcW w:w="1668" w:type="dxa"/>
          </w:tcPr>
          <w:p w:rsidR="00023F4A" w:rsidRDefault="00023F4A" w:rsidP="00023F4A">
            <w:r>
              <w:rPr>
                <w:rFonts w:hint="eastAsia"/>
              </w:rPr>
              <w:t>구문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7557" w:type="dxa"/>
          </w:tcPr>
          <w:p w:rsidR="00023F4A" w:rsidRDefault="00023F4A" w:rsidP="00023F4A"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초보적인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>(</w:t>
            </w:r>
            <w:proofErr w:type="gramStart"/>
            <w:r>
              <w:t>ex.’;</w:t>
            </w:r>
            <w:r>
              <w:rPr>
                <w:rFonts w:hint="eastAsia"/>
              </w:rPr>
              <w:t>기호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생략</w:t>
            </w:r>
            <w:r>
              <w:t>’,’</w:t>
            </w:r>
            <w:r w:rsidR="006E150F">
              <w:rPr>
                <w:rFonts w:hint="eastAsia"/>
              </w:rPr>
              <w:t>오타</w:t>
            </w:r>
            <w:r w:rsidR="006E150F">
              <w:t>’,’</w:t>
            </w:r>
            <w:r w:rsidR="006E150F">
              <w:rPr>
                <w:rFonts w:hint="eastAsia"/>
              </w:rPr>
              <w:t>괄호생략</w:t>
            </w:r>
            <w:r w:rsidR="006E150F">
              <w:t>’</w:t>
            </w:r>
            <w:r w:rsidR="006E150F">
              <w:rPr>
                <w:rFonts w:hint="eastAsia"/>
              </w:rPr>
              <w:t xml:space="preserve"> </w:t>
            </w:r>
            <w:r w:rsidR="006E150F">
              <w:rPr>
                <w:rFonts w:hint="eastAsia"/>
              </w:rPr>
              <w:t>등</w:t>
            </w:r>
            <w:r w:rsidR="006E150F">
              <w:rPr>
                <w:rFonts w:hint="eastAsia"/>
              </w:rPr>
              <w:t>)</w:t>
            </w:r>
          </w:p>
        </w:tc>
      </w:tr>
      <w:tr w:rsidR="00023F4A" w:rsidRPr="006E150F" w:rsidTr="00023F4A">
        <w:tc>
          <w:tcPr>
            <w:tcW w:w="1668" w:type="dxa"/>
          </w:tcPr>
          <w:p w:rsidR="00023F4A" w:rsidRDefault="00023F4A" w:rsidP="00023F4A">
            <w:r>
              <w:rPr>
                <w:rFonts w:hint="eastAsia"/>
              </w:rPr>
              <w:t>실행시간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7557" w:type="dxa"/>
          </w:tcPr>
          <w:p w:rsidR="00023F4A" w:rsidRDefault="006E150F" w:rsidP="00023F4A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t>(ex.’</w:t>
            </w:r>
            <w:r>
              <w:rPr>
                <w:rFonts w:hint="eastAsia"/>
              </w:rPr>
              <w:t>숫자를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나눔</w:t>
            </w:r>
            <w:r>
              <w:t>’,’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형태틀림</w:t>
            </w:r>
            <w:r>
              <w:t xml:space="preserve">’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</w:p>
        </w:tc>
      </w:tr>
      <w:tr w:rsidR="00023F4A" w:rsidTr="00023F4A">
        <w:tc>
          <w:tcPr>
            <w:tcW w:w="1668" w:type="dxa"/>
          </w:tcPr>
          <w:p w:rsidR="00023F4A" w:rsidRDefault="00023F4A" w:rsidP="00023F4A">
            <w:r>
              <w:rPr>
                <w:rFonts w:hint="eastAsia"/>
              </w:rPr>
              <w:t>논리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7557" w:type="dxa"/>
          </w:tcPr>
          <w:p w:rsidR="00023F4A" w:rsidRDefault="006E150F" w:rsidP="00023F4A">
            <w:r>
              <w:rPr>
                <w:rFonts w:hint="eastAsia"/>
              </w:rPr>
              <w:t>작성자의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컴파일러에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발견되지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</w:p>
        </w:tc>
      </w:tr>
    </w:tbl>
    <w:p w:rsidR="00023F4A" w:rsidRDefault="00023F4A" w:rsidP="00023F4A">
      <w:pPr>
        <w:rPr>
          <w:lang w:eastAsia="ko-KR"/>
        </w:rPr>
      </w:pPr>
    </w:p>
    <w:p w:rsidR="00533F9C" w:rsidRDefault="00533F9C" w:rsidP="00533F9C">
      <w:pPr>
        <w:rPr>
          <w:lang w:eastAsia="ko-KR"/>
        </w:rPr>
      </w:pPr>
    </w:p>
    <w:p w:rsidR="00533F9C" w:rsidRDefault="00533F9C" w:rsidP="00533F9C">
      <w:pPr>
        <w:rPr>
          <w:rFonts w:hint="eastAsia"/>
          <w:lang w:eastAsia="ko-KR"/>
        </w:rPr>
      </w:pPr>
    </w:p>
    <w:p w:rsidR="00DC059D" w:rsidRDefault="00DC059D" w:rsidP="00DC059D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74328682"/>
          <w:placeholder>
            <w:docPart w:val="C837290C9A144CCB971C61D178AC6E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DC059D" w:rsidRPr="00533F9C" w:rsidRDefault="00DC059D" w:rsidP="00DC059D">
      <w:pPr>
        <w:pStyle w:val="a5"/>
        <w:rPr>
          <w:lang w:eastAsia="ko-KR"/>
        </w:rPr>
      </w:pPr>
      <w:sdt>
        <w:sdtPr>
          <w:rPr>
            <w:lang w:eastAsia="ko-KR"/>
          </w:rPr>
          <w:alias w:val="부제"/>
          <w:tag w:val="부제"/>
          <w:id w:val="1964457374"/>
          <w:placeholder>
            <w:docPart w:val="6CE8C653C3CB41E48240A1F4A6C9734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  <w:lang w:eastAsia="ko-KR"/>
            </w:rPr>
            <w:t>멀티미디어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프로그래밍</w:t>
          </w:r>
        </w:sdtContent>
      </w:sdt>
    </w:p>
    <w:p w:rsidR="00DC059D" w:rsidRDefault="00DC059D" w:rsidP="00DC059D">
      <w:pPr>
        <w:pStyle w:val="1"/>
        <w:rPr>
          <w:rFonts w:ascii="Franklin Gothic Demi" w:hAnsi="Franklin Gothic Demi" w:cs="Franklin Gothic Demi"/>
          <w:color w:val="0668A5"/>
          <w:lang w:eastAsia="ko-KR"/>
        </w:rPr>
      </w:pPr>
      <w:proofErr w:type="spellStart"/>
      <w:r>
        <w:rPr>
          <w:rFonts w:cs="맑은 고딕" w:hint="eastAsia"/>
          <w:color w:val="0668A5"/>
          <w:lang w:eastAsia="ko-KR"/>
        </w:rPr>
        <w:t>식별자</w:t>
      </w:r>
      <w:proofErr w:type="spellEnd"/>
    </w:p>
    <w:p w:rsidR="00DC059D" w:rsidRDefault="00DC059D" w:rsidP="00DC059D">
      <w:pPr>
        <w:spacing w:after="80"/>
        <w:rPr>
          <w:rFonts w:ascii="Franklin Gothic Book" w:hAnsi="Franklin Gothic Book" w:cs="Franklin Gothic Book"/>
        </w:rPr>
      </w:pPr>
      <w:r>
        <w:rPr>
          <w:rFonts w:hAnsi="Franklin Gothic Demi" w:cs="맑은 고딕" w:hint="eastAsia"/>
          <w:noProof/>
          <w:lang w:eastAsia="ko-KR"/>
        </w:rPr>
        <w:drawing>
          <wp:inline distT="0" distB="0" distL="0" distR="0" wp14:anchorId="2228A267" wp14:editId="0BEB1925">
            <wp:extent cx="5667375" cy="1143000"/>
            <wp:effectExtent l="0" t="0" r="9525" b="0"/>
            <wp:docPr id="16" name="그림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9D" w:rsidRDefault="00DC059D" w:rsidP="00DC059D">
      <w:pPr>
        <w:pStyle w:val="30"/>
        <w:rPr>
          <w:rFonts w:ascii="Franklin Gothic Demi" w:hAnsi="Franklin Gothic Demi" w:cs="Franklin Gothic Demi"/>
          <w:color w:val="04617B"/>
          <w:lang w:eastAsia="ko-KR"/>
        </w:rPr>
      </w:pPr>
      <w:r>
        <w:rPr>
          <w:rFonts w:hAnsi="Franklin Gothic Book" w:cs="맑은 고딕" w:hint="eastAsia"/>
          <w:color w:val="04617B"/>
          <w:lang w:eastAsia="ko-KR"/>
        </w:rPr>
        <w:t>식별자의</w:t>
      </w:r>
      <w:r>
        <w:rPr>
          <w:rFonts w:ascii="Franklin Gothic Demi" w:hAnsi="Franklin Gothic Demi" w:cs="Franklin Gothic Demi"/>
          <w:color w:val="04617B"/>
          <w:lang w:eastAsia="ko-KR"/>
        </w:rPr>
        <w:t xml:space="preserve"> </w:t>
      </w:r>
      <w:r>
        <w:rPr>
          <w:rFonts w:hAnsi="Franklin Gothic Demi" w:cs="맑은 고딕" w:hint="eastAsia"/>
          <w:color w:val="04617B"/>
          <w:lang w:eastAsia="ko-KR"/>
        </w:rPr>
        <w:t>사용원칙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r>
        <w:rPr>
          <w:rFonts w:hAnsi="Wingdings" w:cs="맑은 고딕" w:hint="eastAsia"/>
          <w:lang w:eastAsia="ko-KR"/>
        </w:rPr>
        <w:t>문자</w:t>
      </w:r>
      <w:r>
        <w:rPr>
          <w:rFonts w:ascii="Franklin Gothic Book" w:hAnsi="Franklin Gothic Book" w:cs="Franklin Gothic Book"/>
          <w:lang w:eastAsia="ko-KR"/>
        </w:rPr>
        <w:t xml:space="preserve">, </w:t>
      </w:r>
      <w:r>
        <w:rPr>
          <w:rFonts w:hAnsi="Franklin Gothic Book" w:cs="맑은 고딕" w:hint="eastAsia"/>
          <w:lang w:eastAsia="ko-KR"/>
        </w:rPr>
        <w:t>숫자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특수문자</w:t>
      </w:r>
      <w:r>
        <w:rPr>
          <w:rFonts w:ascii="Franklin Gothic Book" w:hAnsi="Franklin Gothic Book" w:cs="Franklin Gothic Book"/>
          <w:lang w:eastAsia="ko-KR"/>
        </w:rPr>
        <w:t>(_, $)</w:t>
      </w:r>
      <w:r>
        <w:rPr>
          <w:rFonts w:hAnsi="Franklin Gothic Book" w:cs="맑은 고딕" w:hint="eastAsia"/>
          <w:lang w:eastAsia="ko-KR"/>
        </w:rPr>
        <w:t>로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구성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가능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r>
        <w:rPr>
          <w:rFonts w:hAnsi="Wingdings" w:cs="맑은 고딕" w:hint="eastAsia"/>
          <w:lang w:eastAsia="ko-KR"/>
        </w:rPr>
        <w:t>첫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문자는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문자나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특수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문자로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시작할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수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있으나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숫자는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사용불가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proofErr w:type="spellStart"/>
      <w:r>
        <w:rPr>
          <w:rFonts w:hAnsi="Wingdings" w:cs="맑은 고딕" w:hint="eastAsia"/>
          <w:lang w:eastAsia="ko-KR"/>
        </w:rPr>
        <w:t>예약어</w:t>
      </w:r>
      <w:proofErr w:type="spellEnd"/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사용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불가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r>
        <w:rPr>
          <w:rFonts w:ascii="Franklin Gothic Book" w:hAnsi="Franklin Gothic Book" w:cs="Franklin Gothic Book"/>
          <w:lang w:eastAsia="ko-KR"/>
        </w:rPr>
        <w:t xml:space="preserve">True, false, null </w:t>
      </w:r>
      <w:r>
        <w:rPr>
          <w:rFonts w:hAnsi="Franklin Gothic Book" w:cs="맑은 고딕" w:hint="eastAsia"/>
          <w:lang w:eastAsia="ko-KR"/>
        </w:rPr>
        <w:t>사용불가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r>
        <w:rPr>
          <w:rFonts w:hAnsi="Wingdings" w:cs="맑은 고딕" w:hint="eastAsia"/>
          <w:lang w:eastAsia="ko-KR"/>
        </w:rPr>
        <w:t>길이제한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없음</w:t>
      </w:r>
    </w:p>
    <w:p w:rsidR="00DC059D" w:rsidRDefault="00DC059D" w:rsidP="00DC059D">
      <w:pPr>
        <w:spacing w:after="80"/>
        <w:ind w:left="800" w:hanging="400"/>
        <w:rPr>
          <w:rFonts w:ascii="Franklin Gothic Book" w:hAnsi="Franklin Gothic Book" w:cs="Franklin Gothic Book"/>
          <w:lang w:eastAsia="ko-KR"/>
        </w:rPr>
      </w:pPr>
      <w:r>
        <w:rPr>
          <w:rFonts w:ascii="Wingdings" w:hAnsi="Wingdings" w:cs="Wingdings"/>
          <w:lang w:eastAsia="ko-KR"/>
        </w:rPr>
        <w:t></w:t>
      </w:r>
      <w:r>
        <w:rPr>
          <w:rFonts w:ascii="Wingdings" w:hAnsi="Wingdings" w:cs="Wingdings"/>
          <w:lang w:eastAsia="ko-KR"/>
        </w:rPr>
        <w:tab/>
      </w:r>
      <w:r>
        <w:rPr>
          <w:rFonts w:hAnsi="Wingdings" w:cs="맑은 고딕" w:hint="eastAsia"/>
          <w:lang w:eastAsia="ko-KR"/>
        </w:rPr>
        <w:t>대소문자</w:t>
      </w:r>
      <w:r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구분함</w:t>
      </w:r>
    </w:p>
    <w:p w:rsidR="00DC059D" w:rsidRDefault="00DC059D" w:rsidP="00DC059D">
      <w:pPr>
        <w:pStyle w:val="af8"/>
        <w:numPr>
          <w:ilvl w:val="0"/>
          <w:numId w:val="20"/>
        </w:numPr>
        <w:ind w:leftChars="0"/>
        <w:rPr>
          <w:rFonts w:ascii="Franklin Gothic Book" w:hAnsi="Franklin Gothic Book" w:cs="Franklin Gothic Book"/>
          <w:lang w:eastAsia="ko-KR"/>
        </w:rPr>
      </w:pPr>
      <w:r>
        <w:rPr>
          <w:rFonts w:ascii="Franklin Gothic Book" w:hAnsi="Franklin Gothic Book" w:cs="Franklin Gothic Book" w:hint="eastAsia"/>
          <w:lang w:eastAsia="ko-KR"/>
        </w:rPr>
        <w:t>클래스는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대문자로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proofErr w:type="spellStart"/>
      <w:r>
        <w:rPr>
          <w:rFonts w:ascii="Franklin Gothic Book" w:hAnsi="Franklin Gothic Book" w:cs="Franklin Gothic Book" w:hint="eastAsia"/>
          <w:lang w:eastAsia="ko-KR"/>
        </w:rPr>
        <w:t>메소드</w:t>
      </w:r>
      <w:proofErr w:type="spellEnd"/>
      <w:proofErr w:type="gramStart"/>
      <w:r>
        <w:rPr>
          <w:rFonts w:ascii="Franklin Gothic Book" w:hAnsi="Franklin Gothic Book" w:cs="Franklin Gothic Book" w:hint="eastAsia"/>
          <w:lang w:eastAsia="ko-KR"/>
        </w:rPr>
        <w:t>,</w:t>
      </w:r>
      <w:r>
        <w:rPr>
          <w:rFonts w:ascii="Franklin Gothic Book" w:hAnsi="Franklin Gothic Book" w:cs="Franklin Gothic Book" w:hint="eastAsia"/>
          <w:lang w:eastAsia="ko-KR"/>
        </w:rPr>
        <w:t>변수</w:t>
      </w:r>
      <w:r>
        <w:rPr>
          <w:rFonts w:ascii="Franklin Gothic Book" w:hAnsi="Franklin Gothic Book" w:cs="Franklin Gothic Book" w:hint="eastAsia"/>
          <w:lang w:eastAsia="ko-KR"/>
        </w:rPr>
        <w:t>,</w:t>
      </w:r>
      <w:r>
        <w:rPr>
          <w:rFonts w:ascii="Franklin Gothic Book" w:hAnsi="Franklin Gothic Book" w:cs="Franklin Gothic Book" w:hint="eastAsia"/>
          <w:lang w:eastAsia="ko-KR"/>
        </w:rPr>
        <w:t>배열</w:t>
      </w:r>
      <w:r>
        <w:rPr>
          <w:rFonts w:ascii="Franklin Gothic Book" w:hAnsi="Franklin Gothic Book" w:cs="Franklin Gothic Book" w:hint="eastAsia"/>
          <w:lang w:eastAsia="ko-KR"/>
        </w:rPr>
        <w:t>,</w:t>
      </w:r>
      <w:r>
        <w:rPr>
          <w:rFonts w:ascii="Franklin Gothic Book" w:hAnsi="Franklin Gothic Book" w:cs="Franklin Gothic Book" w:hint="eastAsia"/>
          <w:lang w:eastAsia="ko-KR"/>
        </w:rPr>
        <w:t>문자열</w:t>
      </w:r>
      <w:proofErr w:type="gramEnd"/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등은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소문자로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시작하는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것이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관례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</w:p>
    <w:p w:rsidR="00DC059D" w:rsidRPr="00DC059D" w:rsidRDefault="00DC059D" w:rsidP="00DC059D">
      <w:pPr>
        <w:pStyle w:val="af8"/>
        <w:numPr>
          <w:ilvl w:val="0"/>
          <w:numId w:val="20"/>
        </w:numPr>
        <w:ind w:leftChars="0"/>
        <w:rPr>
          <w:rFonts w:ascii="Franklin Gothic Book" w:hAnsi="Franklin Gothic Book" w:cs="Franklin Gothic Book" w:hint="eastAsia"/>
          <w:lang w:eastAsia="ko-KR"/>
        </w:rPr>
      </w:pPr>
      <w:r>
        <w:rPr>
          <w:rFonts w:ascii="Franklin Gothic Book" w:hAnsi="Franklin Gothic Book" w:cs="Franklin Gothic Book" w:hint="eastAsia"/>
          <w:lang w:eastAsia="ko-KR"/>
        </w:rPr>
        <w:t>상수는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모두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대문자가</w:t>
      </w:r>
      <w:r>
        <w:rPr>
          <w:rFonts w:ascii="Franklin Gothic Book" w:hAnsi="Franklin Gothic Book" w:cs="Franklin Gothic Book" w:hint="eastAsia"/>
          <w:lang w:eastAsia="ko-KR"/>
        </w:rPr>
        <w:t xml:space="preserve"> </w:t>
      </w:r>
      <w:r>
        <w:rPr>
          <w:rFonts w:ascii="Franklin Gothic Book" w:hAnsi="Franklin Gothic Book" w:cs="Franklin Gothic Book" w:hint="eastAsia"/>
          <w:lang w:eastAsia="ko-KR"/>
        </w:rPr>
        <w:t>관례</w:t>
      </w:r>
    </w:p>
    <w:p w:rsidR="00DC059D" w:rsidRDefault="00DC059D" w:rsidP="00DC059D">
      <w:pPr>
        <w:pStyle w:val="1"/>
        <w:rPr>
          <w:lang w:eastAsia="ko-KR"/>
        </w:rPr>
      </w:pPr>
      <w:r>
        <w:rPr>
          <w:rFonts w:hint="eastAsia"/>
          <w:lang w:eastAsia="ko-KR"/>
        </w:rPr>
        <w:t>변수</w:t>
      </w:r>
    </w:p>
    <w:p w:rsidR="00DC059D" w:rsidRDefault="00DC059D" w:rsidP="00DC059D">
      <w:pPr>
        <w:rPr>
          <w:lang w:eastAsia="ko-KR"/>
        </w:rPr>
      </w:pP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DC059D" w:rsidRDefault="00DC059D" w:rsidP="00DC059D">
      <w:pPr>
        <w:rPr>
          <w:lang w:eastAsia="ko-KR"/>
        </w:rPr>
      </w:pP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그릇역할</w:t>
      </w:r>
    </w:p>
    <w:p w:rsidR="00533F9C" w:rsidRDefault="00DC059D" w:rsidP="00DC059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변수명에는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포함될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:rsidR="00DC059D" w:rsidRPr="00DC059D" w:rsidRDefault="00DC059D" w:rsidP="00DC059D">
      <w:pPr>
        <w:rPr>
          <w:rFonts w:ascii="Franklin Gothic Book" w:hAnsi="Franklin Gothic Book" w:cs="Franklin Gothic Book" w:hint="eastAsia"/>
          <w:lang w:eastAsia="ko-KR"/>
        </w:rPr>
      </w:pPr>
      <w:r w:rsidRPr="00DC059D">
        <w:rPr>
          <w:rFonts w:hAnsi="Wingdings" w:cs="맑은 고딕" w:hint="eastAsia"/>
          <w:lang w:eastAsia="ko-KR"/>
        </w:rPr>
        <w:t>값을</w:t>
      </w:r>
      <w:r w:rsidRPr="00DC059D">
        <w:rPr>
          <w:rFonts w:ascii="Franklin Gothic Book" w:hAnsi="Franklin Gothic Book" w:cs="Franklin Gothic Book"/>
          <w:lang w:eastAsia="ko-KR"/>
        </w:rPr>
        <w:t xml:space="preserve"> </w:t>
      </w:r>
      <w:r w:rsidRPr="00DC059D">
        <w:rPr>
          <w:rFonts w:hAnsi="Franklin Gothic Book" w:cs="맑은 고딕" w:hint="eastAsia"/>
          <w:lang w:eastAsia="ko-KR"/>
        </w:rPr>
        <w:t>배정할</w:t>
      </w:r>
      <w:r w:rsidRPr="00DC059D">
        <w:rPr>
          <w:rFonts w:ascii="Franklin Gothic Book" w:hAnsi="Franklin Gothic Book" w:cs="Franklin Gothic Book"/>
          <w:lang w:eastAsia="ko-KR"/>
        </w:rPr>
        <w:t xml:space="preserve"> </w:t>
      </w:r>
      <w:r w:rsidRPr="00DC059D">
        <w:rPr>
          <w:rFonts w:hAnsi="Franklin Gothic Book" w:cs="맑은 고딕" w:hint="eastAsia"/>
          <w:lang w:eastAsia="ko-KR"/>
        </w:rPr>
        <w:t>때</w:t>
      </w:r>
      <w:r w:rsidRPr="00DC059D">
        <w:rPr>
          <w:rFonts w:ascii="Franklin Gothic Book" w:hAnsi="Franklin Gothic Book" w:cs="Franklin Gothic Book"/>
          <w:lang w:eastAsia="ko-KR"/>
        </w:rPr>
        <w:t xml:space="preserve"> ‘=’</w:t>
      </w:r>
      <w:r w:rsidRPr="00DC059D">
        <w:rPr>
          <w:rFonts w:hAnsi="Franklin Gothic Book" w:cs="맑은 고딕" w:hint="eastAsia"/>
          <w:lang w:eastAsia="ko-KR"/>
        </w:rPr>
        <w:t>기호</w:t>
      </w:r>
      <w:r w:rsidRPr="00DC059D">
        <w:rPr>
          <w:rFonts w:ascii="Franklin Gothic Book" w:hAnsi="Franklin Gothic Book" w:cs="Franklin Gothic Book"/>
          <w:lang w:eastAsia="ko-KR"/>
        </w:rPr>
        <w:t xml:space="preserve"> </w:t>
      </w:r>
      <w:r w:rsidRPr="00DC059D">
        <w:rPr>
          <w:rFonts w:hAnsi="Franklin Gothic Book" w:cs="맑은 고딕" w:hint="eastAsia"/>
          <w:lang w:eastAsia="ko-KR"/>
        </w:rPr>
        <w:t>이용</w:t>
      </w:r>
      <w:r w:rsidRPr="00DC059D">
        <w:rPr>
          <w:rFonts w:ascii="Franklin Gothic Book" w:hAnsi="Franklin Gothic Book" w:cs="Franklin Gothic Book"/>
          <w:lang w:eastAsia="ko-KR"/>
        </w:rPr>
        <w:t>(‘=’</w:t>
      </w:r>
      <w:r w:rsidRPr="00DC059D">
        <w:rPr>
          <w:rFonts w:hAnsi="Franklin Gothic Book" w:cs="맑은 고딕" w:hint="eastAsia"/>
          <w:lang w:eastAsia="ko-KR"/>
        </w:rPr>
        <w:t>는</w:t>
      </w:r>
      <w:r w:rsidRPr="00DC059D">
        <w:rPr>
          <w:rFonts w:ascii="Franklin Gothic Book" w:hAnsi="Franklin Gothic Book" w:cs="Franklin Gothic Book"/>
          <w:lang w:eastAsia="ko-KR"/>
        </w:rPr>
        <w:t xml:space="preserve"> </w:t>
      </w:r>
      <w:r>
        <w:rPr>
          <w:rFonts w:hAnsi="Franklin Gothic Book" w:cs="맑은 고딕" w:hint="eastAsia"/>
          <w:lang w:eastAsia="ko-KR"/>
        </w:rPr>
        <w:t>배정</w:t>
      </w:r>
      <w:r w:rsidRPr="00DC059D">
        <w:rPr>
          <w:rFonts w:hAnsi="Franklin Gothic Book" w:cs="맑은 고딕" w:hint="eastAsia"/>
          <w:lang w:eastAsia="ko-KR"/>
        </w:rPr>
        <w:t>의</w:t>
      </w:r>
      <w:r w:rsidRPr="00DC059D">
        <w:rPr>
          <w:rFonts w:ascii="Franklin Gothic Book" w:hAnsi="Franklin Gothic Book" w:cs="Franklin Gothic Book"/>
          <w:lang w:eastAsia="ko-KR"/>
        </w:rPr>
        <w:t xml:space="preserve"> </w:t>
      </w:r>
      <w:r w:rsidRPr="00DC059D">
        <w:rPr>
          <w:rFonts w:hAnsi="Franklin Gothic Book" w:cs="맑은 고딕" w:hint="eastAsia"/>
          <w:lang w:eastAsia="ko-KR"/>
        </w:rPr>
        <w:t>의미임</w:t>
      </w:r>
      <w:r w:rsidRPr="00DC059D">
        <w:rPr>
          <w:rFonts w:ascii="Franklin Gothic Book" w:hAnsi="Franklin Gothic Book" w:cs="Franklin Gothic Book"/>
          <w:lang w:eastAsia="ko-KR"/>
        </w:rPr>
        <w:t>, ‘</w:t>
      </w:r>
      <w:r w:rsidRPr="00DC059D">
        <w:rPr>
          <w:rFonts w:hAnsi="Franklin Gothic Book" w:cs="맑은 고딕" w:hint="eastAsia"/>
          <w:lang w:eastAsia="ko-KR"/>
        </w:rPr>
        <w:t>같다</w:t>
      </w:r>
      <w:r w:rsidRPr="00DC059D">
        <w:rPr>
          <w:rFonts w:ascii="Franklin Gothic Book" w:hAnsi="Franklin Gothic Book" w:cs="Franklin Gothic Book"/>
          <w:lang w:eastAsia="ko-KR"/>
        </w:rPr>
        <w:t>(equal)’</w:t>
      </w:r>
      <w:r w:rsidRPr="00DC059D">
        <w:rPr>
          <w:rFonts w:hAnsi="Franklin Gothic Book" w:cs="맑은 고딕" w:hint="eastAsia"/>
          <w:lang w:eastAsia="ko-KR"/>
        </w:rPr>
        <w:t>는</w:t>
      </w:r>
      <w:r w:rsidRPr="00DC059D">
        <w:rPr>
          <w:rFonts w:ascii="Franklin Gothic Book" w:hAnsi="Franklin Gothic Book" w:cs="Franklin Gothic Book"/>
          <w:lang w:eastAsia="ko-KR"/>
        </w:rPr>
        <w:t xml:space="preserve"> ‘==’</w:t>
      </w:r>
      <w:r w:rsidRPr="00DC059D">
        <w:rPr>
          <w:rFonts w:hAnsi="Franklin Gothic Book" w:cs="맑은 고딕" w:hint="eastAsia"/>
          <w:lang w:eastAsia="ko-KR"/>
        </w:rPr>
        <w:t>이용</w:t>
      </w:r>
      <w:r w:rsidRPr="00DC059D">
        <w:rPr>
          <w:rFonts w:ascii="Franklin Gothic Book" w:hAnsi="Franklin Gothic Book" w:cs="Franklin Gothic Book"/>
          <w:lang w:eastAsia="ko-KR"/>
        </w:rPr>
        <w:t>)</w:t>
      </w:r>
    </w:p>
    <w:p w:rsidR="00DC059D" w:rsidRDefault="00DC059D" w:rsidP="00DC059D">
      <w:pPr>
        <w:rPr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x.</w:t>
      </w:r>
      <w:r>
        <w:rPr>
          <w:lang w:eastAsia="ko-KR"/>
        </w:rPr>
        <w:t xml:space="preserve"> Sum, count, age</w:t>
      </w:r>
    </w:p>
    <w:p w:rsidR="00140C8C" w:rsidRDefault="00140C8C" w:rsidP="00DC059D">
      <w:pPr>
        <w:rPr>
          <w:lang w:eastAsia="ko-KR"/>
        </w:rPr>
      </w:pPr>
    </w:p>
    <w:p w:rsidR="00140C8C" w:rsidRDefault="00140C8C" w:rsidP="00DC059D">
      <w:pPr>
        <w:rPr>
          <w:lang w:eastAsia="ko-KR"/>
        </w:rPr>
      </w:pPr>
    </w:p>
    <w:p w:rsidR="00140C8C" w:rsidRDefault="00140C8C" w:rsidP="00DC059D">
      <w:pPr>
        <w:rPr>
          <w:lang w:eastAsia="ko-KR"/>
        </w:rPr>
      </w:pPr>
    </w:p>
    <w:p w:rsidR="00140C8C" w:rsidRDefault="00140C8C" w:rsidP="00DC059D">
      <w:pPr>
        <w:rPr>
          <w:lang w:eastAsia="ko-KR"/>
        </w:rPr>
      </w:pPr>
    </w:p>
    <w:p w:rsidR="00140C8C" w:rsidRDefault="00140C8C" w:rsidP="00DC059D">
      <w:pPr>
        <w:rPr>
          <w:lang w:eastAsia="ko-KR"/>
        </w:rPr>
      </w:pPr>
    </w:p>
    <w:p w:rsidR="00140C8C" w:rsidRDefault="00140C8C" w:rsidP="00DC059D">
      <w:pPr>
        <w:rPr>
          <w:lang w:eastAsia="ko-KR"/>
        </w:rPr>
      </w:pPr>
    </w:p>
    <w:p w:rsidR="00140C8C" w:rsidRDefault="00140C8C" w:rsidP="00140C8C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341135628"/>
          <w:placeholder>
            <w:docPart w:val="447194915BA044408FE89EB6ED81E14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140C8C" w:rsidRDefault="00140C8C" w:rsidP="00140C8C">
      <w:pPr>
        <w:pStyle w:val="a5"/>
        <w:rPr>
          <w:rFonts w:hint="eastAsia"/>
          <w:lang w:eastAsia="ko-KR"/>
        </w:rPr>
      </w:pPr>
      <w:sdt>
        <w:sdtPr>
          <w:rPr>
            <w:lang w:eastAsia="ko-KR"/>
          </w:rPr>
          <w:alias w:val="부제"/>
          <w:tag w:val="부제"/>
          <w:id w:val="-1810243598"/>
          <w:placeholder>
            <w:docPart w:val="3C52A4D37F8B4AE08260CD59D13917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  <w:lang w:eastAsia="ko-KR"/>
            </w:rPr>
            <w:t>멀티미디어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프로그래밍</w:t>
          </w:r>
        </w:sdtContent>
      </w:sdt>
    </w:p>
    <w:p w:rsidR="00140C8C" w:rsidRDefault="00140C8C" w:rsidP="00140C8C">
      <w:pPr>
        <w:pStyle w:val="1"/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</w:p>
    <w:p w:rsidR="00DC059D" w:rsidRDefault="00140C8C" w:rsidP="00DC059D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:rsidR="00140C8C" w:rsidRDefault="00140C8C" w:rsidP="00DC05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들어감</w:t>
      </w:r>
    </w:p>
    <w:p w:rsidR="00DC059D" w:rsidRDefault="00A67BAD" w:rsidP="00DC059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486400" cy="6734175"/>
            <wp:effectExtent l="0" t="95250" r="0" b="142875"/>
            <wp:docPr id="17" name="다이어그램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40C8C" w:rsidRDefault="00140C8C" w:rsidP="00140C8C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2061977560"/>
          <w:placeholder>
            <w:docPart w:val="D0CA9C6A3FD0406D9E720BBA51E16C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140C8C" w:rsidRDefault="00140C8C" w:rsidP="00140C8C">
      <w:pPr>
        <w:pStyle w:val="a5"/>
        <w:rPr>
          <w:rFonts w:hint="eastAsia"/>
          <w:lang w:eastAsia="ko-KR"/>
        </w:rPr>
      </w:pPr>
      <w:sdt>
        <w:sdtPr>
          <w:rPr>
            <w:lang w:eastAsia="ko-KR"/>
          </w:rPr>
          <w:alias w:val="부제"/>
          <w:tag w:val="부제"/>
          <w:id w:val="1956208662"/>
          <w:placeholder>
            <w:docPart w:val="E66433E7975C4A1FA0D0F154D21AD4B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  <w:lang w:eastAsia="ko-KR"/>
            </w:rPr>
            <w:t>멀티미디어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프로그래밍</w:t>
          </w:r>
        </w:sdtContent>
      </w:sdt>
    </w:p>
    <w:p w:rsidR="00140C8C" w:rsidRDefault="00140C8C" w:rsidP="007F7364">
      <w:pPr>
        <w:pStyle w:val="30"/>
        <w:rPr>
          <w:lang w:eastAsia="ko-KR"/>
        </w:rPr>
      </w:pPr>
      <w:r>
        <w:rPr>
          <w:rFonts w:hint="eastAsia"/>
          <w:lang w:eastAsia="ko-KR"/>
        </w:rPr>
        <w:t>정수형</w:t>
      </w:r>
    </w:p>
    <w:p w:rsidR="00140C8C" w:rsidRDefault="00140C8C" w:rsidP="00140C8C">
      <w:pPr>
        <w:rPr>
          <w:lang w:eastAsia="ko-KR"/>
        </w:rPr>
      </w:pP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byte, short, 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rFonts w:hint="eastAsia"/>
          <w:lang w:eastAsia="ko-KR"/>
        </w:rPr>
        <w:t xml:space="preserve">, long </w:t>
      </w:r>
    </w:p>
    <w:p w:rsidR="00140C8C" w:rsidRDefault="00140C8C" w:rsidP="00140C8C">
      <w:pPr>
        <w:rPr>
          <w:lang w:eastAsia="ko-KR"/>
        </w:rPr>
      </w:pPr>
      <w:r>
        <w:rPr>
          <w:lang w:eastAsia="ko-KR"/>
        </w:rPr>
        <w:t xml:space="preserve">Long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붙임</w:t>
      </w:r>
    </w:p>
    <w:p w:rsidR="00140C8C" w:rsidRDefault="00140C8C" w:rsidP="00140C8C">
      <w:pPr>
        <w:rPr>
          <w:lang w:eastAsia="ko-KR"/>
        </w:rPr>
      </w:pPr>
      <w:r>
        <w:rPr>
          <w:lang w:eastAsia="ko-KR"/>
        </w:rPr>
        <w:t>*</w:t>
      </w: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묵시적으로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취급함</w:t>
      </w:r>
    </w:p>
    <w:p w:rsidR="00140C8C" w:rsidRDefault="00140C8C" w:rsidP="00140C8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*</w:t>
      </w:r>
      <w:proofErr w:type="spellStart"/>
      <w:r>
        <w:rPr>
          <w:rFonts w:hint="eastAsia"/>
          <w:lang w:eastAsia="ko-KR"/>
        </w:rPr>
        <w:t>int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:rsidR="00140C8C" w:rsidRDefault="00140C8C" w:rsidP="00140C8C">
      <w:pPr>
        <w:rPr>
          <w:lang w:eastAsia="ko-KR"/>
        </w:rPr>
      </w:pP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char</w:t>
      </w:r>
    </w:p>
    <w:p w:rsidR="00140C8C" w:rsidRDefault="00140C8C" w:rsidP="00140C8C">
      <w:pPr>
        <w:rPr>
          <w:lang w:eastAsia="ko-KR"/>
        </w:rPr>
      </w:pP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문자표현체계는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16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유니코드</w:t>
      </w:r>
    </w:p>
    <w:p w:rsidR="00140C8C" w:rsidRDefault="00140C8C" w:rsidP="007F7364">
      <w:pPr>
        <w:pStyle w:val="30"/>
        <w:rPr>
          <w:lang w:eastAsia="ko-KR"/>
        </w:rPr>
      </w:pPr>
      <w:proofErr w:type="spellStart"/>
      <w:r>
        <w:rPr>
          <w:rFonts w:hint="eastAsia"/>
          <w:lang w:eastAsia="ko-KR"/>
        </w:rPr>
        <w:t>실수형</w:t>
      </w:r>
      <w:proofErr w:type="spellEnd"/>
    </w:p>
    <w:p w:rsidR="00140C8C" w:rsidRDefault="00140C8C" w:rsidP="00140C8C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형과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double </w:t>
      </w:r>
      <w:r>
        <w:rPr>
          <w:rFonts w:hint="eastAsia"/>
          <w:lang w:eastAsia="ko-KR"/>
        </w:rPr>
        <w:t>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:rsidR="00140C8C" w:rsidRDefault="00140C8C" w:rsidP="00140C8C">
      <w:pPr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double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취급함</w:t>
      </w:r>
    </w:p>
    <w:p w:rsidR="00140C8C" w:rsidRDefault="00140C8C" w:rsidP="00140C8C">
      <w:pPr>
        <w:rPr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loat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붙임</w:t>
      </w:r>
    </w:p>
    <w:p w:rsidR="007F7364" w:rsidRDefault="007F7364" w:rsidP="007F7364">
      <w:pPr>
        <w:pStyle w:val="1"/>
        <w:rPr>
          <w:lang w:eastAsia="ko-KR"/>
        </w:rPr>
      </w:pP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:rsidR="007F7364" w:rsidRDefault="007F7364" w:rsidP="007F7364">
      <w:pPr>
        <w:rPr>
          <w:lang w:eastAsia="ko-KR"/>
        </w:rPr>
      </w:pP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피연산자가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연산함</w:t>
      </w:r>
    </w:p>
    <w:p w:rsidR="007F7364" w:rsidRPr="007F7364" w:rsidRDefault="007F7364" w:rsidP="007F73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좁은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:rsidR="007F7364" w:rsidRDefault="00776478" w:rsidP="007F7364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7A684956" wp14:editId="0DD259C3">
                <wp:simplePos x="0" y="0"/>
                <wp:positionH relativeFrom="margin">
                  <wp:align>left</wp:align>
                </wp:positionH>
                <wp:positionV relativeFrom="page">
                  <wp:posOffset>6410325</wp:posOffset>
                </wp:positionV>
                <wp:extent cx="4953000" cy="581025"/>
                <wp:effectExtent l="19050" t="19050" r="19050" b="28575"/>
                <wp:wrapTopAndBottom/>
                <wp:docPr id="18" name="모서리가 둥근 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0" cy="58102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B3A31" w:rsidRDefault="000B3A31">
                            <w:pPr>
                              <w:pStyle w:val="af0"/>
                              <w:spacing w:before="160" w:after="160" w:line="276" w:lineRule="auto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byte</w:t>
                            </w:r>
                            <w:proofErr w:type="gram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&gt;&gt; short/char &gt;&gt; </w:t>
                            </w:r>
                            <w:proofErr w:type="spellStart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 xml:space="preserve"> &gt;&gt; long &gt;&gt; float &gt;&gt;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684956" id="모서리가 둥근 직사각형 18" o:spid="_x0000_s1029" style="position:absolute;margin-left:0;margin-top:504.75pt;width:390pt;height:45.75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" o:allowincell="f" strokecolor="#4f81bd" strokeweight="3pt">
                <v:textbox>
                  <w:txbxContent>
                    <w:p w:rsidR="000B3A31" w:rsidRDefault="000B3A31">
                      <w:pPr>
                        <w:pStyle w:val="af0"/>
                        <w:spacing w:before="160" w:after="160" w:line="276" w:lineRule="auto"/>
                        <w:jc w:val="center"/>
                        <w:rPr>
                          <w:i/>
                          <w:sz w:val="28"/>
                          <w:szCs w:val="28"/>
                          <w:lang w:eastAsia="ko-KR"/>
                        </w:rPr>
                      </w:pPr>
                      <w:proofErr w:type="gramStart"/>
                      <w:r>
                        <w:rPr>
                          <w:i/>
                          <w:sz w:val="28"/>
                          <w:szCs w:val="28"/>
                        </w:rPr>
                        <w:t>byte</w:t>
                      </w:r>
                      <w:proofErr w:type="gramEnd"/>
                      <w:r>
                        <w:rPr>
                          <w:i/>
                          <w:sz w:val="28"/>
                          <w:szCs w:val="28"/>
                        </w:rPr>
                        <w:t xml:space="preserve"> &gt;&gt; short/char &gt;&gt; </w:t>
                      </w:r>
                      <w:proofErr w:type="spellStart"/>
                      <w:r>
                        <w:rPr>
                          <w:i/>
                          <w:sz w:val="28"/>
                          <w:szCs w:val="28"/>
                        </w:rPr>
                        <w:t>int</w:t>
                      </w:r>
                      <w:proofErr w:type="spellEnd"/>
                      <w:r>
                        <w:rPr>
                          <w:i/>
                          <w:sz w:val="28"/>
                          <w:szCs w:val="28"/>
                        </w:rPr>
                        <w:t xml:space="preserve"> &gt;&gt; long &gt;&gt; float &gt;&gt; double</w:t>
                      </w:r>
                    </w:p>
                  </w:txbxContent>
                </v:textbox>
                <w10:wrap type="topAndBottom" anchorx="margin" anchory="page"/>
              </v:roundrect>
            </w:pict>
          </mc:Fallback>
        </mc:AlternateContent>
      </w:r>
      <w:r w:rsidR="007F7364">
        <w:rPr>
          <w:lang w:eastAsia="ko-KR"/>
        </w:rPr>
        <w:t>E</w:t>
      </w:r>
      <w:r w:rsidR="007F7364">
        <w:rPr>
          <w:rFonts w:hint="eastAsia"/>
          <w:lang w:eastAsia="ko-KR"/>
        </w:rPr>
        <w:t xml:space="preserve">x </w:t>
      </w:r>
      <w:r w:rsidR="007F7364">
        <w:rPr>
          <w:lang w:eastAsia="ko-KR"/>
        </w:rPr>
        <w:t>double a = 4.0F;   -&gt; double</w:t>
      </w:r>
      <w:r w:rsidR="007F7364">
        <w:rPr>
          <w:rFonts w:hint="eastAsia"/>
          <w:lang w:eastAsia="ko-KR"/>
        </w:rPr>
        <w:t>이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더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크기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때문에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자동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형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변환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오류</w:t>
      </w:r>
      <w:r w:rsidR="007F7364">
        <w:rPr>
          <w:rFonts w:hint="eastAsia"/>
          <w:lang w:eastAsia="ko-KR"/>
        </w:rPr>
        <w:t xml:space="preserve"> </w:t>
      </w:r>
      <w:r w:rsidR="007F7364">
        <w:rPr>
          <w:rFonts w:hint="eastAsia"/>
          <w:lang w:eastAsia="ko-KR"/>
        </w:rPr>
        <w:t>없음</w:t>
      </w:r>
    </w:p>
    <w:p w:rsidR="007F7364" w:rsidRDefault="007F7364" w:rsidP="007F7364">
      <w:pPr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>
        <w:rPr>
          <w:lang w:eastAsia="ko-KR"/>
        </w:rPr>
        <w:t>f</w:t>
      </w:r>
      <w:r>
        <w:rPr>
          <w:rFonts w:hint="eastAsia"/>
          <w:lang w:eastAsia="ko-KR"/>
        </w:rPr>
        <w:t xml:space="preserve">loat </w:t>
      </w:r>
      <w:r>
        <w:rPr>
          <w:lang w:eastAsia="ko-KR"/>
        </w:rPr>
        <w:t>a= 3.0;          -&gt; 3.0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묵시적으로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생김</w:t>
      </w:r>
    </w:p>
    <w:p w:rsidR="007F7364" w:rsidRDefault="007F7364" w:rsidP="007F7364">
      <w:pPr>
        <w:rPr>
          <w:lang w:eastAsia="ko-KR"/>
        </w:rPr>
      </w:pPr>
      <w:r>
        <w:rPr>
          <w:rFonts w:hint="eastAsia"/>
          <w:lang w:eastAsia="ko-KR"/>
        </w:rPr>
        <w:t>실수의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넓음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  <w:r w:rsidRPr="007F7364">
        <w:rPr>
          <w:lang w:eastAsia="ko-KR"/>
        </w:rPr>
        <w:t xml:space="preserve"> </w:t>
      </w:r>
    </w:p>
    <w:p w:rsidR="007F7364" w:rsidRDefault="007F7364" w:rsidP="007F7364">
      <w:pPr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har </w:t>
      </w:r>
      <w:r>
        <w:rPr>
          <w:lang w:eastAsia="ko-KR"/>
        </w:rPr>
        <w:t xml:space="preserve">-&gt; </w:t>
      </w:r>
      <w:proofErr w:type="spellStart"/>
      <w:r>
        <w:rPr>
          <w:lang w:eastAsia="ko-KR"/>
        </w:rPr>
        <w:t>int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 xml:space="preserve"> -&gt; char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 xml:space="preserve"> </w:t>
      </w:r>
    </w:p>
    <w:p w:rsidR="007F7364" w:rsidRDefault="007F7364" w:rsidP="007F7364">
      <w:pPr>
        <w:rPr>
          <w:lang w:eastAsia="ko-KR"/>
        </w:rPr>
      </w:pPr>
      <w:r>
        <w:rPr>
          <w:lang w:eastAsia="ko-KR"/>
        </w:rPr>
        <w:t>(char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정수를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형변환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)</w:t>
      </w:r>
    </w:p>
    <w:p w:rsidR="007F7364" w:rsidRDefault="007F7364" w:rsidP="007F7364">
      <w:pPr>
        <w:pStyle w:val="1"/>
        <w:rPr>
          <w:lang w:eastAsia="ko-KR"/>
        </w:rPr>
      </w:pPr>
      <w:r>
        <w:rPr>
          <w:rFonts w:hint="eastAsia"/>
          <w:lang w:eastAsia="ko-KR"/>
        </w:rPr>
        <w:t>연산</w:t>
      </w:r>
    </w:p>
    <w:p w:rsidR="007F7364" w:rsidRDefault="007F7364" w:rsidP="007F7364">
      <w:pPr>
        <w:rPr>
          <w:lang w:eastAsia="ko-KR"/>
        </w:rPr>
      </w:pPr>
      <w:r>
        <w:rPr>
          <w:rFonts w:hint="eastAsia"/>
          <w:lang w:eastAsia="ko-KR"/>
        </w:rPr>
        <w:t>정수형에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실수형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실행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불가능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이지만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자동적으로</w:t>
      </w:r>
      <w:r w:rsidR="00776478">
        <w:rPr>
          <w:rFonts w:hint="eastAsia"/>
          <w:lang w:eastAsia="ko-KR"/>
        </w:rPr>
        <w:t xml:space="preserve"> </w:t>
      </w:r>
      <w:proofErr w:type="spellStart"/>
      <w:r w:rsidR="00776478">
        <w:rPr>
          <w:rFonts w:hint="eastAsia"/>
          <w:lang w:eastAsia="ko-KR"/>
        </w:rPr>
        <w:t>형변환이</w:t>
      </w:r>
      <w:proofErr w:type="spellEnd"/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일어나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출력은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가능</w:t>
      </w:r>
    </w:p>
    <w:p w:rsidR="00776478" w:rsidRPr="007F7364" w:rsidRDefault="00776478" w:rsidP="007F7364">
      <w:pPr>
        <w:rPr>
          <w:rFonts w:hint="eastAsia"/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x.</w:t>
      </w:r>
      <w:r>
        <w:rPr>
          <w:lang w:eastAsia="ko-KR"/>
        </w:rPr>
        <w:t xml:space="preserve"> Double </w:t>
      </w:r>
      <w:proofErr w:type="spellStart"/>
      <w:r>
        <w:rPr>
          <w:lang w:eastAsia="ko-KR"/>
        </w:rPr>
        <w:t>avg</w:t>
      </w:r>
      <w:proofErr w:type="spellEnd"/>
      <w:r>
        <w:rPr>
          <w:lang w:eastAsia="ko-KR"/>
        </w:rPr>
        <w:t xml:space="preserve"> = 9/2 -&gt; 4</w:t>
      </w:r>
      <w:r>
        <w:rPr>
          <w:rFonts w:hint="eastAsia"/>
          <w:lang w:eastAsia="ko-KR"/>
        </w:rPr>
        <w:t>출력</w:t>
      </w:r>
    </w:p>
    <w:p w:rsidR="007F7364" w:rsidRDefault="00776478" w:rsidP="007F7364">
      <w:pPr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:rsidR="00776478" w:rsidRDefault="00776478" w:rsidP="00776478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186185056"/>
          <w:placeholder>
            <w:docPart w:val="6592B893BDDD48C0B7229CAC2660FC8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776478" w:rsidRDefault="00776478" w:rsidP="00776478">
      <w:pPr>
        <w:pStyle w:val="a5"/>
        <w:rPr>
          <w:rFonts w:hint="eastAsia"/>
          <w:lang w:eastAsia="ko-KR"/>
        </w:rPr>
      </w:pPr>
      <w:sdt>
        <w:sdtPr>
          <w:rPr>
            <w:lang w:eastAsia="ko-KR"/>
          </w:rPr>
          <w:alias w:val="부제"/>
          <w:tag w:val="부제"/>
          <w:id w:val="-794286485"/>
          <w:placeholder>
            <w:docPart w:val="29D2B3BF1DBA479CA9B2B4C3015EC5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  <w:lang w:eastAsia="ko-KR"/>
            </w:rPr>
            <w:t>멀티미디어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프로그래밍</w:t>
          </w:r>
        </w:sdtContent>
      </w:sdt>
    </w:p>
    <w:p w:rsidR="00776478" w:rsidRDefault="00776478" w:rsidP="00776478">
      <w:pPr>
        <w:pStyle w:val="1"/>
        <w:rPr>
          <w:lang w:eastAsia="ko-KR"/>
        </w:rPr>
      </w:pPr>
      <w:r>
        <w:rPr>
          <w:rFonts w:hint="eastAsia"/>
          <w:lang w:eastAsia="ko-KR"/>
        </w:rPr>
        <w:t>연산자</w:t>
      </w:r>
    </w:p>
    <w:p w:rsidR="00776478" w:rsidRDefault="00776478" w:rsidP="00776478">
      <w:pPr>
        <w:rPr>
          <w:lang w:eastAsia="ko-KR"/>
        </w:rPr>
      </w:pPr>
      <w:r>
        <w:rPr>
          <w:rFonts w:hint="eastAsia"/>
          <w:lang w:eastAsia="ko-KR"/>
        </w:rPr>
        <w:t>+.-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</w:p>
    <w:p w:rsidR="00776478" w:rsidRPr="00776478" w:rsidRDefault="00776478" w:rsidP="00776478">
      <w:pPr>
        <w:pStyle w:val="30"/>
        <w:rPr>
          <w:lang w:eastAsia="ko-KR"/>
        </w:rPr>
      </w:pPr>
      <w:r>
        <w:rPr>
          <w:rFonts w:hint="eastAsia"/>
          <w:lang w:eastAsia="ko-KR"/>
        </w:rPr>
        <w:t>증감연산자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276"/>
        <w:gridCol w:w="2263"/>
        <w:gridCol w:w="2557"/>
      </w:tblGrid>
      <w:tr w:rsidR="00776478" w:rsidTr="00852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76478" w:rsidRDefault="00776478" w:rsidP="0077647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구분</w:t>
            </w:r>
          </w:p>
        </w:tc>
        <w:tc>
          <w:tcPr>
            <w:tcW w:w="2263" w:type="dxa"/>
          </w:tcPr>
          <w:p w:rsidR="00776478" w:rsidRDefault="00776478" w:rsidP="0077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증가</w:t>
            </w:r>
          </w:p>
        </w:tc>
        <w:tc>
          <w:tcPr>
            <w:tcW w:w="2557" w:type="dxa"/>
          </w:tcPr>
          <w:p w:rsidR="00776478" w:rsidRDefault="00776478" w:rsidP="0077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감소</w:t>
            </w:r>
          </w:p>
        </w:tc>
      </w:tr>
      <w:tr w:rsidR="00776478" w:rsidTr="00852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76478" w:rsidRDefault="00776478" w:rsidP="00776478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전위형</w:t>
            </w:r>
            <w:proofErr w:type="spellEnd"/>
          </w:p>
        </w:tc>
        <w:tc>
          <w:tcPr>
            <w:tcW w:w="2263" w:type="dxa"/>
          </w:tcPr>
          <w:p w:rsidR="00776478" w:rsidRDefault="00776478" w:rsidP="0077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++a</w:t>
            </w:r>
          </w:p>
          <w:p w:rsidR="00776478" w:rsidRDefault="00776478" w:rsidP="0077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대입</w:t>
            </w:r>
          </w:p>
        </w:tc>
        <w:tc>
          <w:tcPr>
            <w:tcW w:w="2557" w:type="dxa"/>
          </w:tcPr>
          <w:p w:rsidR="00776478" w:rsidRDefault="00776478" w:rsidP="0077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</w:t>
            </w: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 xml:space="preserve"> a</w:t>
            </w:r>
          </w:p>
          <w:p w:rsidR="00776478" w:rsidRDefault="00776478" w:rsidP="00776478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빼고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대입</w:t>
            </w:r>
          </w:p>
        </w:tc>
      </w:tr>
      <w:tr w:rsidR="00776478" w:rsidTr="00852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776478" w:rsidRDefault="00776478" w:rsidP="00776478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후위형</w:t>
            </w:r>
            <w:proofErr w:type="spellEnd"/>
          </w:p>
        </w:tc>
        <w:tc>
          <w:tcPr>
            <w:tcW w:w="2263" w:type="dxa"/>
          </w:tcPr>
          <w:p w:rsidR="00776478" w:rsidRDefault="00776478" w:rsidP="0077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+</w:t>
            </w:r>
            <w:r>
              <w:rPr>
                <w:lang w:eastAsia="ko-KR"/>
              </w:rPr>
              <w:t>+</w:t>
            </w:r>
          </w:p>
          <w:p w:rsidR="00776478" w:rsidRDefault="00776478" w:rsidP="0077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대입하고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더함</w:t>
            </w:r>
          </w:p>
        </w:tc>
        <w:tc>
          <w:tcPr>
            <w:tcW w:w="2557" w:type="dxa"/>
          </w:tcPr>
          <w:p w:rsidR="00776478" w:rsidRDefault="00776478" w:rsidP="00776478">
            <w:pPr>
              <w:ind w:firstLineChars="150"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r>
              <w:rPr>
                <w:lang w:eastAsia="ko-KR"/>
              </w:rPr>
              <w:t xml:space="preserve">- </w:t>
            </w:r>
            <w:r>
              <w:rPr>
                <w:rFonts w:hint="eastAsia"/>
                <w:lang w:eastAsia="ko-KR"/>
              </w:rPr>
              <w:t>a</w:t>
            </w:r>
          </w:p>
          <w:p w:rsidR="00776478" w:rsidRDefault="00776478" w:rsidP="00776478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대입하고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뺌</w:t>
            </w:r>
          </w:p>
        </w:tc>
      </w:tr>
    </w:tbl>
    <w:p w:rsidR="00776478" w:rsidRDefault="00A720A1" w:rsidP="007764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값이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누적됨</w:t>
      </w:r>
    </w:p>
    <w:p w:rsidR="00776478" w:rsidRDefault="00A720A1" w:rsidP="00776478">
      <w:pPr>
        <w:pStyle w:val="3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관계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연산자</w:t>
      </w:r>
    </w:p>
    <w:p w:rsidR="00776478" w:rsidRDefault="00A720A1" w:rsidP="007764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두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값을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비교하여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참</w:t>
      </w:r>
      <w:r w:rsidR="00776478">
        <w:rPr>
          <w:rFonts w:hint="eastAsia"/>
          <w:lang w:eastAsia="ko-KR"/>
        </w:rPr>
        <w:t>,</w:t>
      </w:r>
      <w:r w:rsidR="00776478">
        <w:rPr>
          <w:lang w:eastAsia="ko-KR"/>
        </w:rPr>
        <w:t xml:space="preserve"> </w:t>
      </w:r>
      <w:r w:rsidR="00776478">
        <w:rPr>
          <w:rFonts w:hint="eastAsia"/>
          <w:lang w:eastAsia="ko-KR"/>
        </w:rPr>
        <w:t>거짓으로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값을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반환</w:t>
      </w:r>
    </w:p>
    <w:p w:rsidR="00776478" w:rsidRDefault="00A720A1" w:rsidP="0077647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주로</w:t>
      </w:r>
      <w:r w:rsidR="00776478">
        <w:rPr>
          <w:rFonts w:hint="eastAsia"/>
          <w:lang w:eastAsia="ko-KR"/>
        </w:rPr>
        <w:t xml:space="preserve"> </w:t>
      </w:r>
      <w:proofErr w:type="spellStart"/>
      <w:r w:rsidR="00776478">
        <w:rPr>
          <w:rFonts w:hint="eastAsia"/>
          <w:lang w:eastAsia="ko-KR"/>
        </w:rPr>
        <w:t>선택문</w:t>
      </w:r>
      <w:proofErr w:type="spellEnd"/>
      <w:r w:rsidR="00776478">
        <w:rPr>
          <w:rFonts w:hint="eastAsia"/>
          <w:lang w:eastAsia="ko-KR"/>
        </w:rPr>
        <w:t xml:space="preserve">, </w:t>
      </w:r>
      <w:r w:rsidR="00776478">
        <w:rPr>
          <w:rFonts w:hint="eastAsia"/>
          <w:lang w:eastAsia="ko-KR"/>
        </w:rPr>
        <w:t>반복문의</w:t>
      </w:r>
      <w:r w:rsidR="00776478">
        <w:rPr>
          <w:rFonts w:hint="eastAsia"/>
          <w:lang w:eastAsia="ko-KR"/>
        </w:rPr>
        <w:t xml:space="preserve"> </w:t>
      </w:r>
      <w:proofErr w:type="spellStart"/>
      <w:r w:rsidR="00776478">
        <w:rPr>
          <w:rFonts w:hint="eastAsia"/>
          <w:lang w:eastAsia="ko-KR"/>
        </w:rPr>
        <w:t>조건식에</w:t>
      </w:r>
      <w:proofErr w:type="spellEnd"/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사용</w:t>
      </w:r>
    </w:p>
    <w:tbl>
      <w:tblPr>
        <w:tblStyle w:val="3-1"/>
        <w:tblpPr w:leftFromText="142" w:rightFromText="142" w:vertAnchor="page" w:horzAnchor="margin" w:tblpY="10021"/>
        <w:tblW w:w="9072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A720A1" w:rsidTr="00A7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A720A1" w:rsidRDefault="00A720A1" w:rsidP="00A720A1">
            <w:pPr>
              <w:ind w:firstLineChars="50" w:firstLine="10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  <w:tc>
          <w:tcPr>
            <w:tcW w:w="2268" w:type="dxa"/>
          </w:tcPr>
          <w:p w:rsidR="00A720A1" w:rsidRDefault="00A720A1" w:rsidP="00A720A1">
            <w:pPr>
              <w:ind w:firstLineChars="50" w:firstLine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</w:p>
        </w:tc>
        <w:tc>
          <w:tcPr>
            <w:tcW w:w="2268" w:type="dxa"/>
          </w:tcPr>
          <w:p w:rsidR="00A720A1" w:rsidRDefault="00A720A1" w:rsidP="00A720A1">
            <w:pPr>
              <w:tabs>
                <w:tab w:val="left" w:pos="705"/>
                <w:tab w:val="center" w:pos="107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x||y</w:t>
            </w:r>
          </w:p>
        </w:tc>
        <w:tc>
          <w:tcPr>
            <w:tcW w:w="2268" w:type="dxa"/>
          </w:tcPr>
          <w:p w:rsidR="00A720A1" w:rsidRDefault="00A720A1" w:rsidP="00A720A1">
            <w:pPr>
              <w:ind w:firstLineChars="50" w:firstLine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lang w:eastAsia="ko-KR"/>
              </w:rPr>
              <w:t>&amp;y</w:t>
            </w:r>
          </w:p>
        </w:tc>
      </w:tr>
      <w:tr w:rsidR="00A720A1" w:rsidTr="00A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720A1" w:rsidRP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</w:tr>
      <w:tr w:rsidR="00A720A1" w:rsidTr="00A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720A1" w:rsidRP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</w:tr>
      <w:tr w:rsidR="00A720A1" w:rsidTr="00A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720A1" w:rsidRP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</w:tr>
      <w:tr w:rsidR="00A720A1" w:rsidTr="00A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720A1" w:rsidRP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A720A1" w:rsidRP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 w:rsidRPr="008525B0">
              <w:rPr>
                <w:rFonts w:hint="eastAsia"/>
                <w:lang w:eastAsia="ko-KR"/>
              </w:rPr>
              <w:t>거짓</w:t>
            </w:r>
          </w:p>
        </w:tc>
      </w:tr>
    </w:tbl>
    <w:p w:rsidR="00776478" w:rsidRDefault="00A720A1" w:rsidP="007764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두</w:t>
      </w:r>
      <w:r w:rsidR="00776478">
        <w:rPr>
          <w:rFonts w:hint="eastAsia"/>
          <w:lang w:eastAsia="ko-KR"/>
        </w:rPr>
        <w:t xml:space="preserve"> </w:t>
      </w:r>
      <w:proofErr w:type="spellStart"/>
      <w:r w:rsidR="00776478">
        <w:rPr>
          <w:rFonts w:hint="eastAsia"/>
          <w:lang w:eastAsia="ko-KR"/>
        </w:rPr>
        <w:t>피연산자의</w:t>
      </w:r>
      <w:proofErr w:type="spellEnd"/>
      <w:r w:rsidR="00776478">
        <w:rPr>
          <w:rFonts w:hint="eastAsia"/>
          <w:lang w:eastAsia="ko-KR"/>
        </w:rPr>
        <w:t xml:space="preserve"> </w:t>
      </w:r>
      <w:proofErr w:type="spellStart"/>
      <w:r w:rsidR="00776478">
        <w:rPr>
          <w:rFonts w:hint="eastAsia"/>
          <w:lang w:eastAsia="ko-KR"/>
        </w:rPr>
        <w:t>자료형이</w:t>
      </w:r>
      <w:proofErr w:type="spellEnd"/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다르면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큰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쪽으로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자동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형</w:t>
      </w:r>
      <w:r w:rsidR="00776478">
        <w:rPr>
          <w:rFonts w:hint="eastAsia"/>
          <w:lang w:eastAsia="ko-KR"/>
        </w:rPr>
        <w:t xml:space="preserve"> </w:t>
      </w:r>
      <w:r w:rsidR="00776478">
        <w:rPr>
          <w:rFonts w:hint="eastAsia"/>
          <w:lang w:eastAsia="ko-KR"/>
        </w:rPr>
        <w:t>변환시킴</w:t>
      </w:r>
    </w:p>
    <w:p w:rsidR="00776478" w:rsidRDefault="00776478" w:rsidP="00776478">
      <w:pPr>
        <w:pStyle w:val="30"/>
        <w:rPr>
          <w:lang w:eastAsia="ko-KR"/>
        </w:rPr>
      </w:pP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:rsidR="00776478" w:rsidRDefault="00776478" w:rsidP="00776478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:rsidR="008525B0" w:rsidRDefault="00A720A1" w:rsidP="007764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525B0">
        <w:rPr>
          <w:rFonts w:hint="eastAsia"/>
          <w:lang w:eastAsia="ko-KR"/>
        </w:rPr>
        <w:t>AND, OR</w:t>
      </w:r>
      <w:r w:rsidR="008525B0">
        <w:rPr>
          <w:rFonts w:hint="eastAsia"/>
          <w:lang w:eastAsia="ko-KR"/>
        </w:rPr>
        <w:t>은</w:t>
      </w:r>
      <w:r w:rsidR="008525B0">
        <w:rPr>
          <w:rFonts w:hint="eastAsia"/>
          <w:lang w:eastAsia="ko-KR"/>
        </w:rPr>
        <w:t xml:space="preserve"> </w:t>
      </w:r>
      <w:r w:rsidR="008525B0">
        <w:rPr>
          <w:rFonts w:hint="eastAsia"/>
          <w:lang w:eastAsia="ko-KR"/>
        </w:rPr>
        <w:t>이항연산자</w:t>
      </w:r>
    </w:p>
    <w:p w:rsidR="008525B0" w:rsidRPr="00776478" w:rsidRDefault="00A720A1" w:rsidP="0077647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8525B0">
        <w:rPr>
          <w:rFonts w:hint="eastAsia"/>
          <w:lang w:eastAsia="ko-KR"/>
        </w:rPr>
        <w:t>NOT</w:t>
      </w:r>
      <w:r w:rsidR="008525B0">
        <w:rPr>
          <w:rFonts w:hint="eastAsia"/>
          <w:lang w:eastAsia="ko-KR"/>
        </w:rPr>
        <w:t>은</w:t>
      </w:r>
      <w:r w:rsidR="008525B0">
        <w:rPr>
          <w:rFonts w:hint="eastAsia"/>
          <w:lang w:eastAsia="ko-KR"/>
        </w:rPr>
        <w:t xml:space="preserve"> </w:t>
      </w:r>
      <w:proofErr w:type="spellStart"/>
      <w:r w:rsidR="008525B0">
        <w:rPr>
          <w:rFonts w:hint="eastAsia"/>
          <w:lang w:eastAsia="ko-KR"/>
        </w:rPr>
        <w:t>단항연산자</w:t>
      </w:r>
      <w:proofErr w:type="spellEnd"/>
    </w:p>
    <w:p w:rsidR="008525B0" w:rsidRDefault="00A720A1" w:rsidP="00A720A1">
      <w:pPr>
        <w:tabs>
          <w:tab w:val="left" w:pos="5910"/>
        </w:tabs>
        <w:rPr>
          <w:lang w:eastAsia="ko-KR"/>
        </w:rPr>
      </w:pPr>
      <w:r>
        <w:rPr>
          <w:lang w:eastAsia="ko-KR"/>
        </w:rPr>
        <w:tab/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8525B0" w:rsidTr="00A7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525B0" w:rsidRDefault="008525B0" w:rsidP="008525B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</w:t>
            </w:r>
          </w:p>
        </w:tc>
        <w:tc>
          <w:tcPr>
            <w:tcW w:w="2268" w:type="dxa"/>
          </w:tcPr>
          <w:p w:rsidR="008525B0" w:rsidRDefault="008525B0" w:rsidP="00852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Y</w:t>
            </w:r>
          </w:p>
        </w:tc>
      </w:tr>
      <w:tr w:rsidR="008525B0" w:rsidTr="00A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25B0" w:rsidRDefault="008525B0" w:rsidP="008525B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8525B0" w:rsidRDefault="008525B0" w:rsidP="00852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  <w:tr w:rsidR="008525B0" w:rsidTr="00A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525B0" w:rsidRDefault="008525B0" w:rsidP="008525B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8525B0" w:rsidRDefault="008525B0" w:rsidP="00852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</w:tr>
    </w:tbl>
    <w:p w:rsidR="008525B0" w:rsidRDefault="008525B0" w:rsidP="00776478">
      <w:pPr>
        <w:rPr>
          <w:lang w:eastAsia="ko-KR"/>
        </w:rPr>
      </w:pPr>
    </w:p>
    <w:p w:rsidR="008525B0" w:rsidRDefault="008525B0" w:rsidP="00776478">
      <w:pPr>
        <w:rPr>
          <w:lang w:eastAsia="ko-KR"/>
        </w:rPr>
      </w:pPr>
    </w:p>
    <w:p w:rsidR="008525B0" w:rsidRDefault="008525B0" w:rsidP="00776478">
      <w:pPr>
        <w:rPr>
          <w:lang w:eastAsia="ko-KR"/>
        </w:rPr>
      </w:pPr>
    </w:p>
    <w:p w:rsidR="008525B0" w:rsidRDefault="008525B0" w:rsidP="00776478">
      <w:pPr>
        <w:rPr>
          <w:lang w:eastAsia="ko-KR"/>
        </w:rPr>
      </w:pPr>
    </w:p>
    <w:p w:rsidR="008525B0" w:rsidRDefault="008525B0" w:rsidP="00776478">
      <w:pPr>
        <w:rPr>
          <w:lang w:eastAsia="ko-KR"/>
        </w:rPr>
      </w:pPr>
    </w:p>
    <w:p w:rsidR="008525B0" w:rsidRDefault="008525B0" w:rsidP="00776478">
      <w:pPr>
        <w:rPr>
          <w:lang w:eastAsia="ko-KR"/>
        </w:rPr>
      </w:pPr>
    </w:p>
    <w:p w:rsidR="008525B0" w:rsidRDefault="008525B0" w:rsidP="008525B0">
      <w:pPr>
        <w:pStyle w:val="a4"/>
        <w:rPr>
          <w:smallCaps/>
          <w:lang w:eastAsia="ko-KR"/>
        </w:rPr>
      </w:pPr>
      <w:sdt>
        <w:sdtPr>
          <w:rPr>
            <w:rFonts w:hint="eastAsia"/>
            <w:smallCaps/>
            <w:lang w:eastAsia="ko-KR"/>
          </w:rPr>
          <w:alias w:val="제목"/>
          <w:tag w:val="제목"/>
          <w:id w:val="1098608324"/>
          <w:placeholder>
            <w:docPart w:val="B0D88472CAAB44139CCDC8932D0D2C6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rFonts w:hint="eastAsia"/>
              <w:smallCaps/>
              <w:lang w:eastAsia="ko-KR"/>
            </w:rPr>
            <w:t>Java programming</w:t>
          </w:r>
        </w:sdtContent>
      </w:sdt>
    </w:p>
    <w:p w:rsidR="008525B0" w:rsidRDefault="008525B0" w:rsidP="008525B0">
      <w:pPr>
        <w:pStyle w:val="a5"/>
        <w:rPr>
          <w:rFonts w:hint="eastAsia"/>
          <w:lang w:eastAsia="ko-KR"/>
        </w:rPr>
      </w:pPr>
      <w:sdt>
        <w:sdtPr>
          <w:rPr>
            <w:lang w:eastAsia="ko-KR"/>
          </w:rPr>
          <w:alias w:val="부제"/>
          <w:tag w:val="부제"/>
          <w:id w:val="-1618680152"/>
          <w:placeholder>
            <w:docPart w:val="7374596933A34406A479281D025D140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hint="eastAsia"/>
              <w:lang w:eastAsia="ko-KR"/>
            </w:rPr>
            <w:t>멀티미디어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프로그래밍</w:t>
          </w:r>
        </w:sdtContent>
      </w:sdt>
    </w:p>
    <w:p w:rsidR="008525B0" w:rsidRDefault="008525B0" w:rsidP="008525B0">
      <w:pPr>
        <w:pStyle w:val="1"/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:rsidR="008525B0" w:rsidRDefault="008525B0" w:rsidP="008525B0">
      <w:pPr>
        <w:pStyle w:val="30"/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:rsidR="008525B0" w:rsidRDefault="008525B0" w:rsidP="008525B0">
      <w:pPr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진수인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연산자로서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피연산자로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:rsidR="008525B0" w:rsidRPr="008525B0" w:rsidRDefault="008525B0" w:rsidP="008525B0">
      <w:pPr>
        <w:rPr>
          <w:lang w:eastAsia="ko-KR"/>
        </w:rPr>
      </w:pP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Integer.toBinaryString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메소드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6920"/>
      </w:tblGrid>
      <w:tr w:rsidR="00A720A1" w:rsidTr="00A7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525B0" w:rsidRDefault="008525B0" w:rsidP="00A720A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연산자</w:t>
            </w:r>
          </w:p>
        </w:tc>
        <w:tc>
          <w:tcPr>
            <w:tcW w:w="0" w:type="auto"/>
          </w:tcPr>
          <w:p w:rsidR="008525B0" w:rsidRDefault="008525B0" w:rsidP="00A720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사용법</w:t>
            </w:r>
          </w:p>
        </w:tc>
        <w:tc>
          <w:tcPr>
            <w:tcW w:w="0" w:type="auto"/>
          </w:tcPr>
          <w:p w:rsidR="008525B0" w:rsidRDefault="008525B0" w:rsidP="00A720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설명</w:t>
            </w:r>
          </w:p>
        </w:tc>
      </w:tr>
      <w:tr w:rsidR="00A720A1" w:rsidTr="00A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25B0" w:rsidRDefault="008525B0" w:rsidP="00A720A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5&amp;7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101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111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>함</w:t>
            </w:r>
          </w:p>
        </w:tc>
      </w:tr>
      <w:tr w:rsidR="00A720A1" w:rsidTr="00A72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5|7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101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111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OR</w:t>
            </w:r>
            <w: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A720A1" w:rsidRPr="00A720A1" w:rsidTr="00A7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5^7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101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111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단위로</w:t>
            </w:r>
            <w:r>
              <w:rPr>
                <w:rFonts w:hint="eastAsia"/>
              </w:rPr>
              <w:t xml:space="preserve"> XOR(exclusive OR) </w:t>
            </w:r>
            <w:r>
              <w:rPr>
                <w:rFonts w:hint="eastAsia"/>
              </w:rPr>
              <w:t>함</w:t>
            </w:r>
          </w:p>
        </w:tc>
      </w:tr>
      <w:tr w:rsidR="00A720A1" w:rsidTr="00A720A1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525B0" w:rsidRDefault="00A720A1" w:rsidP="00A720A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~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~5</w:t>
            </w:r>
          </w:p>
        </w:tc>
        <w:tc>
          <w:tcPr>
            <w:tcW w:w="0" w:type="auto"/>
          </w:tcPr>
          <w:p w:rsidR="008525B0" w:rsidRDefault="00A720A1" w:rsidP="00A720A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101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취함</w:t>
            </w:r>
          </w:p>
        </w:tc>
      </w:tr>
    </w:tbl>
    <w:p w:rsidR="008525B0" w:rsidRDefault="008525B0" w:rsidP="008525B0">
      <w:pPr>
        <w:rPr>
          <w:rFonts w:hint="eastAsia"/>
          <w:lang w:eastAsia="ko-KR"/>
        </w:rPr>
      </w:pPr>
    </w:p>
    <w:p w:rsidR="00F34D60" w:rsidRDefault="00F34D60" w:rsidP="00F34D60">
      <w:pPr>
        <w:pStyle w:val="30"/>
        <w:rPr>
          <w:lang w:eastAsia="ko-KR"/>
        </w:rPr>
      </w:pP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진수</w:t>
      </w:r>
      <w:r>
        <w:rPr>
          <w:rFonts w:hint="eastAsia"/>
          <w:lang w:eastAsia="ko-KR"/>
        </w:rPr>
        <w:t>-</w:t>
      </w:r>
      <w:r>
        <w:rPr>
          <w:lang w:eastAsia="ko-KR"/>
        </w:rPr>
        <w:t>&gt;10</w:t>
      </w:r>
      <w:r>
        <w:rPr>
          <w:rFonts w:hint="eastAsia"/>
          <w:lang w:eastAsia="ko-KR"/>
        </w:rPr>
        <w:t>진수</w:t>
      </w:r>
      <w:proofErr w:type="gramStart"/>
      <w:r>
        <w:rPr>
          <w:rFonts w:hint="eastAsia"/>
          <w:lang w:eastAsia="ko-KR"/>
        </w:rPr>
        <w:t>,  10</w:t>
      </w:r>
      <w:r>
        <w:rPr>
          <w:rFonts w:hint="eastAsia"/>
          <w:lang w:eastAsia="ko-KR"/>
        </w:rPr>
        <w:t>진수</w:t>
      </w:r>
      <w:proofErr w:type="gramEnd"/>
      <w:r>
        <w:rPr>
          <w:rFonts w:hint="eastAsia"/>
          <w:lang w:eastAsia="ko-KR"/>
        </w:rPr>
        <w:t>-&gt;2</w:t>
      </w:r>
      <w:r>
        <w:rPr>
          <w:rFonts w:hint="eastAsia"/>
          <w:lang w:eastAsia="ko-KR"/>
        </w:rPr>
        <w:t>진수</w:t>
      </w:r>
    </w:p>
    <w:p w:rsidR="00F34D60" w:rsidRDefault="00F34D60" w:rsidP="00F34D60">
      <w:pPr>
        <w:rPr>
          <w:sz w:val="14"/>
          <w:szCs w:val="1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457450" cy="27241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31" w:rsidRDefault="000B3A31" w:rsidP="00F34D60">
                            <w:pPr>
                              <w:rPr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x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10110110</w:t>
                            </w:r>
                            <w:r w:rsidRPr="00F34D60">
                              <w:rPr>
                                <w:sz w:val="14"/>
                                <w:szCs w:val="14"/>
                                <w:lang w:eastAsia="ko-KR"/>
                              </w:rPr>
                              <w:t>(2)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으로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보수화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01001001</w:t>
                            </w:r>
                            <w:r w:rsidRPr="00F34D60">
                              <w:rPr>
                                <w:sz w:val="14"/>
                                <w:szCs w:val="14"/>
                                <w:lang w:eastAsia="ko-KR"/>
                              </w:rPr>
                              <w:t>(2)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10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진수로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바꿈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1+8+64=73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부호를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붙임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-</w:t>
                            </w:r>
                            <w:r w:rsidRPr="00F34D60">
                              <w:rPr>
                                <w:lang w:eastAsia="ko-KR"/>
                              </w:rPr>
                              <w:t>73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함</w:t>
                            </w:r>
                          </w:p>
                          <w:p w:rsidR="000B3A31" w:rsidRPr="00F34D60" w:rsidRDefault="000B3A31" w:rsidP="00F34D60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ko-KR"/>
                              </w:rPr>
                              <w:t>답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-74</w:t>
                            </w:r>
                          </w:p>
                          <w:p w:rsidR="000B3A31" w:rsidRDefault="000B3A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0" type="#_x0000_t202" style="position:absolute;margin-left:0;margin-top:.45pt;width:193.5pt;height:214.5pt;z-index:251668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" fillcolor="white [3201]" strokeweight=".5pt">
                <v:textbox>
                  <w:txbxContent>
                    <w:p w:rsidR="000B3A31" w:rsidRDefault="000B3A31" w:rsidP="00F34D60">
                      <w:pPr>
                        <w:rPr>
                          <w:sz w:val="14"/>
                          <w:szCs w:val="14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</w:t>
                      </w:r>
                      <w:r>
                        <w:rPr>
                          <w:rFonts w:hint="eastAsia"/>
                          <w:lang w:eastAsia="ko-KR"/>
                        </w:rPr>
                        <w:t>x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10110110</w:t>
                      </w:r>
                      <w:r w:rsidRPr="00F34D60">
                        <w:rPr>
                          <w:sz w:val="14"/>
                          <w:szCs w:val="14"/>
                          <w:lang w:eastAsia="ko-KR"/>
                        </w:rPr>
                        <w:t>(2)</w:t>
                      </w:r>
                    </w:p>
                    <w:p w:rsidR="000B3A31" w:rsidRDefault="000B3A31" w:rsidP="00F34D6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0</w:t>
                      </w:r>
                      <w:r>
                        <w:rPr>
                          <w:rFonts w:hint="eastAsia"/>
                          <w:lang w:eastAsia="ko-KR"/>
                        </w:rPr>
                        <w:t>으로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보수화</w:t>
                      </w:r>
                    </w:p>
                    <w:p w:rsidR="000B3A31" w:rsidRDefault="000B3A31" w:rsidP="00F34D60">
                      <w:pPr>
                        <w:rPr>
                          <w:sz w:val="14"/>
                          <w:szCs w:val="14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01001001</w:t>
                      </w:r>
                      <w:r w:rsidRPr="00F34D60">
                        <w:rPr>
                          <w:sz w:val="14"/>
                          <w:szCs w:val="14"/>
                          <w:lang w:eastAsia="ko-KR"/>
                        </w:rPr>
                        <w:t>(2)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2</w:t>
                      </w:r>
                      <w:r>
                        <w:rPr>
                          <w:rFonts w:hint="eastAsia"/>
                          <w:lang w:eastAsia="ko-KR"/>
                        </w:rPr>
                        <w:t>진수를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10</w:t>
                      </w:r>
                      <w:r>
                        <w:rPr>
                          <w:rFonts w:hint="eastAsia"/>
                          <w:lang w:eastAsia="ko-KR"/>
                        </w:rPr>
                        <w:t>진수로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바꿈</w:t>
                      </w:r>
                    </w:p>
                    <w:p w:rsidR="000B3A31" w:rsidRDefault="000B3A31" w:rsidP="00F34D6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1+8+64=73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-</w:t>
                      </w:r>
                      <w:r>
                        <w:rPr>
                          <w:rFonts w:hint="eastAsia"/>
                          <w:lang w:eastAsia="ko-KR"/>
                        </w:rPr>
                        <w:t>부호를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붙임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-</w:t>
                      </w:r>
                      <w:r w:rsidRPr="00F34D60">
                        <w:rPr>
                          <w:lang w:eastAsia="ko-KR"/>
                        </w:rPr>
                        <w:t>73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-1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함</w:t>
                      </w:r>
                    </w:p>
                    <w:p w:rsidR="000B3A31" w:rsidRPr="00F34D60" w:rsidRDefault="000B3A31" w:rsidP="00F34D60">
                      <w:pP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ko-KR"/>
                        </w:rPr>
                        <w:t>답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lang w:eastAsia="ko-KR"/>
                        </w:rPr>
                        <w:t xml:space="preserve"> -74</w:t>
                      </w:r>
                    </w:p>
                    <w:p w:rsidR="000B3A31" w:rsidRDefault="000B3A3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40FC52C" wp14:editId="0C0BEB4D">
                <wp:simplePos x="0" y="0"/>
                <wp:positionH relativeFrom="margin">
                  <wp:posOffset>2857500</wp:posOffset>
                </wp:positionH>
                <wp:positionV relativeFrom="paragraph">
                  <wp:posOffset>5715</wp:posOffset>
                </wp:positionV>
                <wp:extent cx="2457450" cy="27241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A31" w:rsidRDefault="000B3A31" w:rsidP="00F34D60">
                            <w:pPr>
                              <w:rPr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x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</w:rPr>
                              <w:t>-74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절</w:t>
                            </w:r>
                            <w:r>
                              <w:rPr>
                                <w:lang w:eastAsia="ko-KR"/>
                              </w:rPr>
                              <w:t>대값을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구</w:t>
                            </w:r>
                            <w:r>
                              <w:rPr>
                                <w:lang w:eastAsia="ko-KR"/>
                              </w:rPr>
                              <w:t>함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74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함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73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</w:t>
                            </w:r>
                            <w:r>
                              <w:rPr>
                                <w:lang w:eastAsia="ko-KR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73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</w:t>
                            </w:r>
                            <w:r>
                              <w:rPr>
                                <w:lang w:eastAsia="ko-KR"/>
                              </w:rPr>
                              <w:t>수로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sz w:val="14"/>
                                <w:szCs w:val="14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01001001</w:t>
                            </w:r>
                            <w:r w:rsidRPr="00F34D60">
                              <w:rPr>
                                <w:sz w:val="14"/>
                                <w:szCs w:val="14"/>
                                <w:lang w:eastAsia="ko-KR"/>
                              </w:rPr>
                              <w:t>(2)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보</w:t>
                            </w:r>
                            <w:r>
                              <w:rPr>
                                <w:lang w:eastAsia="ko-KR"/>
                              </w:rPr>
                              <w:t>수화</w:t>
                            </w:r>
                          </w:p>
                          <w:p w:rsidR="000B3A31" w:rsidRDefault="000B3A31" w:rsidP="00F34D6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ko-KR"/>
                              </w:rPr>
                              <w:t>답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ko-KR"/>
                              </w:rPr>
                              <w:t xml:space="preserve"> 10110110</w:t>
                            </w:r>
                            <w:r w:rsidRPr="00F34D60">
                              <w:rPr>
                                <w:sz w:val="14"/>
                                <w:szCs w:val="14"/>
                                <w:lang w:eastAsia="ko-KR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FC52C" id="Text Box 20" o:spid="_x0000_s1031" type="#_x0000_t202" style="position:absolute;margin-left:225pt;margin-top:.45pt;width:193.5pt;height:214.5pt;z-index:25167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" fillcolor="white [3201]" strokeweight=".5pt">
                <v:textbox>
                  <w:txbxContent>
                    <w:p w:rsidR="000B3A31" w:rsidRDefault="000B3A31" w:rsidP="00F34D60">
                      <w:pPr>
                        <w:rPr>
                          <w:sz w:val="14"/>
                          <w:szCs w:val="14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E</w:t>
                      </w:r>
                      <w:r>
                        <w:rPr>
                          <w:rFonts w:hint="eastAsia"/>
                          <w:lang w:eastAsia="ko-KR"/>
                        </w:rPr>
                        <w:t>x</w:t>
                      </w:r>
                      <w:r>
                        <w:rPr>
                          <w:lang w:eastAsia="ko-KR"/>
                        </w:rPr>
                        <w:t>)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lang w:eastAsia="ko-KR"/>
                        </w:rPr>
                        <w:t>-74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절</w:t>
                      </w:r>
                      <w:r>
                        <w:rPr>
                          <w:lang w:eastAsia="ko-KR"/>
                        </w:rPr>
                        <w:t>대값을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구</w:t>
                      </w:r>
                      <w:r>
                        <w:rPr>
                          <w:lang w:eastAsia="ko-KR"/>
                        </w:rPr>
                        <w:t>함</w:t>
                      </w:r>
                    </w:p>
                    <w:p w:rsidR="000B3A31" w:rsidRDefault="000B3A31" w:rsidP="00F34D6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74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-1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ko-KR"/>
                        </w:rPr>
                        <w:t>함</w:t>
                      </w:r>
                    </w:p>
                    <w:p w:rsidR="000B3A31" w:rsidRDefault="000B3A31" w:rsidP="00F34D6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73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10</w:t>
                      </w:r>
                      <w:r>
                        <w:rPr>
                          <w:rFonts w:hint="eastAsia"/>
                          <w:lang w:eastAsia="ko-KR"/>
                        </w:rPr>
                        <w:t>진</w:t>
                      </w:r>
                      <w:r>
                        <w:rPr>
                          <w:lang w:eastAsia="ko-KR"/>
                        </w:rPr>
                        <w:t>수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73</w:t>
                      </w:r>
                      <w:r>
                        <w:rPr>
                          <w:rFonts w:hint="eastAsia"/>
                          <w:lang w:eastAsia="ko-KR"/>
                        </w:rPr>
                        <w:t>을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2</w:t>
                      </w:r>
                      <w:r>
                        <w:rPr>
                          <w:rFonts w:hint="eastAsia"/>
                          <w:lang w:eastAsia="ko-KR"/>
                        </w:rPr>
                        <w:t>진</w:t>
                      </w:r>
                      <w:r>
                        <w:rPr>
                          <w:lang w:eastAsia="ko-KR"/>
                        </w:rPr>
                        <w:t>수로</w:t>
                      </w:r>
                    </w:p>
                    <w:p w:rsidR="000B3A31" w:rsidRDefault="000B3A31" w:rsidP="00F34D60">
                      <w:pPr>
                        <w:rPr>
                          <w:sz w:val="14"/>
                          <w:szCs w:val="14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01001001</w:t>
                      </w:r>
                      <w:r w:rsidRPr="00F34D60">
                        <w:rPr>
                          <w:sz w:val="14"/>
                          <w:szCs w:val="14"/>
                          <w:lang w:eastAsia="ko-KR"/>
                        </w:rPr>
                        <w:t>(2)</w:t>
                      </w:r>
                    </w:p>
                    <w:p w:rsidR="000B3A31" w:rsidRDefault="000B3A31" w:rsidP="00F34D60">
                      <w:pPr>
                        <w:rPr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보</w:t>
                      </w:r>
                      <w:r>
                        <w:rPr>
                          <w:lang w:eastAsia="ko-KR"/>
                        </w:rPr>
                        <w:t>수화</w:t>
                      </w:r>
                    </w:p>
                    <w:p w:rsidR="000B3A31" w:rsidRDefault="000B3A31" w:rsidP="00F34D60">
                      <w:pPr>
                        <w:rPr>
                          <w:rFonts w:hint="eastAsia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ko-KR"/>
                        </w:rPr>
                        <w:t>답</w:t>
                      </w:r>
                      <w:r>
                        <w:rPr>
                          <w:rFonts w:hint="eastAsia"/>
                          <w:lang w:eastAsia="ko-KR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  <w:lang w:eastAsia="ko-KR"/>
                        </w:rPr>
                        <w:t xml:space="preserve"> 10110110</w:t>
                      </w:r>
                      <w:r w:rsidRPr="00F34D60">
                        <w:rPr>
                          <w:sz w:val="14"/>
                          <w:szCs w:val="14"/>
                          <w:lang w:eastAsia="ko-KR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F34D60" w:rsidRDefault="00F34D60">
      <w:pPr>
        <w:rPr>
          <w:sz w:val="40"/>
          <w:szCs w:val="40"/>
          <w:lang w:eastAsia="ko-KR"/>
        </w:rPr>
      </w:pPr>
    </w:p>
    <w:p w:rsidR="00EF79D7" w:rsidRDefault="00EF79D7">
      <w:pPr>
        <w:rPr>
          <w:rFonts w:hint="eastAsia"/>
          <w:sz w:val="40"/>
          <w:szCs w:val="40"/>
          <w:lang w:eastAsia="ko-KR"/>
        </w:rPr>
      </w:pPr>
    </w:p>
    <w:p w:rsidR="00F34D60" w:rsidRDefault="00EF79D7" w:rsidP="00EF79D7">
      <w:pPr>
        <w:pStyle w:val="30"/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진위표</w:t>
      </w:r>
      <w:proofErr w:type="spellEnd"/>
    </w:p>
    <w:tbl>
      <w:tblPr>
        <w:tblStyle w:val="3-1"/>
        <w:tblpPr w:leftFromText="142" w:rightFromText="142" w:vertAnchor="text" w:horzAnchor="margin" w:tblpY="110"/>
        <w:tblW w:w="6804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F79D7" w:rsidTr="000B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t>X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Y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X</w:t>
            </w:r>
            <w:r>
              <w:rPr>
                <w:rFonts w:hint="eastAsia"/>
              </w:rPr>
              <w:t>&amp;</w:t>
            </w:r>
            <w:r>
              <w:t>Y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</w:tbl>
    <w:p w:rsidR="00F34D60" w:rsidRDefault="00F34D60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rFonts w:hint="eastAsia"/>
          <w:lang w:eastAsia="ko-KR"/>
        </w:rPr>
      </w:pPr>
    </w:p>
    <w:tbl>
      <w:tblPr>
        <w:tblStyle w:val="3-1"/>
        <w:tblpPr w:leftFromText="142" w:rightFromText="142" w:vertAnchor="text" w:horzAnchor="margin" w:tblpY="110"/>
        <w:tblW w:w="6804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F79D7" w:rsidTr="000B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lastRenderedPageBreak/>
              <w:t>X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Y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X</w:t>
            </w:r>
            <w:r>
              <w:rPr>
                <w:rFonts w:hint="eastAsia"/>
              </w:rPr>
              <w:t>|</w:t>
            </w:r>
            <w:r>
              <w:t>Y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</w:tbl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tbl>
      <w:tblPr>
        <w:tblStyle w:val="3-1"/>
        <w:tblpPr w:leftFromText="142" w:rightFromText="142" w:vertAnchor="text" w:horzAnchor="margin" w:tblpY="110"/>
        <w:tblW w:w="6804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EF79D7" w:rsidTr="000B3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t>X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Y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t>X</w:t>
            </w:r>
            <w:r>
              <w:rPr>
                <w:rFonts w:hint="eastAsia"/>
              </w:rPr>
              <w:t>^</w:t>
            </w:r>
            <w:r>
              <w:t>Y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</w:tr>
      <w:tr w:rsidR="00EF79D7" w:rsidTr="000B3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</w:rPr>
              <w:t>참</w:t>
            </w:r>
          </w:p>
        </w:tc>
      </w:tr>
      <w:tr w:rsidR="00EF79D7" w:rsidTr="000B3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0B3A31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</w:rPr>
              <w:t>거짓</w:t>
            </w:r>
            <w:proofErr w:type="spellEnd"/>
          </w:p>
        </w:tc>
        <w:tc>
          <w:tcPr>
            <w:tcW w:w="2268" w:type="dxa"/>
          </w:tcPr>
          <w:p w:rsidR="00EF79D7" w:rsidRDefault="00EF79D7" w:rsidP="000B3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</w:tbl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lang w:eastAsia="ko-KR"/>
        </w:rPr>
      </w:pPr>
    </w:p>
    <w:p w:rsidR="00EF79D7" w:rsidRDefault="00EF79D7">
      <w:pPr>
        <w:rPr>
          <w:rFonts w:hint="eastAsia"/>
          <w:lang w:eastAsia="ko-KR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EF79D7" w:rsidTr="00EF7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X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268" w:type="dxa"/>
          </w:tcPr>
          <w:p w:rsidR="00EF79D7" w:rsidRDefault="00EF79D7" w:rsidP="00EF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~X</w:t>
            </w:r>
          </w:p>
        </w:tc>
      </w:tr>
      <w:tr w:rsidR="00EF79D7" w:rsidTr="00EF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  <w:tc>
          <w:tcPr>
            <w:tcW w:w="2268" w:type="dxa"/>
          </w:tcPr>
          <w:p w:rsidR="00EF79D7" w:rsidRDefault="00EF79D7" w:rsidP="00EF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</w:tr>
      <w:tr w:rsidR="00EF79D7" w:rsidTr="00EF7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거짓</w:t>
            </w:r>
          </w:p>
        </w:tc>
        <w:tc>
          <w:tcPr>
            <w:tcW w:w="2268" w:type="dxa"/>
          </w:tcPr>
          <w:p w:rsidR="00EF79D7" w:rsidRDefault="00EF79D7" w:rsidP="00EF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</w:t>
            </w:r>
          </w:p>
        </w:tc>
      </w:tr>
    </w:tbl>
    <w:p w:rsidR="00EF79D7" w:rsidRDefault="00EF79D7">
      <w:pPr>
        <w:rPr>
          <w:lang w:eastAsia="ko-KR"/>
        </w:rPr>
      </w:pPr>
    </w:p>
    <w:p w:rsidR="00EF79D7" w:rsidRDefault="00EF79D7" w:rsidP="00EF79D7">
      <w:pPr>
        <w:pStyle w:val="30"/>
        <w:rPr>
          <w:lang w:eastAsia="ko-KR"/>
        </w:rPr>
      </w:pPr>
      <w:r>
        <w:rPr>
          <w:rFonts w:hint="eastAsia"/>
          <w:lang w:eastAsia="ko-KR"/>
        </w:rPr>
        <w:t>시프트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:rsidR="00EF79D7" w:rsidRDefault="00EF79D7" w:rsidP="00EF79D7">
      <w:pPr>
        <w:rPr>
          <w:lang w:eastAsia="ko-KR"/>
        </w:rPr>
      </w:pP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7385"/>
      </w:tblGrid>
      <w:tr w:rsidR="00EF79D7" w:rsidTr="00EF7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연산자</w:t>
            </w:r>
          </w:p>
        </w:tc>
        <w:tc>
          <w:tcPr>
            <w:tcW w:w="0" w:type="auto"/>
          </w:tcPr>
          <w:p w:rsidR="00EF79D7" w:rsidRDefault="00EF79D7" w:rsidP="00EF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사용법</w:t>
            </w:r>
          </w:p>
        </w:tc>
        <w:tc>
          <w:tcPr>
            <w:tcW w:w="0" w:type="auto"/>
          </w:tcPr>
          <w:p w:rsidR="00EF79D7" w:rsidRDefault="00EF79D7" w:rsidP="00EF7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EF79D7" w:rsidTr="00EF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&lt;&lt;</w:t>
            </w:r>
          </w:p>
        </w:tc>
        <w:tc>
          <w:tcPr>
            <w:tcW w:w="0" w:type="auto"/>
          </w:tcPr>
          <w:p w:rsidR="00EF79D7" w:rsidRDefault="00EF79D7" w:rsidP="00EF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a&lt;&lt;n</w:t>
            </w:r>
          </w:p>
        </w:tc>
        <w:tc>
          <w:tcPr>
            <w:tcW w:w="0" w:type="auto"/>
          </w:tcPr>
          <w:p w:rsidR="00EF79D7" w:rsidRDefault="00EF79D7" w:rsidP="00EF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왼쪽으로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n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시프트함</w:t>
            </w:r>
            <w:proofErr w:type="spellEnd"/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비게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비트는</w:t>
            </w:r>
            <w:r>
              <w:rPr>
                <w:rFonts w:hint="eastAsia"/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채움</w:t>
            </w:r>
          </w:p>
          <w:p w:rsidR="00EF79D7" w:rsidRDefault="00EF79D7" w:rsidP="00EF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a*2^n</w:t>
            </w:r>
          </w:p>
        </w:tc>
      </w:tr>
      <w:tr w:rsidR="00EF79D7" w:rsidTr="00EF79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&gt;&gt;</w:t>
            </w:r>
          </w:p>
        </w:tc>
        <w:tc>
          <w:tcPr>
            <w:tcW w:w="0" w:type="auto"/>
          </w:tcPr>
          <w:p w:rsidR="00EF79D7" w:rsidRDefault="00EF79D7" w:rsidP="00EF7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a&gt;&gt;n</w:t>
            </w:r>
          </w:p>
        </w:tc>
        <w:tc>
          <w:tcPr>
            <w:tcW w:w="0" w:type="auto"/>
          </w:tcPr>
          <w:p w:rsidR="00EF79D7" w:rsidRDefault="00EF79D7" w:rsidP="00EF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오른쪽으로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n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시프트함</w:t>
            </w:r>
            <w:proofErr w:type="spellEnd"/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비게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비트는</w:t>
            </w:r>
            <w:r>
              <w:rPr>
                <w:rFonts w:hint="eastAsia"/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채움</w:t>
            </w:r>
          </w:p>
          <w:p w:rsidR="00EF79D7" w:rsidRDefault="00EF79D7" w:rsidP="00EF7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a/2^n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EF79D7" w:rsidTr="00EF7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79D7" w:rsidRDefault="00EF79D7" w:rsidP="00EF79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&gt;&gt;&gt;</w:t>
            </w:r>
          </w:p>
        </w:tc>
        <w:tc>
          <w:tcPr>
            <w:tcW w:w="0" w:type="auto"/>
          </w:tcPr>
          <w:p w:rsidR="00EF79D7" w:rsidRDefault="00EF79D7" w:rsidP="00EF7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&lt;&lt;n</w:t>
            </w:r>
          </w:p>
        </w:tc>
        <w:tc>
          <w:tcPr>
            <w:tcW w:w="0" w:type="auto"/>
          </w:tcPr>
          <w:p w:rsidR="00EF79D7" w:rsidRDefault="00EF79D7" w:rsidP="00EF7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단위로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오른쪽으로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n</w:t>
            </w:r>
            <w:r>
              <w:rPr>
                <w:rFonts w:hint="eastAsia"/>
                <w:lang w:eastAsia="ko-KR"/>
              </w:rPr>
              <w:t>비트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시프트함</w:t>
            </w:r>
            <w:proofErr w:type="spellEnd"/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비게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비트는</w:t>
            </w:r>
            <w:r>
              <w:rPr>
                <w:rFonts w:hint="eastAsia"/>
                <w:lang w:eastAsia="ko-KR"/>
              </w:rPr>
              <w:t xml:space="preserve"> 0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채움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부호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비트를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고려하지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않기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떄문에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음수일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시프트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양수로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나타냄</w:t>
            </w:r>
          </w:p>
        </w:tc>
      </w:tr>
    </w:tbl>
    <w:p w:rsidR="00EF79D7" w:rsidRDefault="00EF79D7" w:rsidP="00EF79D7">
      <w:pPr>
        <w:rPr>
          <w:lang w:eastAsia="ko-KR"/>
        </w:rPr>
      </w:pPr>
      <w:r>
        <w:rPr>
          <w:lang w:eastAsia="ko-KR"/>
        </w:rPr>
        <w:t xml:space="preserve"> </w:t>
      </w:r>
    </w:p>
    <w:p w:rsidR="000B3A31" w:rsidRDefault="000B3A31" w:rsidP="000B3A31">
      <w:pPr>
        <w:pStyle w:val="af8"/>
        <w:numPr>
          <w:ilvl w:val="0"/>
          <w:numId w:val="27"/>
        </w:numPr>
        <w:ind w:leftChars="0"/>
        <w:rPr>
          <w:lang w:eastAsia="ko-KR"/>
        </w:rPr>
      </w:pPr>
      <w:r>
        <w:rPr>
          <w:lang w:eastAsia="ko-KR"/>
        </w:rPr>
        <w:t>Ex) 5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lang w:eastAsia="ko-KR"/>
        </w:rPr>
        <w:t>5(101</w:t>
      </w:r>
      <w:r w:rsidRPr="000B3A31">
        <w:rPr>
          <w:sz w:val="14"/>
          <w:szCs w:val="14"/>
          <w:lang w:eastAsia="ko-KR"/>
        </w:rPr>
        <w:t>(2)</w:t>
      </w:r>
      <w:proofErr w:type="gramStart"/>
      <w:r>
        <w:rPr>
          <w:lang w:eastAsia="ko-KR"/>
        </w:rPr>
        <w:t>)&lt;</w:t>
      </w:r>
      <w:proofErr w:type="gramEnd"/>
      <w:r>
        <w:rPr>
          <w:lang w:eastAsia="ko-KR"/>
        </w:rPr>
        <w:t>&lt;2    -&gt;    20(10100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lang w:eastAsia="ko-KR"/>
        </w:rPr>
        <w:t>5(101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)&gt;&gt;2    -</w:t>
      </w:r>
      <w:proofErr w:type="gramStart"/>
      <w:r>
        <w:rPr>
          <w:lang w:eastAsia="ko-KR"/>
        </w:rPr>
        <w:t>&gt;    1</w:t>
      </w:r>
      <w:proofErr w:type="gramEnd"/>
      <w:r>
        <w:rPr>
          <w:lang w:eastAsia="ko-KR"/>
        </w:rPr>
        <w:t>(1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                      =&gt;</w:t>
      </w:r>
      <w:r>
        <w:rPr>
          <w:rFonts w:hint="eastAsia"/>
          <w:lang w:eastAsia="ko-KR"/>
        </w:rPr>
        <w:t>양수라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부호비트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채움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rFonts w:hint="eastAsia"/>
          <w:lang w:eastAsia="ko-KR"/>
        </w:rPr>
        <w:t>5(101</w:t>
      </w:r>
      <w:r w:rsidRPr="000B3A31">
        <w:rPr>
          <w:sz w:val="14"/>
          <w:szCs w:val="14"/>
          <w:lang w:eastAsia="ko-KR"/>
        </w:rPr>
        <w:t>(2)</w:t>
      </w:r>
      <w:r>
        <w:rPr>
          <w:rFonts w:hint="eastAsia"/>
          <w:lang w:eastAsia="ko-KR"/>
        </w:rPr>
        <w:t>)</w:t>
      </w:r>
      <w:r>
        <w:rPr>
          <w:lang w:eastAsia="ko-KR"/>
        </w:rPr>
        <w:t>&gt;&gt;&gt;2  -</w:t>
      </w:r>
      <w:proofErr w:type="gramStart"/>
      <w:r>
        <w:rPr>
          <w:lang w:eastAsia="ko-KR"/>
        </w:rPr>
        <w:t>&gt;    1</w:t>
      </w:r>
      <w:proofErr w:type="gramEnd"/>
      <w:r>
        <w:rPr>
          <w:lang w:eastAsia="ko-KR"/>
        </w:rPr>
        <w:t>(1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                      =&gt;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채움</w:t>
      </w:r>
    </w:p>
    <w:p w:rsidR="000B3A31" w:rsidRDefault="000B3A31" w:rsidP="000B3A31">
      <w:pPr>
        <w:pStyle w:val="af8"/>
        <w:numPr>
          <w:ilvl w:val="0"/>
          <w:numId w:val="27"/>
        </w:numPr>
        <w:ind w:leftChars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rFonts w:hint="eastAsia"/>
          <w:lang w:eastAsia="ko-KR"/>
        </w:rPr>
        <w:t xml:space="preserve">Ex2) </w:t>
      </w:r>
      <w:r>
        <w:rPr>
          <w:lang w:eastAsia="ko-KR"/>
        </w:rPr>
        <w:t>-8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14"/>
          <w:szCs w:val="14"/>
          <w:lang w:eastAsia="ko-KR"/>
        </w:rPr>
      </w:pPr>
      <w:r>
        <w:rPr>
          <w:rFonts w:hint="eastAsia"/>
          <w:lang w:eastAsia="ko-KR"/>
        </w:rPr>
        <w:t>-8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변환하면</w:t>
      </w:r>
      <w:r>
        <w:rPr>
          <w:rFonts w:hint="eastAsia"/>
          <w:lang w:eastAsia="ko-KR"/>
        </w:rPr>
        <w:t xml:space="preserve"> 11111111111111111111111111111000</w:t>
      </w:r>
      <w:r w:rsidRPr="000B3A31">
        <w:rPr>
          <w:sz w:val="14"/>
          <w:szCs w:val="14"/>
          <w:lang w:eastAsia="ko-KR"/>
        </w:rPr>
        <w:t>(2)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lang w:eastAsia="ko-KR"/>
        </w:rPr>
        <w:t>-8</w:t>
      </w:r>
      <w:r>
        <w:rPr>
          <w:rFonts w:hint="eastAsia"/>
          <w:lang w:eastAsia="ko-KR"/>
        </w:rPr>
        <w:t>&lt;&lt;2</w:t>
      </w:r>
      <w:r>
        <w:rPr>
          <w:lang w:eastAsia="ko-KR"/>
        </w:rPr>
        <w:t xml:space="preserve">    -&gt;    -32(1111111111111111111111</w:t>
      </w:r>
      <w:bookmarkStart w:id="0" w:name="_GoBack"/>
      <w:bookmarkEnd w:id="0"/>
      <w:r>
        <w:rPr>
          <w:lang w:eastAsia="ko-KR"/>
        </w:rPr>
        <w:t>1111100000</w:t>
      </w:r>
      <w:r w:rsidRPr="000B3A31">
        <w:rPr>
          <w:sz w:val="14"/>
          <w:szCs w:val="14"/>
          <w:lang w:eastAsia="ko-KR"/>
        </w:rPr>
        <w:t>(2)</w:t>
      </w:r>
      <w:r>
        <w:rPr>
          <w:rFonts w:hint="eastAsia"/>
          <w:lang w:eastAsia="ko-KR"/>
        </w:rPr>
        <w:t>)</w:t>
      </w:r>
    </w:p>
    <w:p w:rsid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eastAsia="ko-KR"/>
        </w:rPr>
      </w:pPr>
      <w:r>
        <w:rPr>
          <w:lang w:eastAsia="ko-KR"/>
        </w:rPr>
        <w:t>-8&gt;&gt;2    -&gt;    -2(11111111111111111111111111111110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</w:t>
      </w:r>
    </w:p>
    <w:p w:rsidR="000B3A31" w:rsidRPr="000B3A31" w:rsidRDefault="000B3A31" w:rsidP="000B3A31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hint="eastAsia"/>
          <w:sz w:val="14"/>
          <w:szCs w:val="14"/>
          <w:lang w:eastAsia="ko-KR"/>
        </w:rPr>
      </w:pPr>
      <w:r>
        <w:rPr>
          <w:lang w:eastAsia="ko-KR"/>
        </w:rPr>
        <w:t>-8&gt;&gt;&gt;</w:t>
      </w:r>
      <w:proofErr w:type="gramStart"/>
      <w:r>
        <w:rPr>
          <w:lang w:eastAsia="ko-KR"/>
        </w:rPr>
        <w:t>2  -</w:t>
      </w:r>
      <w:proofErr w:type="gramEnd"/>
      <w:r>
        <w:rPr>
          <w:lang w:eastAsia="ko-KR"/>
        </w:rPr>
        <w:t>&gt;    1073741822(111111111111111111111111111110</w:t>
      </w:r>
      <w:r w:rsidRPr="000B3A31">
        <w:rPr>
          <w:sz w:val="14"/>
          <w:szCs w:val="14"/>
          <w:lang w:eastAsia="ko-KR"/>
        </w:rPr>
        <w:t>(2)</w:t>
      </w:r>
      <w:r>
        <w:rPr>
          <w:lang w:eastAsia="ko-KR"/>
        </w:rPr>
        <w:t>)</w:t>
      </w:r>
    </w:p>
    <w:sectPr w:rsidR="000B3A31" w:rsidRPr="000B3A31" w:rsidSect="00F84DC2">
      <w:footerReference w:type="even" r:id="rId18"/>
      <w:footerReference w:type="default" r:id="rId19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007" w:rsidRDefault="00791007">
      <w:pPr>
        <w:spacing w:after="0"/>
      </w:pPr>
      <w:r>
        <w:separator/>
      </w:r>
    </w:p>
  </w:endnote>
  <w:endnote w:type="continuationSeparator" w:id="0">
    <w:p w:rsidR="00791007" w:rsidRDefault="007910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7457206"/>
      <w:docPartObj>
        <w:docPartGallery w:val="Page Numbers (Bottom of Page)"/>
        <w:docPartUnique/>
      </w:docPartObj>
    </w:sdtPr>
    <w:sdtContent>
      <w:p w:rsidR="000B3A31" w:rsidRDefault="000B3A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F1F" w:rsidRPr="00767F1F">
          <w:rPr>
            <w:noProof/>
            <w:lang w:val="ko-KR"/>
          </w:rPr>
          <w:t>2</w:t>
        </w:r>
        <w:r>
          <w:fldChar w:fldCharType="end"/>
        </w:r>
      </w:p>
    </w:sdtContent>
  </w:sdt>
  <w:p w:rsidR="000B3A31" w:rsidRDefault="000B3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A31" w:rsidRDefault="000B3A31">
    <w:r>
      <w:rPr>
        <w:noProof/>
        <w:sz w:val="10"/>
        <w:lang w:eastAsia="ko-KR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74125"/>
              <wp:effectExtent l="3810" t="0" r="1270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74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A31" w:rsidRDefault="000B3A3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</w:rPr>
                              <w:alias w:val="제목"/>
                              <w:id w:val="805429516"/>
                              <w:placeholder>
                                <w:docPart w:val="0E27776A9B704E828B2C4E731BDCB245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  <w:lang w:eastAsia="ko-KR"/>
                                </w:rPr>
                                <w:t>Java programming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lang w:val="ko-KR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</w:rPr>
                              <w:alias w:val="날짜"/>
                              <w:id w:val="805429517"/>
                              <w:placeholder>
                                <w:docPart w:val="04C772345CA24590BD412CAC3088A1E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6-0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7F7F7F" w:themeColor="text1" w:themeTint="80"/>
                                </w:rPr>
                                <w:t>2014-06-02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2" style="position:absolute;margin-left:-4.35pt;margin-top:0;width:46.85pt;height:698.7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" o:allowincell="f" filled="f" stroked="f">
              <v:textbox style="layout-flow:vertical;mso-layout-flow-alt:bottom-to-top" inset=",,8.64pt,10.8pt">
                <w:txbxContent>
                  <w:p w:rsidR="000B3A31" w:rsidRDefault="000B3A31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</w:rPr>
                        <w:alias w:val="제목"/>
                        <w:id w:val="805429516"/>
                        <w:placeholder>
                          <w:docPart w:val="0E27776A9B704E828B2C4E731BDCB24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  <w:lang w:eastAsia="ko-KR"/>
                          </w:rPr>
                          <w:t>Java programming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lang w:val="ko-KR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</w:rPr>
                        <w:alias w:val="날짜"/>
                        <w:id w:val="805429517"/>
                        <w:placeholder>
                          <w:docPart w:val="04C772345CA24590BD412CAC3088A1E6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4-06-0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color w:val="7F7F7F" w:themeColor="text1" w:themeTint="80"/>
                          </w:rPr>
                          <w:t>2014-06-02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lang w:val="ko-KR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0390" cy="10024745"/>
              <wp:effectExtent l="10160" t="9525" r="12700" b="14605"/>
              <wp:wrapNone/>
              <wp:docPr id="4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0390" cy="100247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8547D2A" id="AutoShape 20" o:spid="_x0000_s1026" style="position:absolute;left:0;text-align:left;margin-left:0;margin-top:0;width:545.7pt;height:789.3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1905" r="3810" b="1270"/>
              <wp:wrapNone/>
              <wp:docPr id="3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3A31" w:rsidRDefault="000B3A31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67F1F" w:rsidRPr="00767F1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3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4muAxjgIAACsFAAAOAAAAAAAAAAAAAAAAAC4CAABkcnMvZTJvRG9jLnhtbFBLAQItABQABgAI&#10;AAAAIQAD9wbc2AAAAAMBAAAPAAAAAAAAAAAAAAAAAOgEAABkcnMvZG93bnJldi54bWxQSwUGAAAA&#10;AAQABADzAAAA7QUAAAAA&#10;" o:allowincell="f" fillcolor="#088cde [3204]" stroked="f">
              <v:textbox inset="0,0,0,0">
                <w:txbxContent>
                  <w:p w:rsidR="000B3A31" w:rsidRDefault="000B3A31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67F1F" w:rsidRPr="00767F1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B3A31" w:rsidRDefault="000B3A31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007" w:rsidRDefault="00791007">
      <w:pPr>
        <w:spacing w:after="0"/>
      </w:pPr>
      <w:r>
        <w:separator/>
      </w:r>
    </w:p>
  </w:footnote>
  <w:footnote w:type="continuationSeparator" w:id="0">
    <w:p w:rsidR="00791007" w:rsidRDefault="007910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E16F4B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E16F4B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5CBDF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88CDE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668A5" w:themeColor="accent1" w:themeShade="BF"/>
      </w:rPr>
    </w:lvl>
  </w:abstractNum>
  <w:abstractNum w:abstractNumId="5">
    <w:nsid w:val="0343622B"/>
    <w:multiLevelType w:val="hybridMultilevel"/>
    <w:tmpl w:val="14A44A40"/>
    <w:lvl w:ilvl="0" w:tplc="D206C3DA">
      <w:numFmt w:val="bullet"/>
      <w:lvlText w:val=""/>
      <w:lvlJc w:val="left"/>
      <w:pPr>
        <w:ind w:left="790" w:hanging="39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4031F4B"/>
    <w:multiLevelType w:val="hybridMultilevel"/>
    <w:tmpl w:val="8C784D3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15087D04"/>
    <w:multiLevelType w:val="hybridMultilevel"/>
    <w:tmpl w:val="C2E20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54F3A2B"/>
    <w:multiLevelType w:val="hybridMultilevel"/>
    <w:tmpl w:val="414C787E"/>
    <w:lvl w:ilvl="0" w:tplc="A7EC8282">
      <w:numFmt w:val="bullet"/>
      <w:lvlText w:val="-"/>
      <w:lvlJc w:val="left"/>
      <w:pPr>
        <w:ind w:left="76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0BC4AAE"/>
    <w:multiLevelType w:val="hybridMultilevel"/>
    <w:tmpl w:val="122CA058"/>
    <w:lvl w:ilvl="0" w:tplc="A7EC8282">
      <w:numFmt w:val="bullet"/>
      <w:lvlText w:val="-"/>
      <w:lvlJc w:val="left"/>
      <w:pPr>
        <w:ind w:left="76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49863CD"/>
    <w:multiLevelType w:val="hybridMultilevel"/>
    <w:tmpl w:val="D25C95EE"/>
    <w:lvl w:ilvl="0" w:tplc="75803398">
      <w:numFmt w:val="bullet"/>
      <w:lvlText w:val="-"/>
      <w:lvlJc w:val="left"/>
      <w:pPr>
        <w:ind w:left="76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4E702EF"/>
    <w:multiLevelType w:val="hybridMultilevel"/>
    <w:tmpl w:val="4E86F94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4D672C8E"/>
    <w:multiLevelType w:val="hybridMultilevel"/>
    <w:tmpl w:val="FC1438C0"/>
    <w:lvl w:ilvl="0" w:tplc="D206C3DA">
      <w:numFmt w:val="bullet"/>
      <w:lvlText w:val=""/>
      <w:lvlJc w:val="left"/>
      <w:pPr>
        <w:ind w:left="790" w:hanging="39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6122AF6"/>
    <w:multiLevelType w:val="hybridMultilevel"/>
    <w:tmpl w:val="FDFC711C"/>
    <w:lvl w:ilvl="0" w:tplc="337EDA86">
      <w:numFmt w:val="bullet"/>
      <w:lvlText w:val="-"/>
      <w:lvlJc w:val="left"/>
      <w:pPr>
        <w:ind w:left="76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B3B7F20"/>
    <w:multiLevelType w:val="hybridMultilevel"/>
    <w:tmpl w:val="54501D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DE06B8A"/>
    <w:multiLevelType w:val="hybridMultilevel"/>
    <w:tmpl w:val="BF64D582"/>
    <w:lvl w:ilvl="0" w:tplc="8A0A0B8E">
      <w:numFmt w:val="bullet"/>
      <w:lvlText w:val="-"/>
      <w:lvlJc w:val="left"/>
      <w:pPr>
        <w:ind w:left="405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6">
    <w:nsid w:val="7E986726"/>
    <w:multiLevelType w:val="hybridMultilevel"/>
    <w:tmpl w:val="107CA7C4"/>
    <w:lvl w:ilvl="0" w:tplc="08AAB870">
      <w:numFmt w:val="bullet"/>
      <w:lvlText w:val="-"/>
      <w:lvlJc w:val="left"/>
      <w:pPr>
        <w:ind w:left="76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11"/>
  </w:num>
  <w:num w:numId="20">
    <w:abstractNumId w:val="5"/>
  </w:num>
  <w:num w:numId="21">
    <w:abstractNumId w:val="12"/>
  </w:num>
  <w:num w:numId="22">
    <w:abstractNumId w:val="13"/>
  </w:num>
  <w:num w:numId="23">
    <w:abstractNumId w:val="15"/>
  </w:num>
  <w:num w:numId="24">
    <w:abstractNumId w:val="16"/>
  </w:num>
  <w:num w:numId="25">
    <w:abstractNumId w:val="10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4A"/>
    <w:rsid w:val="00023F4A"/>
    <w:rsid w:val="000B3A31"/>
    <w:rsid w:val="00140C8C"/>
    <w:rsid w:val="00184BAC"/>
    <w:rsid w:val="00255279"/>
    <w:rsid w:val="0035769E"/>
    <w:rsid w:val="00533F9C"/>
    <w:rsid w:val="006E150F"/>
    <w:rsid w:val="00767F1F"/>
    <w:rsid w:val="00776478"/>
    <w:rsid w:val="00791007"/>
    <w:rsid w:val="007F7364"/>
    <w:rsid w:val="00801604"/>
    <w:rsid w:val="008525B0"/>
    <w:rsid w:val="00A67BAD"/>
    <w:rsid w:val="00A720A1"/>
    <w:rsid w:val="00BE6860"/>
    <w:rsid w:val="00DC059D"/>
    <w:rsid w:val="00DC7A20"/>
    <w:rsid w:val="00EF79D7"/>
    <w:rsid w:val="00F34D60"/>
    <w:rsid w:val="00F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519FE5E7-790C-41A9-9568-AF9BF7E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7BAD"/>
  </w:style>
  <w:style w:type="paragraph" w:styleId="1">
    <w:name w:val="heading 1"/>
    <w:basedOn w:val="a0"/>
    <w:next w:val="a0"/>
    <w:link w:val="1Char"/>
    <w:uiPriority w:val="9"/>
    <w:qFormat/>
    <w:rsid w:val="00A67BA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A67B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A67B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4617B" w:themeColor="text2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A67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A67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4617B" w:themeColor="text2"/>
      <w:sz w:val="22"/>
      <w:szCs w:val="2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67B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4617B" w:themeColor="text2"/>
      <w:sz w:val="21"/>
      <w:szCs w:val="21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67B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  <w:sz w:val="21"/>
      <w:szCs w:val="21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67B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4617B" w:themeColor="text2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A67B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4617B" w:themeColor="tex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67BAD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A67BA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1"/>
    <w:link w:val="30"/>
    <w:uiPriority w:val="9"/>
    <w:rsid w:val="00A67BAD"/>
    <w:rPr>
      <w:rFonts w:asciiTheme="majorHAnsi" w:eastAsiaTheme="majorEastAsia" w:hAnsiTheme="majorHAnsi" w:cstheme="majorBidi"/>
      <w:color w:val="04617B" w:themeColor="text2"/>
      <w:sz w:val="24"/>
      <w:szCs w:val="24"/>
    </w:rPr>
  </w:style>
  <w:style w:type="paragraph" w:styleId="a4">
    <w:name w:val="Title"/>
    <w:basedOn w:val="a0"/>
    <w:next w:val="a0"/>
    <w:link w:val="Char"/>
    <w:uiPriority w:val="10"/>
    <w:qFormat/>
    <w:rsid w:val="00A67B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88CDE" w:themeColor="accent1"/>
      <w:spacing w:val="-10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67BAD"/>
    <w:rPr>
      <w:rFonts w:asciiTheme="majorHAnsi" w:eastAsiaTheme="majorEastAsia" w:hAnsiTheme="majorHAnsi" w:cstheme="majorBidi"/>
      <w:color w:val="088CDE" w:themeColor="accent1"/>
      <w:spacing w:val="-10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A67B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A67BAD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A67BA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5CBDF9" w:themeColor="accent1" w:themeTint="99"/>
        <w:bottom w:val="single" w:sz="24" w:space="10" w:color="5CBDF9" w:themeColor="accent1" w:themeTint="99"/>
      </w:pBdr>
      <w:spacing w:after="280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A67BAD"/>
    <w:rPr>
      <w:b/>
      <w:bCs/>
      <w:smallCaps/>
    </w:rPr>
  </w:style>
  <w:style w:type="character" w:styleId="ab">
    <w:name w:val="Emphasis"/>
    <w:basedOn w:val="a1"/>
    <w:uiPriority w:val="20"/>
    <w:qFormat/>
    <w:rsid w:val="00A67BAD"/>
    <w:rPr>
      <w:i/>
      <w:iCs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A67BA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1"/>
    <w:link w:val="50"/>
    <w:uiPriority w:val="9"/>
    <w:rsid w:val="00A67BAD"/>
    <w:rPr>
      <w:rFonts w:asciiTheme="majorHAnsi" w:eastAsiaTheme="majorEastAsia" w:hAnsiTheme="majorHAnsi" w:cstheme="majorBidi"/>
      <w:color w:val="04617B" w:themeColor="text2"/>
      <w:sz w:val="22"/>
      <w:szCs w:val="22"/>
    </w:rPr>
  </w:style>
  <w:style w:type="character" w:customStyle="1" w:styleId="6Char">
    <w:name w:val="제목 6 Char"/>
    <w:basedOn w:val="a1"/>
    <w:link w:val="6"/>
    <w:uiPriority w:val="9"/>
    <w:rsid w:val="00A67BAD"/>
    <w:rPr>
      <w:rFonts w:asciiTheme="majorHAnsi" w:eastAsiaTheme="majorEastAsia" w:hAnsiTheme="majorHAnsi" w:cstheme="majorBidi"/>
      <w:i/>
      <w:iCs/>
      <w:color w:val="04617B" w:themeColor="text2"/>
      <w:sz w:val="21"/>
      <w:szCs w:val="21"/>
    </w:rPr>
  </w:style>
  <w:style w:type="character" w:customStyle="1" w:styleId="7Char">
    <w:name w:val="제목 7 Char"/>
    <w:basedOn w:val="a1"/>
    <w:link w:val="7"/>
    <w:uiPriority w:val="9"/>
    <w:rsid w:val="00A67BAD"/>
    <w:rPr>
      <w:rFonts w:asciiTheme="majorHAnsi" w:eastAsiaTheme="majorEastAsia" w:hAnsiTheme="majorHAnsi" w:cstheme="majorBidi"/>
      <w:i/>
      <w:iCs/>
      <w:color w:val="04466F" w:themeColor="accent1" w:themeShade="80"/>
      <w:sz w:val="21"/>
      <w:szCs w:val="21"/>
    </w:rPr>
  </w:style>
  <w:style w:type="character" w:customStyle="1" w:styleId="8Char">
    <w:name w:val="제목 8 Char"/>
    <w:basedOn w:val="a1"/>
    <w:link w:val="8"/>
    <w:uiPriority w:val="9"/>
    <w:rsid w:val="00A67BAD"/>
    <w:rPr>
      <w:rFonts w:asciiTheme="majorHAnsi" w:eastAsiaTheme="majorEastAsia" w:hAnsiTheme="majorHAnsi" w:cstheme="majorBidi"/>
      <w:b/>
      <w:bCs/>
      <w:color w:val="04617B" w:themeColor="text2"/>
    </w:rPr>
  </w:style>
  <w:style w:type="character" w:customStyle="1" w:styleId="9Char">
    <w:name w:val="제목 9 Char"/>
    <w:basedOn w:val="a1"/>
    <w:link w:val="9"/>
    <w:uiPriority w:val="9"/>
    <w:rsid w:val="00A67BAD"/>
    <w:rPr>
      <w:rFonts w:asciiTheme="majorHAnsi" w:eastAsiaTheme="majorEastAsia" w:hAnsiTheme="majorHAnsi" w:cstheme="majorBidi"/>
      <w:b/>
      <w:bCs/>
      <w:i/>
      <w:iCs/>
      <w:color w:val="04617B" w:themeColor="text2"/>
    </w:rPr>
  </w:style>
  <w:style w:type="character" w:styleId="ad">
    <w:name w:val="Intense Emphasis"/>
    <w:basedOn w:val="a1"/>
    <w:uiPriority w:val="21"/>
    <w:qFormat/>
    <w:rsid w:val="00A67BAD"/>
    <w:rPr>
      <w:b/>
      <w:bCs/>
      <w:i/>
      <w:iCs/>
    </w:rPr>
  </w:style>
  <w:style w:type="paragraph" w:styleId="ae">
    <w:name w:val="Intense Quote"/>
    <w:basedOn w:val="a0"/>
    <w:next w:val="a0"/>
    <w:link w:val="Char4"/>
    <w:uiPriority w:val="30"/>
    <w:qFormat/>
    <w:rsid w:val="00A67BAD"/>
    <w:pPr>
      <w:pBdr>
        <w:left w:val="single" w:sz="18" w:space="12" w:color="088CDE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88CDE" w:themeColor="accent1"/>
      <w:sz w:val="28"/>
      <w:szCs w:val="28"/>
    </w:rPr>
  </w:style>
  <w:style w:type="character" w:customStyle="1" w:styleId="Char4">
    <w:name w:val="강한 인용 Char"/>
    <w:basedOn w:val="a1"/>
    <w:link w:val="ae"/>
    <w:uiPriority w:val="30"/>
    <w:rsid w:val="00A67BAD"/>
    <w:rPr>
      <w:rFonts w:asciiTheme="majorHAnsi" w:eastAsiaTheme="majorEastAsia" w:hAnsiTheme="majorHAnsi" w:cstheme="majorBidi"/>
      <w:color w:val="088CDE" w:themeColor="accent1"/>
      <w:sz w:val="28"/>
      <w:szCs w:val="28"/>
    </w:rPr>
  </w:style>
  <w:style w:type="character" w:styleId="af">
    <w:name w:val="Intense Reference"/>
    <w:basedOn w:val="a1"/>
    <w:uiPriority w:val="32"/>
    <w:qFormat/>
    <w:rsid w:val="00A67BAD"/>
    <w:rPr>
      <w:b/>
      <w:bCs/>
      <w:smallCaps/>
      <w:spacing w:val="5"/>
      <w:u w:val="single"/>
    </w:rPr>
  </w:style>
  <w:style w:type="paragraph" w:styleId="a">
    <w:name w:val="List Bullet"/>
    <w:basedOn w:val="a0"/>
    <w:uiPriority w:val="36"/>
    <w:unhideWhenUsed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rsid w:val="00F84DC2"/>
    <w:pPr>
      <w:numPr>
        <w:numId w:val="15"/>
      </w:numPr>
      <w:spacing w:after="0"/>
    </w:pPr>
  </w:style>
  <w:style w:type="paragraph" w:styleId="af0">
    <w:name w:val="No Spacing"/>
    <w:uiPriority w:val="1"/>
    <w:qFormat/>
    <w:rsid w:val="00A67BAD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next w:val="a0"/>
    <w:link w:val="Char5"/>
    <w:uiPriority w:val="29"/>
    <w:qFormat/>
    <w:rsid w:val="00A67BA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5">
    <w:name w:val="인용 Char"/>
    <w:basedOn w:val="a1"/>
    <w:link w:val="af2"/>
    <w:uiPriority w:val="29"/>
    <w:rsid w:val="00A67BAD"/>
    <w:rPr>
      <w:i/>
      <w:iCs/>
      <w:color w:val="404040" w:themeColor="text1" w:themeTint="BF"/>
    </w:rPr>
  </w:style>
  <w:style w:type="character" w:styleId="af3">
    <w:name w:val="Strong"/>
    <w:basedOn w:val="a1"/>
    <w:uiPriority w:val="22"/>
    <w:qFormat/>
    <w:rsid w:val="00A67BAD"/>
    <w:rPr>
      <w:b/>
      <w:bCs/>
    </w:rPr>
  </w:style>
  <w:style w:type="character" w:styleId="af4">
    <w:name w:val="Subtle Emphasis"/>
    <w:basedOn w:val="a1"/>
    <w:uiPriority w:val="19"/>
    <w:qFormat/>
    <w:rsid w:val="00A67BAD"/>
    <w:rPr>
      <w:i/>
      <w:iCs/>
      <w:color w:val="404040" w:themeColor="text1" w:themeTint="BF"/>
    </w:rPr>
  </w:style>
  <w:style w:type="character" w:styleId="af5">
    <w:name w:val="Subtle Reference"/>
    <w:basedOn w:val="a1"/>
    <w:uiPriority w:val="31"/>
    <w:qFormat/>
    <w:rsid w:val="00A67BAD"/>
    <w:rPr>
      <w:smallCaps/>
      <w:color w:val="404040" w:themeColor="text1" w:themeTint="BF"/>
      <w:u w:val="single" w:color="7F7F7F" w:themeColor="text1" w:themeTint="80"/>
    </w:rPr>
  </w:style>
  <w:style w:type="table" w:styleId="af6">
    <w:name w:val="Table Grid"/>
    <w:basedOn w:val="a2"/>
    <w:uiPriority w:val="1"/>
    <w:rsid w:val="00F84DC2"/>
    <w:pPr>
      <w:spacing w:after="0"/>
    </w:pPr>
    <w:rPr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0"/>
    <w:next w:val="a0"/>
    <w:autoRedefine/>
    <w:uiPriority w:val="99"/>
    <w:unhideWhenUsed/>
    <w:rsid w:val="00F84DC2"/>
    <w:pPr>
      <w:tabs>
        <w:tab w:val="right" w:leader="dot" w:pos="8630"/>
      </w:tabs>
      <w:spacing w:after="40"/>
    </w:pPr>
    <w:rPr>
      <w:smallCaps/>
      <w:noProof/>
      <w:color w:val="17C952" w:themeColor="accent2"/>
    </w:rPr>
  </w:style>
  <w:style w:type="paragraph" w:styleId="21">
    <w:name w:val="toc 2"/>
    <w:basedOn w:val="a0"/>
    <w:next w:val="a0"/>
    <w:autoRedefine/>
    <w:uiPriority w:val="99"/>
    <w:unhideWhenUsed/>
    <w:rsid w:val="00F84DC2"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rsid w:val="00F84DC2"/>
    <w:pPr>
      <w:tabs>
        <w:tab w:val="right" w:leader="dot" w:pos="8630"/>
      </w:tabs>
      <w:spacing w:after="40"/>
      <w:ind w:left="1760"/>
    </w:pPr>
    <w:rPr>
      <w:smallCaps/>
      <w:noProof/>
    </w:rPr>
  </w:style>
  <w:style w:type="character" w:styleId="af7">
    <w:name w:val="Hyperlink"/>
    <w:basedOn w:val="a1"/>
    <w:uiPriority w:val="99"/>
    <w:semiHidden/>
    <w:unhideWhenUsed/>
    <w:rsid w:val="00F84DC2"/>
    <w:rPr>
      <w:color w:val="E2D700" w:themeColor="hyperlink"/>
      <w:u w:val="single"/>
    </w:rPr>
  </w:style>
  <w:style w:type="paragraph" w:styleId="af8">
    <w:name w:val="List Paragraph"/>
    <w:basedOn w:val="a0"/>
    <w:uiPriority w:val="34"/>
    <w:qFormat/>
    <w:rsid w:val="006E150F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A67BAD"/>
    <w:pPr>
      <w:outlineLvl w:val="9"/>
    </w:pPr>
  </w:style>
  <w:style w:type="character" w:styleId="af9">
    <w:name w:val="annotation reference"/>
    <w:basedOn w:val="a1"/>
    <w:uiPriority w:val="99"/>
    <w:semiHidden/>
    <w:unhideWhenUsed/>
    <w:rsid w:val="00184BAC"/>
    <w:rPr>
      <w:sz w:val="18"/>
      <w:szCs w:val="18"/>
    </w:rPr>
  </w:style>
  <w:style w:type="paragraph" w:styleId="afa">
    <w:name w:val="annotation text"/>
    <w:basedOn w:val="a0"/>
    <w:link w:val="Char6"/>
    <w:uiPriority w:val="99"/>
    <w:semiHidden/>
    <w:unhideWhenUsed/>
    <w:rsid w:val="00184BAC"/>
  </w:style>
  <w:style w:type="character" w:customStyle="1" w:styleId="Char6">
    <w:name w:val="메모 텍스트 Char"/>
    <w:basedOn w:val="a1"/>
    <w:link w:val="afa"/>
    <w:uiPriority w:val="99"/>
    <w:semiHidden/>
    <w:rsid w:val="00184BAC"/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184BAC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184BAC"/>
    <w:rPr>
      <w:b/>
      <w:bCs/>
    </w:rPr>
  </w:style>
  <w:style w:type="table" w:styleId="afc">
    <w:name w:val="Grid Table Light"/>
    <w:basedOn w:val="a2"/>
    <w:uiPriority w:val="40"/>
    <w:rsid w:val="0077647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2"/>
    <w:uiPriority w:val="41"/>
    <w:rsid w:val="00776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2">
    <w:name w:val="Plain Table 3"/>
    <w:basedOn w:val="a2"/>
    <w:uiPriority w:val="43"/>
    <w:rsid w:val="00776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2"/>
    <w:uiPriority w:val="44"/>
    <w:rsid w:val="00776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2">
    <w:name w:val="Plain Table 5"/>
    <w:basedOn w:val="a2"/>
    <w:uiPriority w:val="45"/>
    <w:rsid w:val="007764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6"/>
    <w:rsid w:val="00852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2"/>
    <w:uiPriority w:val="48"/>
    <w:rsid w:val="00852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88CDE" w:themeColor="accent1"/>
        <w:left w:val="single" w:sz="4" w:space="0" w:color="088CDE" w:themeColor="accent1"/>
        <w:bottom w:val="single" w:sz="4" w:space="0" w:color="088CDE" w:themeColor="accent1"/>
        <w:right w:val="single" w:sz="4" w:space="0" w:color="088CD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88CDE" w:themeFill="accent1"/>
      </w:tcPr>
    </w:tblStylePr>
    <w:tblStylePr w:type="lastRow">
      <w:rPr>
        <w:b/>
        <w:bCs/>
      </w:rPr>
      <w:tblPr/>
      <w:tcPr>
        <w:tcBorders>
          <w:top w:val="double" w:sz="4" w:space="0" w:color="088CD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88CDE" w:themeColor="accent1"/>
          <w:right w:val="single" w:sz="4" w:space="0" w:color="088CDE" w:themeColor="accent1"/>
        </w:tcBorders>
      </w:tcPr>
    </w:tblStylePr>
    <w:tblStylePr w:type="band1Horz">
      <w:tblPr/>
      <w:tcPr>
        <w:tcBorders>
          <w:top w:val="single" w:sz="4" w:space="0" w:color="088CDE" w:themeColor="accent1"/>
          <w:bottom w:val="single" w:sz="4" w:space="0" w:color="088CD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88CDE" w:themeColor="accent1"/>
          <w:left w:val="nil"/>
        </w:tcBorders>
      </w:tcPr>
    </w:tblStylePr>
    <w:tblStylePr w:type="swCell">
      <w:tblPr/>
      <w:tcPr>
        <w:tcBorders>
          <w:top w:val="double" w:sz="4" w:space="0" w:color="088CDE" w:themeColor="accent1"/>
          <w:right w:val="nil"/>
        </w:tcBorders>
      </w:tcPr>
    </w:tblStylePr>
  </w:style>
  <w:style w:type="table" w:styleId="5-1">
    <w:name w:val="Grid Table 5 Dark Accent 1"/>
    <w:basedOn w:val="a2"/>
    <w:uiPriority w:val="50"/>
    <w:rsid w:val="00852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9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8CD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88CD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88CD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88CDE" w:themeFill="accent1"/>
      </w:tcPr>
    </w:tblStylePr>
    <w:tblStylePr w:type="band1Vert">
      <w:tblPr/>
      <w:tcPr>
        <w:shd w:val="clear" w:color="auto" w:fill="92D3FB" w:themeFill="accent1" w:themeFillTint="66"/>
      </w:tcPr>
    </w:tblStylePr>
    <w:tblStylePr w:type="band1Horz">
      <w:tblPr/>
      <w:tcPr>
        <w:shd w:val="clear" w:color="auto" w:fill="92D3FB" w:themeFill="accent1" w:themeFillTint="66"/>
      </w:tcPr>
    </w:tblStylePr>
  </w:style>
  <w:style w:type="table" w:styleId="4-1">
    <w:name w:val="Grid Table 4 Accent 1"/>
    <w:basedOn w:val="a2"/>
    <w:uiPriority w:val="49"/>
    <w:rsid w:val="00F34D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CBDF9" w:themeColor="accent1" w:themeTint="99"/>
        <w:left w:val="single" w:sz="4" w:space="0" w:color="5CBDF9" w:themeColor="accent1" w:themeTint="99"/>
        <w:bottom w:val="single" w:sz="4" w:space="0" w:color="5CBDF9" w:themeColor="accent1" w:themeTint="99"/>
        <w:right w:val="single" w:sz="4" w:space="0" w:color="5CBDF9" w:themeColor="accent1" w:themeTint="99"/>
        <w:insideH w:val="single" w:sz="4" w:space="0" w:color="5CBDF9" w:themeColor="accent1" w:themeTint="99"/>
        <w:insideV w:val="single" w:sz="4" w:space="0" w:color="5CBDF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88CDE" w:themeColor="accent1"/>
          <w:left w:val="single" w:sz="4" w:space="0" w:color="088CDE" w:themeColor="accent1"/>
          <w:bottom w:val="single" w:sz="4" w:space="0" w:color="088CDE" w:themeColor="accent1"/>
          <w:right w:val="single" w:sz="4" w:space="0" w:color="088CDE" w:themeColor="accent1"/>
          <w:insideH w:val="nil"/>
          <w:insideV w:val="nil"/>
        </w:tcBorders>
        <w:shd w:val="clear" w:color="auto" w:fill="088CDE" w:themeFill="accent1"/>
      </w:tcPr>
    </w:tblStylePr>
    <w:tblStylePr w:type="lastRow">
      <w:rPr>
        <w:b/>
        <w:bCs/>
      </w:rPr>
      <w:tblPr/>
      <w:tcPr>
        <w:tcBorders>
          <w:top w:val="double" w:sz="4" w:space="0" w:color="088CD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9FD" w:themeFill="accent1" w:themeFillTint="33"/>
      </w:tcPr>
    </w:tblStylePr>
    <w:tblStylePr w:type="band1Horz">
      <w:tblPr/>
      <w:tcPr>
        <w:shd w:val="clear" w:color="auto" w:fill="C8E9F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eon\AppData\Roaming\Microsoft\Templates\&#48372;&#44256;&#49436;(&#51068;&#48152;%20&#50577;&#49885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9CDC7-1A25-4976-AC00-AAB6201E4900}" type="doc">
      <dgm:prSet loTypeId="urn:microsoft.com/office/officeart/2005/8/layout/hierarchy2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98FB381-1928-437B-B35C-681625B7E093}">
      <dgm:prSet phldrT="[텍스트]"/>
      <dgm:spPr/>
      <dgm:t>
        <a:bodyPr/>
        <a:lstStyle/>
        <a:p>
          <a:pPr latinLnBrk="1"/>
          <a:r>
            <a:rPr lang="en-US" altLang="ko-KR"/>
            <a:t>Java</a:t>
          </a:r>
          <a:r>
            <a:rPr lang="ko-KR" altLang="en-US"/>
            <a:t>의 자료형</a:t>
          </a:r>
        </a:p>
      </dgm:t>
    </dgm:pt>
    <dgm:pt modelId="{A2CD1EB5-EA10-4D15-9FBD-89BCAA8AAB1B}" type="parTrans" cxnId="{E5F11AF2-0E0E-4FCD-8890-5D5B62B2D874}">
      <dgm:prSet/>
      <dgm:spPr/>
      <dgm:t>
        <a:bodyPr/>
        <a:lstStyle/>
        <a:p>
          <a:pPr latinLnBrk="1"/>
          <a:endParaRPr lang="ko-KR" altLang="en-US"/>
        </a:p>
      </dgm:t>
    </dgm:pt>
    <dgm:pt modelId="{ADAED11A-C68F-4CE4-BFC2-EC7A66F9B3F6}" type="sibTrans" cxnId="{E5F11AF2-0E0E-4FCD-8890-5D5B62B2D874}">
      <dgm:prSet/>
      <dgm:spPr/>
      <dgm:t>
        <a:bodyPr/>
        <a:lstStyle/>
        <a:p>
          <a:pPr latinLnBrk="1"/>
          <a:endParaRPr lang="ko-KR" altLang="en-US"/>
        </a:p>
      </dgm:t>
    </dgm:pt>
    <dgm:pt modelId="{9C7751D5-25C8-4B01-995B-C7DAE46C2BC7}">
      <dgm:prSet phldrT="[텍스트]"/>
      <dgm:spPr/>
      <dgm:t>
        <a:bodyPr/>
        <a:lstStyle/>
        <a:p>
          <a:pPr latinLnBrk="1"/>
          <a:r>
            <a:rPr lang="ko-KR" altLang="en-US"/>
            <a:t>기본 자료형</a:t>
          </a:r>
        </a:p>
      </dgm:t>
    </dgm:pt>
    <dgm:pt modelId="{549DCC41-5F73-45E5-9EDD-C2B07C5BE2E6}" type="parTrans" cxnId="{1B0C0C13-D626-428B-84C8-1606EBF782E3}">
      <dgm:prSet/>
      <dgm:spPr/>
      <dgm:t>
        <a:bodyPr/>
        <a:lstStyle/>
        <a:p>
          <a:pPr latinLnBrk="1"/>
          <a:endParaRPr lang="ko-KR" altLang="en-US"/>
        </a:p>
      </dgm:t>
    </dgm:pt>
    <dgm:pt modelId="{775AB34D-C94D-48C6-B323-D2D9D78245F9}" type="sibTrans" cxnId="{1B0C0C13-D626-428B-84C8-1606EBF782E3}">
      <dgm:prSet/>
      <dgm:spPr/>
      <dgm:t>
        <a:bodyPr/>
        <a:lstStyle/>
        <a:p>
          <a:pPr latinLnBrk="1"/>
          <a:endParaRPr lang="ko-KR" altLang="en-US"/>
        </a:p>
      </dgm:t>
    </dgm:pt>
    <dgm:pt modelId="{09CEB4CF-64BD-4740-ADFA-BD25650356B6}">
      <dgm:prSet phldrT="[텍스트]"/>
      <dgm:spPr/>
      <dgm:t>
        <a:bodyPr/>
        <a:lstStyle/>
        <a:p>
          <a:pPr latinLnBrk="1"/>
          <a:r>
            <a:rPr lang="ko-KR" altLang="en-US"/>
            <a:t>정수형</a:t>
          </a:r>
        </a:p>
      </dgm:t>
    </dgm:pt>
    <dgm:pt modelId="{1C3EB4BA-FC12-41CF-BE2D-117639EE5622}" type="parTrans" cxnId="{2210A087-D89F-42CD-A2B5-E14A06E9D734}">
      <dgm:prSet/>
      <dgm:spPr/>
      <dgm:t>
        <a:bodyPr/>
        <a:lstStyle/>
        <a:p>
          <a:pPr latinLnBrk="1"/>
          <a:endParaRPr lang="ko-KR" altLang="en-US"/>
        </a:p>
      </dgm:t>
    </dgm:pt>
    <dgm:pt modelId="{D80C75CC-E857-45B5-9FD5-3FB41566852B}" type="sibTrans" cxnId="{2210A087-D89F-42CD-A2B5-E14A06E9D734}">
      <dgm:prSet/>
      <dgm:spPr/>
      <dgm:t>
        <a:bodyPr/>
        <a:lstStyle/>
        <a:p>
          <a:pPr latinLnBrk="1"/>
          <a:endParaRPr lang="ko-KR" altLang="en-US"/>
        </a:p>
      </dgm:t>
    </dgm:pt>
    <dgm:pt modelId="{7E96AEFA-D124-4FA6-8208-CDC340945172}">
      <dgm:prSet phldrT="[텍스트]"/>
      <dgm:spPr/>
      <dgm:t>
        <a:bodyPr/>
        <a:lstStyle/>
        <a:p>
          <a:pPr latinLnBrk="1"/>
          <a:r>
            <a:rPr lang="ko-KR" altLang="en-US"/>
            <a:t>실수형</a:t>
          </a:r>
          <a:endParaRPr lang="en-US" altLang="ko-KR"/>
        </a:p>
      </dgm:t>
    </dgm:pt>
    <dgm:pt modelId="{FAA30532-324C-46F3-A447-5B0602544DD4}" type="parTrans" cxnId="{4E3846E2-3B40-49C8-B6A3-CDCFAC7EB5C4}">
      <dgm:prSet/>
      <dgm:spPr/>
      <dgm:t>
        <a:bodyPr/>
        <a:lstStyle/>
        <a:p>
          <a:pPr latinLnBrk="1"/>
          <a:endParaRPr lang="ko-KR" altLang="en-US"/>
        </a:p>
      </dgm:t>
    </dgm:pt>
    <dgm:pt modelId="{3EFA46E2-BBA6-4BB7-8CFB-030A5F8CE1D1}" type="sibTrans" cxnId="{4E3846E2-3B40-49C8-B6A3-CDCFAC7EB5C4}">
      <dgm:prSet/>
      <dgm:spPr/>
      <dgm:t>
        <a:bodyPr/>
        <a:lstStyle/>
        <a:p>
          <a:pPr latinLnBrk="1"/>
          <a:endParaRPr lang="ko-KR" altLang="en-US"/>
        </a:p>
      </dgm:t>
    </dgm:pt>
    <dgm:pt modelId="{5FE7085A-CD12-4BDF-8D94-1E274E56F3A6}">
      <dgm:prSet phldrT="[텍스트]"/>
      <dgm:spPr/>
      <dgm:t>
        <a:bodyPr/>
        <a:lstStyle/>
        <a:p>
          <a:pPr latinLnBrk="1"/>
          <a:r>
            <a:rPr lang="ko-KR" altLang="en-US"/>
            <a:t>참조 자료형</a:t>
          </a:r>
          <a:endParaRPr lang="en-US" altLang="ko-KR"/>
        </a:p>
      </dgm:t>
    </dgm:pt>
    <dgm:pt modelId="{21716BCF-078D-48AC-A489-8F173C3B07E5}" type="parTrans" cxnId="{4A053F07-82C4-4981-91B9-E1E7280601DB}">
      <dgm:prSet/>
      <dgm:spPr/>
      <dgm:t>
        <a:bodyPr/>
        <a:lstStyle/>
        <a:p>
          <a:pPr latinLnBrk="1"/>
          <a:endParaRPr lang="ko-KR" altLang="en-US"/>
        </a:p>
      </dgm:t>
    </dgm:pt>
    <dgm:pt modelId="{3D57D2EA-80A1-4A68-9FE5-85B1A70F2417}" type="sibTrans" cxnId="{4A053F07-82C4-4981-91B9-E1E7280601DB}">
      <dgm:prSet/>
      <dgm:spPr/>
      <dgm:t>
        <a:bodyPr/>
        <a:lstStyle/>
        <a:p>
          <a:pPr latinLnBrk="1"/>
          <a:endParaRPr lang="ko-KR" altLang="en-US"/>
        </a:p>
      </dgm:t>
    </dgm:pt>
    <dgm:pt modelId="{6E63DF63-608A-4FFD-BBAD-97E49A0DF781}">
      <dgm:prSet phldrT="[텍스트]"/>
      <dgm:spPr/>
      <dgm:t>
        <a:bodyPr/>
        <a:lstStyle/>
        <a:p>
          <a:pPr latinLnBrk="1"/>
          <a:r>
            <a:rPr lang="ko-KR" altLang="en-US"/>
            <a:t>클래스 형</a:t>
          </a:r>
        </a:p>
      </dgm:t>
    </dgm:pt>
    <dgm:pt modelId="{E80D813E-C0B0-4A6A-8561-3B31BF959FB8}" type="parTrans" cxnId="{0B5C17C2-21C2-4322-9EA8-701C1938D1FB}">
      <dgm:prSet/>
      <dgm:spPr/>
      <dgm:t>
        <a:bodyPr/>
        <a:lstStyle/>
        <a:p>
          <a:pPr latinLnBrk="1"/>
          <a:endParaRPr lang="ko-KR" altLang="en-US"/>
        </a:p>
      </dgm:t>
    </dgm:pt>
    <dgm:pt modelId="{F0AE64EA-5DA3-4219-98F6-4A6F2E22B86F}" type="sibTrans" cxnId="{0B5C17C2-21C2-4322-9EA8-701C1938D1FB}">
      <dgm:prSet/>
      <dgm:spPr/>
      <dgm:t>
        <a:bodyPr/>
        <a:lstStyle/>
        <a:p>
          <a:pPr latinLnBrk="1"/>
          <a:endParaRPr lang="ko-KR" altLang="en-US"/>
        </a:p>
      </dgm:t>
    </dgm:pt>
    <dgm:pt modelId="{6C250D69-B241-479D-9536-41D92385DFA8}">
      <dgm:prSet phldrT="[텍스트]"/>
      <dgm:spPr/>
      <dgm:t>
        <a:bodyPr/>
        <a:lstStyle/>
        <a:p>
          <a:pPr latinLnBrk="1"/>
          <a:r>
            <a:rPr lang="ko-KR" altLang="en-US"/>
            <a:t>논리형</a:t>
          </a:r>
          <a:endParaRPr lang="en-US" altLang="ko-KR"/>
        </a:p>
      </dgm:t>
    </dgm:pt>
    <dgm:pt modelId="{1B8CB66C-CF9F-4F6C-8991-98AFA43E323A}" type="parTrans" cxnId="{22BC9770-AE97-4DAB-B990-0EE38DF6C420}">
      <dgm:prSet/>
      <dgm:spPr/>
      <dgm:t>
        <a:bodyPr/>
        <a:lstStyle/>
        <a:p>
          <a:pPr latinLnBrk="1"/>
          <a:endParaRPr lang="ko-KR" altLang="en-US"/>
        </a:p>
      </dgm:t>
    </dgm:pt>
    <dgm:pt modelId="{3EF474F4-4290-4D67-A623-3238003FBBAE}" type="sibTrans" cxnId="{22BC9770-AE97-4DAB-B990-0EE38DF6C420}">
      <dgm:prSet/>
      <dgm:spPr/>
      <dgm:t>
        <a:bodyPr/>
        <a:lstStyle/>
        <a:p>
          <a:pPr latinLnBrk="1"/>
          <a:endParaRPr lang="ko-KR" altLang="en-US"/>
        </a:p>
      </dgm:t>
    </dgm:pt>
    <dgm:pt modelId="{8C43A0DB-AC26-4F05-A1A3-A05D37C02652}">
      <dgm:prSet phldrT="[텍스트]"/>
      <dgm:spPr/>
      <dgm:t>
        <a:bodyPr/>
        <a:lstStyle/>
        <a:p>
          <a:pPr latinLnBrk="1"/>
          <a:r>
            <a:rPr lang="ko-KR" altLang="en-US"/>
            <a:t>인터페이스 형</a:t>
          </a:r>
        </a:p>
      </dgm:t>
    </dgm:pt>
    <dgm:pt modelId="{EF44F28A-82B3-4AC5-81EB-645EB9413CB1}" type="parTrans" cxnId="{47D266BD-37B7-4606-92C6-CD8AE3FF18B1}">
      <dgm:prSet/>
      <dgm:spPr/>
      <dgm:t>
        <a:bodyPr/>
        <a:lstStyle/>
        <a:p>
          <a:pPr latinLnBrk="1"/>
          <a:endParaRPr lang="ko-KR" altLang="en-US"/>
        </a:p>
      </dgm:t>
    </dgm:pt>
    <dgm:pt modelId="{50682CF1-1633-43DB-B30F-2E1C04A0F84F}" type="sibTrans" cxnId="{47D266BD-37B7-4606-92C6-CD8AE3FF18B1}">
      <dgm:prSet/>
      <dgm:spPr/>
      <dgm:t>
        <a:bodyPr/>
        <a:lstStyle/>
        <a:p>
          <a:pPr latinLnBrk="1"/>
          <a:endParaRPr lang="ko-KR" altLang="en-US"/>
        </a:p>
      </dgm:t>
    </dgm:pt>
    <dgm:pt modelId="{7F6DC999-096F-4A35-9BCB-A8CDF8627397}">
      <dgm:prSet phldrT="[텍스트]"/>
      <dgm:spPr/>
      <dgm:t>
        <a:bodyPr/>
        <a:lstStyle/>
        <a:p>
          <a:pPr latinLnBrk="1"/>
          <a:r>
            <a:rPr lang="ko-KR" altLang="en-US"/>
            <a:t>배열 형</a:t>
          </a:r>
        </a:p>
      </dgm:t>
    </dgm:pt>
    <dgm:pt modelId="{E455D36D-D908-49E1-AA42-5571EC747F13}" type="parTrans" cxnId="{1E0C56B4-FE88-45DF-96DF-28ABC8351FF2}">
      <dgm:prSet/>
      <dgm:spPr/>
      <dgm:t>
        <a:bodyPr/>
        <a:lstStyle/>
        <a:p>
          <a:pPr latinLnBrk="1"/>
          <a:endParaRPr lang="ko-KR" altLang="en-US"/>
        </a:p>
      </dgm:t>
    </dgm:pt>
    <dgm:pt modelId="{6E7A5612-5A90-4518-8CA8-647EB9C30727}" type="sibTrans" cxnId="{1E0C56B4-FE88-45DF-96DF-28ABC8351FF2}">
      <dgm:prSet/>
      <dgm:spPr/>
      <dgm:t>
        <a:bodyPr/>
        <a:lstStyle/>
        <a:p>
          <a:pPr latinLnBrk="1"/>
          <a:endParaRPr lang="ko-KR" altLang="en-US"/>
        </a:p>
      </dgm:t>
    </dgm:pt>
    <dgm:pt modelId="{EFC306F1-0E58-44F5-B325-FD1EB76FF941}">
      <dgm:prSet phldrT="[텍스트]"/>
      <dgm:spPr/>
      <dgm:t>
        <a:bodyPr/>
        <a:lstStyle/>
        <a:p>
          <a:pPr latinLnBrk="1"/>
          <a:r>
            <a:rPr lang="ko-KR" altLang="en-US"/>
            <a:t>열거 형</a:t>
          </a:r>
        </a:p>
      </dgm:t>
    </dgm:pt>
    <dgm:pt modelId="{2B0CB1D3-0ADD-4C7A-98A4-56E48D938629}" type="parTrans" cxnId="{BC50C008-8E48-4A33-AC04-92B2DECBCCF4}">
      <dgm:prSet/>
      <dgm:spPr/>
      <dgm:t>
        <a:bodyPr/>
        <a:lstStyle/>
        <a:p>
          <a:pPr latinLnBrk="1"/>
          <a:endParaRPr lang="ko-KR" altLang="en-US"/>
        </a:p>
      </dgm:t>
    </dgm:pt>
    <dgm:pt modelId="{A041DF3B-F44F-4C82-9152-1238BF2D45D7}" type="sibTrans" cxnId="{BC50C008-8E48-4A33-AC04-92B2DECBCCF4}">
      <dgm:prSet/>
      <dgm:spPr/>
      <dgm:t>
        <a:bodyPr/>
        <a:lstStyle/>
        <a:p>
          <a:pPr latinLnBrk="1"/>
          <a:endParaRPr lang="ko-KR" altLang="en-US"/>
        </a:p>
      </dgm:t>
    </dgm:pt>
    <dgm:pt modelId="{D77E97C6-EBB4-4F90-8897-8343757431B2}">
      <dgm:prSet phldrT="[텍스트]"/>
      <dgm:spPr/>
      <dgm:t>
        <a:bodyPr/>
        <a:lstStyle/>
        <a:p>
          <a:pPr latinLnBrk="1"/>
          <a:r>
            <a:rPr lang="en-US" altLang="ko-KR"/>
            <a:t>byte(8bit)</a:t>
          </a:r>
          <a:endParaRPr lang="ko-KR" altLang="en-US"/>
        </a:p>
      </dgm:t>
    </dgm:pt>
    <dgm:pt modelId="{EDFDAA45-F801-4589-9845-86C39574CD14}" type="parTrans" cxnId="{4DF6328D-53C0-4512-98D4-156CBBADED05}">
      <dgm:prSet/>
      <dgm:spPr/>
      <dgm:t>
        <a:bodyPr/>
        <a:lstStyle/>
        <a:p>
          <a:pPr latinLnBrk="1"/>
          <a:endParaRPr lang="ko-KR" altLang="en-US"/>
        </a:p>
      </dgm:t>
    </dgm:pt>
    <dgm:pt modelId="{CC4E4370-381D-43EA-B271-D4BE578B5452}" type="sibTrans" cxnId="{4DF6328D-53C0-4512-98D4-156CBBADED05}">
      <dgm:prSet/>
      <dgm:spPr/>
      <dgm:t>
        <a:bodyPr/>
        <a:lstStyle/>
        <a:p>
          <a:pPr latinLnBrk="1"/>
          <a:endParaRPr lang="ko-KR" altLang="en-US"/>
        </a:p>
      </dgm:t>
    </dgm:pt>
    <dgm:pt modelId="{FFD977A8-8A94-498F-BEBA-ADF658406223}">
      <dgm:prSet phldrT="[텍스트]"/>
      <dgm:spPr/>
      <dgm:t>
        <a:bodyPr/>
        <a:lstStyle/>
        <a:p>
          <a:pPr latinLnBrk="1"/>
          <a:r>
            <a:rPr lang="en-US" altLang="ko-KR"/>
            <a:t>short(16bit)</a:t>
          </a:r>
          <a:endParaRPr lang="ko-KR" altLang="en-US"/>
        </a:p>
      </dgm:t>
    </dgm:pt>
    <dgm:pt modelId="{DD037AE1-933F-4AF3-B0DD-269D2C392889}" type="parTrans" cxnId="{EF08A0DF-A894-4F03-B71B-8EC543D8DB46}">
      <dgm:prSet/>
      <dgm:spPr/>
      <dgm:t>
        <a:bodyPr/>
        <a:lstStyle/>
        <a:p>
          <a:pPr latinLnBrk="1"/>
          <a:endParaRPr lang="ko-KR" altLang="en-US"/>
        </a:p>
      </dgm:t>
    </dgm:pt>
    <dgm:pt modelId="{DEF34C1C-1D1D-4D57-A7A8-9A59D577EFCF}" type="sibTrans" cxnId="{EF08A0DF-A894-4F03-B71B-8EC543D8DB46}">
      <dgm:prSet/>
      <dgm:spPr/>
      <dgm:t>
        <a:bodyPr/>
        <a:lstStyle/>
        <a:p>
          <a:pPr latinLnBrk="1"/>
          <a:endParaRPr lang="ko-KR" altLang="en-US"/>
        </a:p>
      </dgm:t>
    </dgm:pt>
    <dgm:pt modelId="{A86A0D1B-05C3-4A9F-94B8-C46462D8BE54}">
      <dgm:prSet phldrT="[텍스트]"/>
      <dgm:spPr/>
      <dgm:t>
        <a:bodyPr/>
        <a:lstStyle/>
        <a:p>
          <a:pPr latinLnBrk="1"/>
          <a:r>
            <a:rPr lang="en-US" altLang="ko-KR"/>
            <a:t>int(32bit)</a:t>
          </a:r>
          <a:endParaRPr lang="ko-KR" altLang="en-US"/>
        </a:p>
      </dgm:t>
    </dgm:pt>
    <dgm:pt modelId="{DD998331-BA08-4AB7-B7A6-1648F12F6314}" type="parTrans" cxnId="{DD6345F0-9A77-449D-B9B3-1128EEBD16C6}">
      <dgm:prSet/>
      <dgm:spPr/>
      <dgm:t>
        <a:bodyPr/>
        <a:lstStyle/>
        <a:p>
          <a:pPr latinLnBrk="1"/>
          <a:endParaRPr lang="ko-KR" altLang="en-US"/>
        </a:p>
      </dgm:t>
    </dgm:pt>
    <dgm:pt modelId="{E2BB4B0C-89A3-4A8F-8F0B-A5AC1022FB17}" type="sibTrans" cxnId="{DD6345F0-9A77-449D-B9B3-1128EEBD16C6}">
      <dgm:prSet/>
      <dgm:spPr/>
      <dgm:t>
        <a:bodyPr/>
        <a:lstStyle/>
        <a:p>
          <a:pPr latinLnBrk="1"/>
          <a:endParaRPr lang="ko-KR" altLang="en-US"/>
        </a:p>
      </dgm:t>
    </dgm:pt>
    <dgm:pt modelId="{1A4D99F2-751C-4BAF-80CA-1DEB6C6F0BF5}">
      <dgm:prSet phldrT="[텍스트]"/>
      <dgm:spPr/>
      <dgm:t>
        <a:bodyPr/>
        <a:lstStyle/>
        <a:p>
          <a:pPr latinLnBrk="1"/>
          <a:r>
            <a:rPr lang="en-US" altLang="ko-KR"/>
            <a:t>long(64bit)</a:t>
          </a:r>
          <a:endParaRPr lang="ko-KR" altLang="en-US"/>
        </a:p>
      </dgm:t>
    </dgm:pt>
    <dgm:pt modelId="{A7A84C5C-EAFE-4DB4-9CFE-8BE7EBC5A92D}" type="parTrans" cxnId="{D7EF6184-C85B-491D-8968-52D41F604A6F}">
      <dgm:prSet/>
      <dgm:spPr/>
      <dgm:t>
        <a:bodyPr/>
        <a:lstStyle/>
        <a:p>
          <a:pPr latinLnBrk="1"/>
          <a:endParaRPr lang="ko-KR" altLang="en-US"/>
        </a:p>
      </dgm:t>
    </dgm:pt>
    <dgm:pt modelId="{4D8D4F46-43CD-4EEC-97BA-86C525E72432}" type="sibTrans" cxnId="{D7EF6184-C85B-491D-8968-52D41F604A6F}">
      <dgm:prSet/>
      <dgm:spPr/>
      <dgm:t>
        <a:bodyPr/>
        <a:lstStyle/>
        <a:p>
          <a:pPr latinLnBrk="1"/>
          <a:endParaRPr lang="ko-KR" altLang="en-US"/>
        </a:p>
      </dgm:t>
    </dgm:pt>
    <dgm:pt modelId="{A8B80419-EE1D-48D6-9923-B9337274A542}">
      <dgm:prSet phldrT="[텍스트]"/>
      <dgm:spPr/>
      <dgm:t>
        <a:bodyPr/>
        <a:lstStyle/>
        <a:p>
          <a:pPr latinLnBrk="1"/>
          <a:r>
            <a:rPr lang="en-US" altLang="ko-KR"/>
            <a:t>char(16bit)</a:t>
          </a:r>
          <a:endParaRPr lang="ko-KR" altLang="en-US"/>
        </a:p>
      </dgm:t>
    </dgm:pt>
    <dgm:pt modelId="{C5734180-8EE1-4D01-BF6E-4D724CBA5537}" type="parTrans" cxnId="{972F70DA-C61C-4FE7-9CAF-57B93549A0DF}">
      <dgm:prSet/>
      <dgm:spPr/>
      <dgm:t>
        <a:bodyPr/>
        <a:lstStyle/>
        <a:p>
          <a:pPr latinLnBrk="1"/>
          <a:endParaRPr lang="ko-KR" altLang="en-US"/>
        </a:p>
      </dgm:t>
    </dgm:pt>
    <dgm:pt modelId="{79272433-7BDD-4A00-A9B3-10CA1C3AA477}" type="sibTrans" cxnId="{972F70DA-C61C-4FE7-9CAF-57B93549A0DF}">
      <dgm:prSet/>
      <dgm:spPr/>
      <dgm:t>
        <a:bodyPr/>
        <a:lstStyle/>
        <a:p>
          <a:pPr latinLnBrk="1"/>
          <a:endParaRPr lang="ko-KR" altLang="en-US"/>
        </a:p>
      </dgm:t>
    </dgm:pt>
    <dgm:pt modelId="{04580C4C-07D1-444A-98DD-B8F9E96891FA}">
      <dgm:prSet phldrT="[텍스트]"/>
      <dgm:spPr/>
      <dgm:t>
        <a:bodyPr/>
        <a:lstStyle/>
        <a:p>
          <a:pPr latinLnBrk="1"/>
          <a:r>
            <a:rPr lang="en-US" altLang="ko-KR"/>
            <a:t>float(32bit)</a:t>
          </a:r>
        </a:p>
      </dgm:t>
    </dgm:pt>
    <dgm:pt modelId="{BA3C715C-D51A-4F6A-9497-C16C3F4D07A1}" type="parTrans" cxnId="{C0014A25-8693-4B79-AA69-01030D911642}">
      <dgm:prSet/>
      <dgm:spPr/>
      <dgm:t>
        <a:bodyPr/>
        <a:lstStyle/>
        <a:p>
          <a:pPr latinLnBrk="1"/>
          <a:endParaRPr lang="ko-KR" altLang="en-US"/>
        </a:p>
      </dgm:t>
    </dgm:pt>
    <dgm:pt modelId="{3F95709C-FF86-4D1E-9A46-ED0601AD0DC4}" type="sibTrans" cxnId="{C0014A25-8693-4B79-AA69-01030D911642}">
      <dgm:prSet/>
      <dgm:spPr/>
      <dgm:t>
        <a:bodyPr/>
        <a:lstStyle/>
        <a:p>
          <a:pPr latinLnBrk="1"/>
          <a:endParaRPr lang="ko-KR" altLang="en-US"/>
        </a:p>
      </dgm:t>
    </dgm:pt>
    <dgm:pt modelId="{64315092-C5FF-4956-B928-27FFF43A346C}">
      <dgm:prSet phldrT="[텍스트]"/>
      <dgm:spPr/>
      <dgm:t>
        <a:bodyPr/>
        <a:lstStyle/>
        <a:p>
          <a:pPr latinLnBrk="1"/>
          <a:r>
            <a:rPr lang="en-US" altLang="ko-KR"/>
            <a:t>double(64bit)</a:t>
          </a:r>
        </a:p>
      </dgm:t>
    </dgm:pt>
    <dgm:pt modelId="{2CF15954-9D63-49D1-A229-716DD25587B4}" type="parTrans" cxnId="{398FFF71-D7F2-43A4-B173-E1AB2F10A7AD}">
      <dgm:prSet/>
      <dgm:spPr/>
      <dgm:t>
        <a:bodyPr/>
        <a:lstStyle/>
        <a:p>
          <a:pPr latinLnBrk="1"/>
          <a:endParaRPr lang="ko-KR" altLang="en-US"/>
        </a:p>
      </dgm:t>
    </dgm:pt>
    <dgm:pt modelId="{E7ABC1F4-C945-4190-A14A-7B170B246FF2}" type="sibTrans" cxnId="{398FFF71-D7F2-43A4-B173-E1AB2F10A7AD}">
      <dgm:prSet/>
      <dgm:spPr/>
      <dgm:t>
        <a:bodyPr/>
        <a:lstStyle/>
        <a:p>
          <a:pPr latinLnBrk="1"/>
          <a:endParaRPr lang="ko-KR" altLang="en-US"/>
        </a:p>
      </dgm:t>
    </dgm:pt>
    <dgm:pt modelId="{DE0E3202-809B-4364-A22C-2E83093CD229}">
      <dgm:prSet phldrT="[텍스트]"/>
      <dgm:spPr/>
      <dgm:t>
        <a:bodyPr/>
        <a:lstStyle/>
        <a:p>
          <a:pPr latinLnBrk="1"/>
          <a:r>
            <a:rPr lang="en-US" altLang="ko-KR"/>
            <a:t>boolean</a:t>
          </a:r>
        </a:p>
      </dgm:t>
    </dgm:pt>
    <dgm:pt modelId="{A69EEB2A-0525-4279-87FD-099104AB267C}" type="parTrans" cxnId="{960FF65C-CC35-4E78-B9D7-413139B4F388}">
      <dgm:prSet/>
      <dgm:spPr/>
      <dgm:t>
        <a:bodyPr/>
        <a:lstStyle/>
        <a:p>
          <a:pPr latinLnBrk="1"/>
          <a:endParaRPr lang="ko-KR" altLang="en-US"/>
        </a:p>
      </dgm:t>
    </dgm:pt>
    <dgm:pt modelId="{AC26D030-DF83-4016-9048-D5CCB419290D}" type="sibTrans" cxnId="{960FF65C-CC35-4E78-B9D7-413139B4F388}">
      <dgm:prSet/>
      <dgm:spPr/>
      <dgm:t>
        <a:bodyPr/>
        <a:lstStyle/>
        <a:p>
          <a:pPr latinLnBrk="1"/>
          <a:endParaRPr lang="ko-KR" altLang="en-US"/>
        </a:p>
      </dgm:t>
    </dgm:pt>
    <dgm:pt modelId="{CABF03DE-561B-475C-B43F-49D5E3F072DD}" type="pres">
      <dgm:prSet presAssocID="{0249CDC7-1A25-4976-AC00-AAB6201E49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4F71E7A-31CD-4BBD-8393-84C2340E9DEF}" type="pres">
      <dgm:prSet presAssocID="{298FB381-1928-437B-B35C-681625B7E093}" presName="root1" presStyleCnt="0"/>
      <dgm:spPr/>
    </dgm:pt>
    <dgm:pt modelId="{78B16488-0B89-44C6-9DE7-12D543D0F494}" type="pres">
      <dgm:prSet presAssocID="{298FB381-1928-437B-B35C-681625B7E093}" presName="LevelOneTextNode" presStyleLbl="node0" presStyleIdx="0" presStyleCnt="1">
        <dgm:presLayoutVars>
          <dgm:chPref val="3"/>
        </dgm:presLayoutVars>
      </dgm:prSet>
      <dgm:spPr/>
    </dgm:pt>
    <dgm:pt modelId="{0003B072-75FC-4CCC-B42D-ED409471BD11}" type="pres">
      <dgm:prSet presAssocID="{298FB381-1928-437B-B35C-681625B7E093}" presName="level2hierChild" presStyleCnt="0"/>
      <dgm:spPr/>
    </dgm:pt>
    <dgm:pt modelId="{8A62035A-7654-470A-897C-A48D6E74A92F}" type="pres">
      <dgm:prSet presAssocID="{549DCC41-5F73-45E5-9EDD-C2B07C5BE2E6}" presName="conn2-1" presStyleLbl="parChTrans1D2" presStyleIdx="0" presStyleCnt="2"/>
      <dgm:spPr/>
    </dgm:pt>
    <dgm:pt modelId="{3CF40A47-FAE9-484F-AF9C-7634D44B50E8}" type="pres">
      <dgm:prSet presAssocID="{549DCC41-5F73-45E5-9EDD-C2B07C5BE2E6}" presName="connTx" presStyleLbl="parChTrans1D2" presStyleIdx="0" presStyleCnt="2"/>
      <dgm:spPr/>
    </dgm:pt>
    <dgm:pt modelId="{71ECD3A2-174E-4DAD-A3ED-FB61E9419319}" type="pres">
      <dgm:prSet presAssocID="{9C7751D5-25C8-4B01-995B-C7DAE46C2BC7}" presName="root2" presStyleCnt="0"/>
      <dgm:spPr/>
    </dgm:pt>
    <dgm:pt modelId="{B2FBA4FC-1A48-428A-B79E-2493A8685505}" type="pres">
      <dgm:prSet presAssocID="{9C7751D5-25C8-4B01-995B-C7DAE46C2BC7}" presName="LevelTwoTextNode" presStyleLbl="node2" presStyleIdx="0" presStyleCnt="2">
        <dgm:presLayoutVars>
          <dgm:chPref val="3"/>
        </dgm:presLayoutVars>
      </dgm:prSet>
      <dgm:spPr/>
    </dgm:pt>
    <dgm:pt modelId="{11170FB3-26CA-4D81-B592-9143F05FE0B8}" type="pres">
      <dgm:prSet presAssocID="{9C7751D5-25C8-4B01-995B-C7DAE46C2BC7}" presName="level3hierChild" presStyleCnt="0"/>
      <dgm:spPr/>
    </dgm:pt>
    <dgm:pt modelId="{1BD26F2B-0921-4812-B18F-AF7D3F56BE6D}" type="pres">
      <dgm:prSet presAssocID="{1C3EB4BA-FC12-41CF-BE2D-117639EE5622}" presName="conn2-1" presStyleLbl="parChTrans1D3" presStyleIdx="0" presStyleCnt="7"/>
      <dgm:spPr/>
    </dgm:pt>
    <dgm:pt modelId="{6679CB25-D03D-4F2A-910E-A4E635349EA7}" type="pres">
      <dgm:prSet presAssocID="{1C3EB4BA-FC12-41CF-BE2D-117639EE5622}" presName="connTx" presStyleLbl="parChTrans1D3" presStyleIdx="0" presStyleCnt="7"/>
      <dgm:spPr/>
    </dgm:pt>
    <dgm:pt modelId="{F44E904D-718D-4831-97DA-648D7232EEDC}" type="pres">
      <dgm:prSet presAssocID="{09CEB4CF-64BD-4740-ADFA-BD25650356B6}" presName="root2" presStyleCnt="0"/>
      <dgm:spPr/>
    </dgm:pt>
    <dgm:pt modelId="{805895D2-0DFA-4595-ACF4-59ABAE59809B}" type="pres">
      <dgm:prSet presAssocID="{09CEB4CF-64BD-4740-ADFA-BD25650356B6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A8B4AB5-6F39-45FA-A52F-AD3F3DF283E0}" type="pres">
      <dgm:prSet presAssocID="{09CEB4CF-64BD-4740-ADFA-BD25650356B6}" presName="level3hierChild" presStyleCnt="0"/>
      <dgm:spPr/>
    </dgm:pt>
    <dgm:pt modelId="{9E15A6D6-3703-47F6-A3A0-CC1191D45CA1}" type="pres">
      <dgm:prSet presAssocID="{EDFDAA45-F801-4589-9845-86C39574CD14}" presName="conn2-1" presStyleLbl="parChTrans1D4" presStyleIdx="0" presStyleCnt="8"/>
      <dgm:spPr/>
    </dgm:pt>
    <dgm:pt modelId="{08511B18-A4A4-48CF-AB2B-4D33B6A855B3}" type="pres">
      <dgm:prSet presAssocID="{EDFDAA45-F801-4589-9845-86C39574CD14}" presName="connTx" presStyleLbl="parChTrans1D4" presStyleIdx="0" presStyleCnt="8"/>
      <dgm:spPr/>
    </dgm:pt>
    <dgm:pt modelId="{BA9DEF62-77C3-458E-A08E-44DDE7EB5EF7}" type="pres">
      <dgm:prSet presAssocID="{D77E97C6-EBB4-4F90-8897-8343757431B2}" presName="root2" presStyleCnt="0"/>
      <dgm:spPr/>
    </dgm:pt>
    <dgm:pt modelId="{0C5C181E-6CBD-4E66-BB16-7AAB518B6505}" type="pres">
      <dgm:prSet presAssocID="{D77E97C6-EBB4-4F90-8897-8343757431B2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0E389B-FCEE-4CF8-91AC-666BA0DDA059}" type="pres">
      <dgm:prSet presAssocID="{D77E97C6-EBB4-4F90-8897-8343757431B2}" presName="level3hierChild" presStyleCnt="0"/>
      <dgm:spPr/>
    </dgm:pt>
    <dgm:pt modelId="{D36DC1AA-4396-4EC1-AB41-E45BD1123058}" type="pres">
      <dgm:prSet presAssocID="{DD037AE1-933F-4AF3-B0DD-269D2C392889}" presName="conn2-1" presStyleLbl="parChTrans1D4" presStyleIdx="1" presStyleCnt="8"/>
      <dgm:spPr/>
    </dgm:pt>
    <dgm:pt modelId="{6D9FB265-5F4D-4EB7-A682-A1299854FED3}" type="pres">
      <dgm:prSet presAssocID="{DD037AE1-933F-4AF3-B0DD-269D2C392889}" presName="connTx" presStyleLbl="parChTrans1D4" presStyleIdx="1" presStyleCnt="8"/>
      <dgm:spPr/>
    </dgm:pt>
    <dgm:pt modelId="{98FC4157-32DB-4640-A33C-635DF8BC4E47}" type="pres">
      <dgm:prSet presAssocID="{FFD977A8-8A94-498F-BEBA-ADF658406223}" presName="root2" presStyleCnt="0"/>
      <dgm:spPr/>
    </dgm:pt>
    <dgm:pt modelId="{D6A1B7DE-2233-4974-9CE8-F6F6B54C2D96}" type="pres">
      <dgm:prSet presAssocID="{FFD977A8-8A94-498F-BEBA-ADF658406223}" presName="LevelTwoTextNode" presStyleLbl="node4" presStyleIdx="1" presStyleCnt="8">
        <dgm:presLayoutVars>
          <dgm:chPref val="3"/>
        </dgm:presLayoutVars>
      </dgm:prSet>
      <dgm:spPr/>
    </dgm:pt>
    <dgm:pt modelId="{A7472D21-78E9-4A07-B6AE-F6D8E345B59E}" type="pres">
      <dgm:prSet presAssocID="{FFD977A8-8A94-498F-BEBA-ADF658406223}" presName="level3hierChild" presStyleCnt="0"/>
      <dgm:spPr/>
    </dgm:pt>
    <dgm:pt modelId="{A8574941-D742-4028-BD37-F3BC988C7C8B}" type="pres">
      <dgm:prSet presAssocID="{DD998331-BA08-4AB7-B7A6-1648F12F6314}" presName="conn2-1" presStyleLbl="parChTrans1D4" presStyleIdx="2" presStyleCnt="8"/>
      <dgm:spPr/>
    </dgm:pt>
    <dgm:pt modelId="{B5A0F9DF-3F77-4B19-A749-98E3D762D6B8}" type="pres">
      <dgm:prSet presAssocID="{DD998331-BA08-4AB7-B7A6-1648F12F6314}" presName="connTx" presStyleLbl="parChTrans1D4" presStyleIdx="2" presStyleCnt="8"/>
      <dgm:spPr/>
    </dgm:pt>
    <dgm:pt modelId="{50963682-FDF3-4CF1-9800-0F5A9ED52E32}" type="pres">
      <dgm:prSet presAssocID="{A86A0D1B-05C3-4A9F-94B8-C46462D8BE54}" presName="root2" presStyleCnt="0"/>
      <dgm:spPr/>
    </dgm:pt>
    <dgm:pt modelId="{B91F0820-A7E0-4EB4-990F-FC2298954FA9}" type="pres">
      <dgm:prSet presAssocID="{A86A0D1B-05C3-4A9F-94B8-C46462D8BE54}" presName="LevelTwoTextNode" presStyleLbl="node4" presStyleIdx="2" presStyleCnt="8">
        <dgm:presLayoutVars>
          <dgm:chPref val="3"/>
        </dgm:presLayoutVars>
      </dgm:prSet>
      <dgm:spPr/>
    </dgm:pt>
    <dgm:pt modelId="{AD266503-A628-427C-9CD7-C595C0278FBB}" type="pres">
      <dgm:prSet presAssocID="{A86A0D1B-05C3-4A9F-94B8-C46462D8BE54}" presName="level3hierChild" presStyleCnt="0"/>
      <dgm:spPr/>
    </dgm:pt>
    <dgm:pt modelId="{C78293A9-975E-4DF1-81B4-F7C0599DD849}" type="pres">
      <dgm:prSet presAssocID="{A7A84C5C-EAFE-4DB4-9CFE-8BE7EBC5A92D}" presName="conn2-1" presStyleLbl="parChTrans1D4" presStyleIdx="3" presStyleCnt="8"/>
      <dgm:spPr/>
    </dgm:pt>
    <dgm:pt modelId="{5130EC95-AACF-4068-B22D-BF89C869218C}" type="pres">
      <dgm:prSet presAssocID="{A7A84C5C-EAFE-4DB4-9CFE-8BE7EBC5A92D}" presName="connTx" presStyleLbl="parChTrans1D4" presStyleIdx="3" presStyleCnt="8"/>
      <dgm:spPr/>
    </dgm:pt>
    <dgm:pt modelId="{EB6BDE8A-D5EA-42AE-90B4-9EB22257800D}" type="pres">
      <dgm:prSet presAssocID="{1A4D99F2-751C-4BAF-80CA-1DEB6C6F0BF5}" presName="root2" presStyleCnt="0"/>
      <dgm:spPr/>
    </dgm:pt>
    <dgm:pt modelId="{8C80D9FC-8616-46DD-A1E5-F0AB1066C015}" type="pres">
      <dgm:prSet presAssocID="{1A4D99F2-751C-4BAF-80CA-1DEB6C6F0BF5}" presName="LevelTwoTextNode" presStyleLbl="node4" presStyleIdx="3" presStyleCnt="8">
        <dgm:presLayoutVars>
          <dgm:chPref val="3"/>
        </dgm:presLayoutVars>
      </dgm:prSet>
      <dgm:spPr/>
    </dgm:pt>
    <dgm:pt modelId="{05B760D6-B69F-45A5-9E68-EB559CC80B5F}" type="pres">
      <dgm:prSet presAssocID="{1A4D99F2-751C-4BAF-80CA-1DEB6C6F0BF5}" presName="level3hierChild" presStyleCnt="0"/>
      <dgm:spPr/>
    </dgm:pt>
    <dgm:pt modelId="{387C512F-34EF-417C-B7B8-27DC35A63B89}" type="pres">
      <dgm:prSet presAssocID="{C5734180-8EE1-4D01-BF6E-4D724CBA5537}" presName="conn2-1" presStyleLbl="parChTrans1D4" presStyleIdx="4" presStyleCnt="8"/>
      <dgm:spPr/>
    </dgm:pt>
    <dgm:pt modelId="{A5FE19C2-D0A2-475A-B62D-9956176D95AC}" type="pres">
      <dgm:prSet presAssocID="{C5734180-8EE1-4D01-BF6E-4D724CBA5537}" presName="connTx" presStyleLbl="parChTrans1D4" presStyleIdx="4" presStyleCnt="8"/>
      <dgm:spPr/>
    </dgm:pt>
    <dgm:pt modelId="{0297F4A4-C5EE-462C-8952-A22ABB9FBC21}" type="pres">
      <dgm:prSet presAssocID="{A8B80419-EE1D-48D6-9923-B9337274A542}" presName="root2" presStyleCnt="0"/>
      <dgm:spPr/>
    </dgm:pt>
    <dgm:pt modelId="{49F2E19D-8F96-4C8D-9200-EC6CDFAFAFCC}" type="pres">
      <dgm:prSet presAssocID="{A8B80419-EE1D-48D6-9923-B9337274A542}" presName="LevelTwoTextNode" presStyleLbl="node4" presStyleIdx="4" presStyleCnt="8">
        <dgm:presLayoutVars>
          <dgm:chPref val="3"/>
        </dgm:presLayoutVars>
      </dgm:prSet>
      <dgm:spPr/>
    </dgm:pt>
    <dgm:pt modelId="{E85565D5-B539-42FA-B450-02B57EBF9558}" type="pres">
      <dgm:prSet presAssocID="{A8B80419-EE1D-48D6-9923-B9337274A542}" presName="level3hierChild" presStyleCnt="0"/>
      <dgm:spPr/>
    </dgm:pt>
    <dgm:pt modelId="{96D5C5E8-3C02-4C83-B184-A7D7E1E418D7}" type="pres">
      <dgm:prSet presAssocID="{FAA30532-324C-46F3-A447-5B0602544DD4}" presName="conn2-1" presStyleLbl="parChTrans1D3" presStyleIdx="1" presStyleCnt="7"/>
      <dgm:spPr/>
    </dgm:pt>
    <dgm:pt modelId="{D2C3CE90-3752-44A9-83DE-3F5F8F0A0A92}" type="pres">
      <dgm:prSet presAssocID="{FAA30532-324C-46F3-A447-5B0602544DD4}" presName="connTx" presStyleLbl="parChTrans1D3" presStyleIdx="1" presStyleCnt="7"/>
      <dgm:spPr/>
    </dgm:pt>
    <dgm:pt modelId="{A84FF1BB-72DE-4E1F-B2EE-848F5F8F6BC5}" type="pres">
      <dgm:prSet presAssocID="{7E96AEFA-D124-4FA6-8208-CDC340945172}" presName="root2" presStyleCnt="0"/>
      <dgm:spPr/>
    </dgm:pt>
    <dgm:pt modelId="{81F34D5E-D489-4902-8681-52C8BEC1F001}" type="pres">
      <dgm:prSet presAssocID="{7E96AEFA-D124-4FA6-8208-CDC340945172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7542A82-5771-4830-AA32-D993D170BA3C}" type="pres">
      <dgm:prSet presAssocID="{7E96AEFA-D124-4FA6-8208-CDC340945172}" presName="level3hierChild" presStyleCnt="0"/>
      <dgm:spPr/>
    </dgm:pt>
    <dgm:pt modelId="{71D649F5-FDDF-4CCE-AE31-54F525658CA4}" type="pres">
      <dgm:prSet presAssocID="{BA3C715C-D51A-4F6A-9497-C16C3F4D07A1}" presName="conn2-1" presStyleLbl="parChTrans1D4" presStyleIdx="5" presStyleCnt="8"/>
      <dgm:spPr/>
    </dgm:pt>
    <dgm:pt modelId="{ADDAB7E4-19AD-455C-9807-0C455D554563}" type="pres">
      <dgm:prSet presAssocID="{BA3C715C-D51A-4F6A-9497-C16C3F4D07A1}" presName="connTx" presStyleLbl="parChTrans1D4" presStyleIdx="5" presStyleCnt="8"/>
      <dgm:spPr/>
    </dgm:pt>
    <dgm:pt modelId="{F71AFE5D-A1C1-479E-996E-E38C0E0FADE9}" type="pres">
      <dgm:prSet presAssocID="{04580C4C-07D1-444A-98DD-B8F9E96891FA}" presName="root2" presStyleCnt="0"/>
      <dgm:spPr/>
    </dgm:pt>
    <dgm:pt modelId="{89F7FC36-25D4-43B8-BAD1-5D62E469CA02}" type="pres">
      <dgm:prSet presAssocID="{04580C4C-07D1-444A-98DD-B8F9E96891FA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EE372A2-52B7-4D1E-8EFC-7DB19017DEB5}" type="pres">
      <dgm:prSet presAssocID="{04580C4C-07D1-444A-98DD-B8F9E96891FA}" presName="level3hierChild" presStyleCnt="0"/>
      <dgm:spPr/>
    </dgm:pt>
    <dgm:pt modelId="{0D5253F9-F43F-4906-A9F8-4362C30B3C78}" type="pres">
      <dgm:prSet presAssocID="{2CF15954-9D63-49D1-A229-716DD25587B4}" presName="conn2-1" presStyleLbl="parChTrans1D4" presStyleIdx="6" presStyleCnt="8"/>
      <dgm:spPr/>
    </dgm:pt>
    <dgm:pt modelId="{0960539B-BB85-47FD-9F59-D734B6C336A2}" type="pres">
      <dgm:prSet presAssocID="{2CF15954-9D63-49D1-A229-716DD25587B4}" presName="connTx" presStyleLbl="parChTrans1D4" presStyleIdx="6" presStyleCnt="8"/>
      <dgm:spPr/>
    </dgm:pt>
    <dgm:pt modelId="{DE17114A-08FD-41B4-9817-A4E9AF289340}" type="pres">
      <dgm:prSet presAssocID="{64315092-C5FF-4956-B928-27FFF43A346C}" presName="root2" presStyleCnt="0"/>
      <dgm:spPr/>
    </dgm:pt>
    <dgm:pt modelId="{ED18F3D6-FB33-4415-8044-25A3A1A39D9E}" type="pres">
      <dgm:prSet presAssocID="{64315092-C5FF-4956-B928-27FFF43A346C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6B00945-496D-4F6F-AF0E-B16DDFA1C491}" type="pres">
      <dgm:prSet presAssocID="{64315092-C5FF-4956-B928-27FFF43A346C}" presName="level3hierChild" presStyleCnt="0"/>
      <dgm:spPr/>
    </dgm:pt>
    <dgm:pt modelId="{B1C98CB3-9F79-4991-97C8-D459B9A283D8}" type="pres">
      <dgm:prSet presAssocID="{1B8CB66C-CF9F-4F6C-8991-98AFA43E323A}" presName="conn2-1" presStyleLbl="parChTrans1D3" presStyleIdx="2" presStyleCnt="7"/>
      <dgm:spPr/>
    </dgm:pt>
    <dgm:pt modelId="{3F44FB93-6C5A-40E9-938A-E81D837A24AB}" type="pres">
      <dgm:prSet presAssocID="{1B8CB66C-CF9F-4F6C-8991-98AFA43E323A}" presName="connTx" presStyleLbl="parChTrans1D3" presStyleIdx="2" presStyleCnt="7"/>
      <dgm:spPr/>
    </dgm:pt>
    <dgm:pt modelId="{B92EC990-871D-4F64-B2E1-484FC0DEB695}" type="pres">
      <dgm:prSet presAssocID="{6C250D69-B241-479D-9536-41D92385DFA8}" presName="root2" presStyleCnt="0"/>
      <dgm:spPr/>
    </dgm:pt>
    <dgm:pt modelId="{5987845D-0FF2-45AB-A10D-FF914A0918A7}" type="pres">
      <dgm:prSet presAssocID="{6C250D69-B241-479D-9536-41D92385DFA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81FB3A-EEBD-476C-8B35-2CC38C50CF6D}" type="pres">
      <dgm:prSet presAssocID="{6C250D69-B241-479D-9536-41D92385DFA8}" presName="level3hierChild" presStyleCnt="0"/>
      <dgm:spPr/>
    </dgm:pt>
    <dgm:pt modelId="{BEC9CB10-320E-4EA8-90E8-8832A31C046C}" type="pres">
      <dgm:prSet presAssocID="{A69EEB2A-0525-4279-87FD-099104AB267C}" presName="conn2-1" presStyleLbl="parChTrans1D4" presStyleIdx="7" presStyleCnt="8"/>
      <dgm:spPr/>
    </dgm:pt>
    <dgm:pt modelId="{6C52D49B-7E9D-4D7C-B0E1-EABBA719177B}" type="pres">
      <dgm:prSet presAssocID="{A69EEB2A-0525-4279-87FD-099104AB267C}" presName="connTx" presStyleLbl="parChTrans1D4" presStyleIdx="7" presStyleCnt="8"/>
      <dgm:spPr/>
    </dgm:pt>
    <dgm:pt modelId="{020D9478-82C6-4E90-A071-C3CBAD3170FF}" type="pres">
      <dgm:prSet presAssocID="{DE0E3202-809B-4364-A22C-2E83093CD229}" presName="root2" presStyleCnt="0"/>
      <dgm:spPr/>
    </dgm:pt>
    <dgm:pt modelId="{1D37B642-A56C-4D2E-A67C-A0651E5CA89D}" type="pres">
      <dgm:prSet presAssocID="{DE0E3202-809B-4364-A22C-2E83093CD229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435BF4-6360-431D-8599-89A062CF2868}" type="pres">
      <dgm:prSet presAssocID="{DE0E3202-809B-4364-A22C-2E83093CD229}" presName="level3hierChild" presStyleCnt="0"/>
      <dgm:spPr/>
    </dgm:pt>
    <dgm:pt modelId="{B8758BC5-C9F2-4DB4-819E-3E55A1B9549D}" type="pres">
      <dgm:prSet presAssocID="{21716BCF-078D-48AC-A489-8F173C3B07E5}" presName="conn2-1" presStyleLbl="parChTrans1D2" presStyleIdx="1" presStyleCnt="2"/>
      <dgm:spPr/>
    </dgm:pt>
    <dgm:pt modelId="{296D09F4-2F57-42C9-8FE3-EB472ED6D471}" type="pres">
      <dgm:prSet presAssocID="{21716BCF-078D-48AC-A489-8F173C3B07E5}" presName="connTx" presStyleLbl="parChTrans1D2" presStyleIdx="1" presStyleCnt="2"/>
      <dgm:spPr/>
    </dgm:pt>
    <dgm:pt modelId="{90DBDE68-47DD-4927-8AB0-EF8CDA92974E}" type="pres">
      <dgm:prSet presAssocID="{5FE7085A-CD12-4BDF-8D94-1E274E56F3A6}" presName="root2" presStyleCnt="0"/>
      <dgm:spPr/>
    </dgm:pt>
    <dgm:pt modelId="{82E07F09-227D-4C1F-AA95-3B22F0191A16}" type="pres">
      <dgm:prSet presAssocID="{5FE7085A-CD12-4BDF-8D94-1E274E56F3A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B82EB7-E7FE-4395-B65A-E5980F47EA38}" type="pres">
      <dgm:prSet presAssocID="{5FE7085A-CD12-4BDF-8D94-1E274E56F3A6}" presName="level3hierChild" presStyleCnt="0"/>
      <dgm:spPr/>
    </dgm:pt>
    <dgm:pt modelId="{E51C08D2-EE09-4CEF-99C6-67EC9C542137}" type="pres">
      <dgm:prSet presAssocID="{E80D813E-C0B0-4A6A-8561-3B31BF959FB8}" presName="conn2-1" presStyleLbl="parChTrans1D3" presStyleIdx="3" presStyleCnt="7"/>
      <dgm:spPr/>
    </dgm:pt>
    <dgm:pt modelId="{0EFD2FAA-A4D1-4754-83D7-9DE184699A01}" type="pres">
      <dgm:prSet presAssocID="{E80D813E-C0B0-4A6A-8561-3B31BF959FB8}" presName="connTx" presStyleLbl="parChTrans1D3" presStyleIdx="3" presStyleCnt="7"/>
      <dgm:spPr/>
    </dgm:pt>
    <dgm:pt modelId="{16F91E9F-6C1A-45D7-9CDB-A73F0BF0FF52}" type="pres">
      <dgm:prSet presAssocID="{6E63DF63-608A-4FFD-BBAD-97E49A0DF781}" presName="root2" presStyleCnt="0"/>
      <dgm:spPr/>
    </dgm:pt>
    <dgm:pt modelId="{C1E4C27A-F6EE-423D-9FA1-67794FF936D7}" type="pres">
      <dgm:prSet presAssocID="{6E63DF63-608A-4FFD-BBAD-97E49A0DF781}" presName="LevelTwoTextNode" presStyleLbl="node3" presStyleIdx="3" presStyleCnt="7">
        <dgm:presLayoutVars>
          <dgm:chPref val="3"/>
        </dgm:presLayoutVars>
      </dgm:prSet>
      <dgm:spPr/>
    </dgm:pt>
    <dgm:pt modelId="{4C4E4415-FCF6-4E27-B624-17887E50D1FF}" type="pres">
      <dgm:prSet presAssocID="{6E63DF63-608A-4FFD-BBAD-97E49A0DF781}" presName="level3hierChild" presStyleCnt="0"/>
      <dgm:spPr/>
    </dgm:pt>
    <dgm:pt modelId="{FAEC278D-F234-421B-A869-1A37FED1E66C}" type="pres">
      <dgm:prSet presAssocID="{EF44F28A-82B3-4AC5-81EB-645EB9413CB1}" presName="conn2-1" presStyleLbl="parChTrans1D3" presStyleIdx="4" presStyleCnt="7"/>
      <dgm:spPr/>
    </dgm:pt>
    <dgm:pt modelId="{0601AF97-53CC-403E-A024-727DF1E088E0}" type="pres">
      <dgm:prSet presAssocID="{EF44F28A-82B3-4AC5-81EB-645EB9413CB1}" presName="connTx" presStyleLbl="parChTrans1D3" presStyleIdx="4" presStyleCnt="7"/>
      <dgm:spPr/>
    </dgm:pt>
    <dgm:pt modelId="{907C0509-ECF6-4000-A1F8-210153DC0C8B}" type="pres">
      <dgm:prSet presAssocID="{8C43A0DB-AC26-4F05-A1A3-A05D37C02652}" presName="root2" presStyleCnt="0"/>
      <dgm:spPr/>
    </dgm:pt>
    <dgm:pt modelId="{C74BFE5C-61E8-46A9-A8FB-249CF5571DD9}" type="pres">
      <dgm:prSet presAssocID="{8C43A0DB-AC26-4F05-A1A3-A05D37C02652}" presName="LevelTwoTextNode" presStyleLbl="node3" presStyleIdx="4" presStyleCnt="7">
        <dgm:presLayoutVars>
          <dgm:chPref val="3"/>
        </dgm:presLayoutVars>
      </dgm:prSet>
      <dgm:spPr/>
    </dgm:pt>
    <dgm:pt modelId="{D851DF41-59FD-4CB3-8DCA-73895F37EF9B}" type="pres">
      <dgm:prSet presAssocID="{8C43A0DB-AC26-4F05-A1A3-A05D37C02652}" presName="level3hierChild" presStyleCnt="0"/>
      <dgm:spPr/>
    </dgm:pt>
    <dgm:pt modelId="{A631F648-2F0E-42D2-9264-80926C7349B4}" type="pres">
      <dgm:prSet presAssocID="{E455D36D-D908-49E1-AA42-5571EC747F13}" presName="conn2-1" presStyleLbl="parChTrans1D3" presStyleIdx="5" presStyleCnt="7"/>
      <dgm:spPr/>
    </dgm:pt>
    <dgm:pt modelId="{1A2A4F7C-9B3C-4E18-8BC9-3C2989FA5082}" type="pres">
      <dgm:prSet presAssocID="{E455D36D-D908-49E1-AA42-5571EC747F13}" presName="connTx" presStyleLbl="parChTrans1D3" presStyleIdx="5" presStyleCnt="7"/>
      <dgm:spPr/>
    </dgm:pt>
    <dgm:pt modelId="{E7011A9F-BD92-45D7-9D63-35E67D3F4E6B}" type="pres">
      <dgm:prSet presAssocID="{7F6DC999-096F-4A35-9BCB-A8CDF8627397}" presName="root2" presStyleCnt="0"/>
      <dgm:spPr/>
    </dgm:pt>
    <dgm:pt modelId="{0347255E-0FA1-4F74-88D1-108BA8A8EA36}" type="pres">
      <dgm:prSet presAssocID="{7F6DC999-096F-4A35-9BCB-A8CDF8627397}" presName="LevelTwoTextNode" presStyleLbl="node3" presStyleIdx="5" presStyleCnt="7">
        <dgm:presLayoutVars>
          <dgm:chPref val="3"/>
        </dgm:presLayoutVars>
      </dgm:prSet>
      <dgm:spPr/>
    </dgm:pt>
    <dgm:pt modelId="{8897041B-CF44-4604-B5AE-AC0DF9F44278}" type="pres">
      <dgm:prSet presAssocID="{7F6DC999-096F-4A35-9BCB-A8CDF8627397}" presName="level3hierChild" presStyleCnt="0"/>
      <dgm:spPr/>
    </dgm:pt>
    <dgm:pt modelId="{58D72A4F-E5B2-4861-80E9-14D914D31513}" type="pres">
      <dgm:prSet presAssocID="{2B0CB1D3-0ADD-4C7A-98A4-56E48D938629}" presName="conn2-1" presStyleLbl="parChTrans1D3" presStyleIdx="6" presStyleCnt="7"/>
      <dgm:spPr/>
    </dgm:pt>
    <dgm:pt modelId="{3A401562-CD6D-4F37-BC69-7260A1B6882C}" type="pres">
      <dgm:prSet presAssocID="{2B0CB1D3-0ADD-4C7A-98A4-56E48D938629}" presName="connTx" presStyleLbl="parChTrans1D3" presStyleIdx="6" presStyleCnt="7"/>
      <dgm:spPr/>
    </dgm:pt>
    <dgm:pt modelId="{42726A16-79D3-4455-A4D3-1A0D47293D52}" type="pres">
      <dgm:prSet presAssocID="{EFC306F1-0E58-44F5-B325-FD1EB76FF941}" presName="root2" presStyleCnt="0"/>
      <dgm:spPr/>
    </dgm:pt>
    <dgm:pt modelId="{9CA92C29-3405-4776-9B82-A7B6E7AA2DEF}" type="pres">
      <dgm:prSet presAssocID="{EFC306F1-0E58-44F5-B325-FD1EB76FF941}" presName="LevelTwoTextNode" presStyleLbl="node3" presStyleIdx="6" presStyleCnt="7">
        <dgm:presLayoutVars>
          <dgm:chPref val="3"/>
        </dgm:presLayoutVars>
      </dgm:prSet>
      <dgm:spPr/>
    </dgm:pt>
    <dgm:pt modelId="{DBBCCFD5-5361-40D0-A989-DDB100F82EF7}" type="pres">
      <dgm:prSet presAssocID="{EFC306F1-0E58-44F5-B325-FD1EB76FF941}" presName="level3hierChild" presStyleCnt="0"/>
      <dgm:spPr/>
    </dgm:pt>
  </dgm:ptLst>
  <dgm:cxnLst>
    <dgm:cxn modelId="{AB28CA10-D701-4375-8CF8-6162B20B5EEA}" type="presOf" srcId="{E80D813E-C0B0-4A6A-8561-3B31BF959FB8}" destId="{E51C08D2-EE09-4CEF-99C6-67EC9C542137}" srcOrd="0" destOrd="0" presId="urn:microsoft.com/office/officeart/2005/8/layout/hierarchy2"/>
    <dgm:cxn modelId="{94C054EA-57F6-43D9-BEC3-735FEDEFE1F6}" type="presOf" srcId="{A69EEB2A-0525-4279-87FD-099104AB267C}" destId="{BEC9CB10-320E-4EA8-90E8-8832A31C046C}" srcOrd="0" destOrd="0" presId="urn:microsoft.com/office/officeart/2005/8/layout/hierarchy2"/>
    <dgm:cxn modelId="{F5C761C7-95BE-4CE8-859E-B82F2728E1F1}" type="presOf" srcId="{DD998331-BA08-4AB7-B7A6-1648F12F6314}" destId="{B5A0F9DF-3F77-4B19-A749-98E3D762D6B8}" srcOrd="1" destOrd="0" presId="urn:microsoft.com/office/officeart/2005/8/layout/hierarchy2"/>
    <dgm:cxn modelId="{398FFF71-D7F2-43A4-B173-E1AB2F10A7AD}" srcId="{7E96AEFA-D124-4FA6-8208-CDC340945172}" destId="{64315092-C5FF-4956-B928-27FFF43A346C}" srcOrd="1" destOrd="0" parTransId="{2CF15954-9D63-49D1-A229-716DD25587B4}" sibTransId="{E7ABC1F4-C945-4190-A14A-7B170B246FF2}"/>
    <dgm:cxn modelId="{B82DAE1D-E576-485E-B679-E66DCB07ECB6}" type="presOf" srcId="{2B0CB1D3-0ADD-4C7A-98A4-56E48D938629}" destId="{3A401562-CD6D-4F37-BC69-7260A1B6882C}" srcOrd="1" destOrd="0" presId="urn:microsoft.com/office/officeart/2005/8/layout/hierarchy2"/>
    <dgm:cxn modelId="{13E06C28-A080-4C07-9010-B6012BDA5FC6}" type="presOf" srcId="{D77E97C6-EBB4-4F90-8897-8343757431B2}" destId="{0C5C181E-6CBD-4E66-BB16-7AAB518B6505}" srcOrd="0" destOrd="0" presId="urn:microsoft.com/office/officeart/2005/8/layout/hierarchy2"/>
    <dgm:cxn modelId="{127D047F-C2F9-43A2-8A6A-B60C178DC4B8}" type="presOf" srcId="{1A4D99F2-751C-4BAF-80CA-1DEB6C6F0BF5}" destId="{8C80D9FC-8616-46DD-A1E5-F0AB1066C015}" srcOrd="0" destOrd="0" presId="urn:microsoft.com/office/officeart/2005/8/layout/hierarchy2"/>
    <dgm:cxn modelId="{5673E603-B7FE-4990-8B5D-1C756B09F37D}" type="presOf" srcId="{DE0E3202-809B-4364-A22C-2E83093CD229}" destId="{1D37B642-A56C-4D2E-A67C-A0651E5CA89D}" srcOrd="0" destOrd="0" presId="urn:microsoft.com/office/officeart/2005/8/layout/hierarchy2"/>
    <dgm:cxn modelId="{640CE686-950C-40A5-8EF2-0AF2B48A7453}" type="presOf" srcId="{DD037AE1-933F-4AF3-B0DD-269D2C392889}" destId="{D36DC1AA-4396-4EC1-AB41-E45BD1123058}" srcOrd="0" destOrd="0" presId="urn:microsoft.com/office/officeart/2005/8/layout/hierarchy2"/>
    <dgm:cxn modelId="{734BA0E8-44B9-4FDA-866C-C2DB915E26DF}" type="presOf" srcId="{09CEB4CF-64BD-4740-ADFA-BD25650356B6}" destId="{805895D2-0DFA-4595-ACF4-59ABAE59809B}" srcOrd="0" destOrd="0" presId="urn:microsoft.com/office/officeart/2005/8/layout/hierarchy2"/>
    <dgm:cxn modelId="{308BC3D7-2717-4ABF-97F8-4E3AD61083B2}" type="presOf" srcId="{EDFDAA45-F801-4589-9845-86C39574CD14}" destId="{08511B18-A4A4-48CF-AB2B-4D33B6A855B3}" srcOrd="1" destOrd="0" presId="urn:microsoft.com/office/officeart/2005/8/layout/hierarchy2"/>
    <dgm:cxn modelId="{1AC7ABA7-5E35-4124-93DA-E31A2CBBE87F}" type="presOf" srcId="{DD037AE1-933F-4AF3-B0DD-269D2C392889}" destId="{6D9FB265-5F4D-4EB7-A682-A1299854FED3}" srcOrd="1" destOrd="0" presId="urn:microsoft.com/office/officeart/2005/8/layout/hierarchy2"/>
    <dgm:cxn modelId="{22BC9770-AE97-4DAB-B990-0EE38DF6C420}" srcId="{9C7751D5-25C8-4B01-995B-C7DAE46C2BC7}" destId="{6C250D69-B241-479D-9536-41D92385DFA8}" srcOrd="2" destOrd="0" parTransId="{1B8CB66C-CF9F-4F6C-8991-98AFA43E323A}" sibTransId="{3EF474F4-4290-4D67-A623-3238003FBBAE}"/>
    <dgm:cxn modelId="{7B8F2BBB-B7C6-4699-9C1C-9D7737C0CC8C}" type="presOf" srcId="{21716BCF-078D-48AC-A489-8F173C3B07E5}" destId="{B8758BC5-C9F2-4DB4-819E-3E55A1B9549D}" srcOrd="0" destOrd="0" presId="urn:microsoft.com/office/officeart/2005/8/layout/hierarchy2"/>
    <dgm:cxn modelId="{9F3C7FC7-E96D-4A01-B4BD-0AC9BE49D918}" type="presOf" srcId="{E455D36D-D908-49E1-AA42-5571EC747F13}" destId="{1A2A4F7C-9B3C-4E18-8BC9-3C2989FA5082}" srcOrd="1" destOrd="0" presId="urn:microsoft.com/office/officeart/2005/8/layout/hierarchy2"/>
    <dgm:cxn modelId="{C8AD0D83-3797-4E9D-9FFC-C370458E84FB}" type="presOf" srcId="{549DCC41-5F73-45E5-9EDD-C2B07C5BE2E6}" destId="{8A62035A-7654-470A-897C-A48D6E74A92F}" srcOrd="0" destOrd="0" presId="urn:microsoft.com/office/officeart/2005/8/layout/hierarchy2"/>
    <dgm:cxn modelId="{D6F49C56-AC18-4867-A8C4-53A142982089}" type="presOf" srcId="{21716BCF-078D-48AC-A489-8F173C3B07E5}" destId="{296D09F4-2F57-42C9-8FE3-EB472ED6D471}" srcOrd="1" destOrd="0" presId="urn:microsoft.com/office/officeart/2005/8/layout/hierarchy2"/>
    <dgm:cxn modelId="{CF106AAF-6B04-409F-943A-AB6A7878B7B8}" type="presOf" srcId="{2B0CB1D3-0ADD-4C7A-98A4-56E48D938629}" destId="{58D72A4F-E5B2-4861-80E9-14D914D31513}" srcOrd="0" destOrd="0" presId="urn:microsoft.com/office/officeart/2005/8/layout/hierarchy2"/>
    <dgm:cxn modelId="{B54AB6D4-FBDB-40CC-AF4B-70AB14C92AD5}" type="presOf" srcId="{C5734180-8EE1-4D01-BF6E-4D724CBA5537}" destId="{387C512F-34EF-417C-B7B8-27DC35A63B89}" srcOrd="0" destOrd="0" presId="urn:microsoft.com/office/officeart/2005/8/layout/hierarchy2"/>
    <dgm:cxn modelId="{3DB7B7F3-B24C-4018-86FF-71BD9B4FEB46}" type="presOf" srcId="{1C3EB4BA-FC12-41CF-BE2D-117639EE5622}" destId="{6679CB25-D03D-4F2A-910E-A4E635349EA7}" srcOrd="1" destOrd="0" presId="urn:microsoft.com/office/officeart/2005/8/layout/hierarchy2"/>
    <dgm:cxn modelId="{AD58FE72-3061-424A-A81B-986D05E2F16E}" type="presOf" srcId="{2CF15954-9D63-49D1-A229-716DD25587B4}" destId="{0D5253F9-F43F-4906-A9F8-4362C30B3C78}" srcOrd="0" destOrd="0" presId="urn:microsoft.com/office/officeart/2005/8/layout/hierarchy2"/>
    <dgm:cxn modelId="{D56D64A8-2DDD-4460-A1D7-1A619EC77AF7}" type="presOf" srcId="{E80D813E-C0B0-4A6A-8561-3B31BF959FB8}" destId="{0EFD2FAA-A4D1-4754-83D7-9DE184699A01}" srcOrd="1" destOrd="0" presId="urn:microsoft.com/office/officeart/2005/8/layout/hierarchy2"/>
    <dgm:cxn modelId="{59C965B5-738A-4EB5-9988-11C2F3B24741}" type="presOf" srcId="{A7A84C5C-EAFE-4DB4-9CFE-8BE7EBC5A92D}" destId="{5130EC95-AACF-4068-B22D-BF89C869218C}" srcOrd="1" destOrd="0" presId="urn:microsoft.com/office/officeart/2005/8/layout/hierarchy2"/>
    <dgm:cxn modelId="{9EF1DCAC-A1C7-4DB1-92F1-061EF75C0F45}" type="presOf" srcId="{6E63DF63-608A-4FFD-BBAD-97E49A0DF781}" destId="{C1E4C27A-F6EE-423D-9FA1-67794FF936D7}" srcOrd="0" destOrd="0" presId="urn:microsoft.com/office/officeart/2005/8/layout/hierarchy2"/>
    <dgm:cxn modelId="{BC50C008-8E48-4A33-AC04-92B2DECBCCF4}" srcId="{5FE7085A-CD12-4BDF-8D94-1E274E56F3A6}" destId="{EFC306F1-0E58-44F5-B325-FD1EB76FF941}" srcOrd="3" destOrd="0" parTransId="{2B0CB1D3-0ADD-4C7A-98A4-56E48D938629}" sibTransId="{A041DF3B-F44F-4C82-9152-1238BF2D45D7}"/>
    <dgm:cxn modelId="{D0A02D97-1495-47EF-A779-53222DB8DA8D}" type="presOf" srcId="{FAA30532-324C-46F3-A447-5B0602544DD4}" destId="{D2C3CE90-3752-44A9-83DE-3F5F8F0A0A92}" srcOrd="1" destOrd="0" presId="urn:microsoft.com/office/officeart/2005/8/layout/hierarchy2"/>
    <dgm:cxn modelId="{E5F11AF2-0E0E-4FCD-8890-5D5B62B2D874}" srcId="{0249CDC7-1A25-4976-AC00-AAB6201E4900}" destId="{298FB381-1928-437B-B35C-681625B7E093}" srcOrd="0" destOrd="0" parTransId="{A2CD1EB5-EA10-4D15-9FBD-89BCAA8AAB1B}" sibTransId="{ADAED11A-C68F-4CE4-BFC2-EC7A66F9B3F6}"/>
    <dgm:cxn modelId="{9D7F7BF8-3850-45C6-B52F-B817A5BF5E4A}" type="presOf" srcId="{1B8CB66C-CF9F-4F6C-8991-98AFA43E323A}" destId="{B1C98CB3-9F79-4991-97C8-D459B9A283D8}" srcOrd="0" destOrd="0" presId="urn:microsoft.com/office/officeart/2005/8/layout/hierarchy2"/>
    <dgm:cxn modelId="{C447A8D9-9BF4-4E55-A3AB-01703ABB00CF}" type="presOf" srcId="{EF44F28A-82B3-4AC5-81EB-645EB9413CB1}" destId="{0601AF97-53CC-403E-A024-727DF1E088E0}" srcOrd="1" destOrd="0" presId="urn:microsoft.com/office/officeart/2005/8/layout/hierarchy2"/>
    <dgm:cxn modelId="{1B0C0C13-D626-428B-84C8-1606EBF782E3}" srcId="{298FB381-1928-437B-B35C-681625B7E093}" destId="{9C7751D5-25C8-4B01-995B-C7DAE46C2BC7}" srcOrd="0" destOrd="0" parTransId="{549DCC41-5F73-45E5-9EDD-C2B07C5BE2E6}" sibTransId="{775AB34D-C94D-48C6-B323-D2D9D78245F9}"/>
    <dgm:cxn modelId="{23B9763B-71FC-475C-A37D-6094AF92DC87}" type="presOf" srcId="{EFC306F1-0E58-44F5-B325-FD1EB76FF941}" destId="{9CA92C29-3405-4776-9B82-A7B6E7AA2DEF}" srcOrd="0" destOrd="0" presId="urn:microsoft.com/office/officeart/2005/8/layout/hierarchy2"/>
    <dgm:cxn modelId="{139C7C18-4571-4DC9-B0C2-822BF6E811B9}" type="presOf" srcId="{BA3C715C-D51A-4F6A-9497-C16C3F4D07A1}" destId="{ADDAB7E4-19AD-455C-9807-0C455D554563}" srcOrd="1" destOrd="0" presId="urn:microsoft.com/office/officeart/2005/8/layout/hierarchy2"/>
    <dgm:cxn modelId="{D43A7282-8C43-491B-A181-764FB69FF0D6}" type="presOf" srcId="{1B8CB66C-CF9F-4F6C-8991-98AFA43E323A}" destId="{3F44FB93-6C5A-40E9-938A-E81D837A24AB}" srcOrd="1" destOrd="0" presId="urn:microsoft.com/office/officeart/2005/8/layout/hierarchy2"/>
    <dgm:cxn modelId="{F85F2E7B-95C9-44DD-9DAC-95E76E33ACEC}" type="presOf" srcId="{E455D36D-D908-49E1-AA42-5571EC747F13}" destId="{A631F648-2F0E-42D2-9264-80926C7349B4}" srcOrd="0" destOrd="0" presId="urn:microsoft.com/office/officeart/2005/8/layout/hierarchy2"/>
    <dgm:cxn modelId="{0398B55C-D078-471B-8556-8CF198FA83A1}" type="presOf" srcId="{DD998331-BA08-4AB7-B7A6-1648F12F6314}" destId="{A8574941-D742-4028-BD37-F3BC988C7C8B}" srcOrd="0" destOrd="0" presId="urn:microsoft.com/office/officeart/2005/8/layout/hierarchy2"/>
    <dgm:cxn modelId="{E2ADBFF9-22BD-4AFE-97C2-CBAFAA1B524A}" type="presOf" srcId="{0249CDC7-1A25-4976-AC00-AAB6201E4900}" destId="{CABF03DE-561B-475C-B43F-49D5E3F072DD}" srcOrd="0" destOrd="0" presId="urn:microsoft.com/office/officeart/2005/8/layout/hierarchy2"/>
    <dgm:cxn modelId="{D7EF6184-C85B-491D-8968-52D41F604A6F}" srcId="{09CEB4CF-64BD-4740-ADFA-BD25650356B6}" destId="{1A4D99F2-751C-4BAF-80CA-1DEB6C6F0BF5}" srcOrd="3" destOrd="0" parTransId="{A7A84C5C-EAFE-4DB4-9CFE-8BE7EBC5A92D}" sibTransId="{4D8D4F46-43CD-4EEC-97BA-86C525E72432}"/>
    <dgm:cxn modelId="{E184F61B-E989-4EC0-94EF-A514D3640386}" type="presOf" srcId="{8C43A0DB-AC26-4F05-A1A3-A05D37C02652}" destId="{C74BFE5C-61E8-46A9-A8FB-249CF5571DD9}" srcOrd="0" destOrd="0" presId="urn:microsoft.com/office/officeart/2005/8/layout/hierarchy2"/>
    <dgm:cxn modelId="{972F70DA-C61C-4FE7-9CAF-57B93549A0DF}" srcId="{09CEB4CF-64BD-4740-ADFA-BD25650356B6}" destId="{A8B80419-EE1D-48D6-9923-B9337274A542}" srcOrd="4" destOrd="0" parTransId="{C5734180-8EE1-4D01-BF6E-4D724CBA5537}" sibTransId="{79272433-7BDD-4A00-A9B3-10CA1C3AA477}"/>
    <dgm:cxn modelId="{D3AC89E3-859F-4878-9798-3FB9B03E95B6}" type="presOf" srcId="{298FB381-1928-437B-B35C-681625B7E093}" destId="{78B16488-0B89-44C6-9DE7-12D543D0F494}" srcOrd="0" destOrd="0" presId="urn:microsoft.com/office/officeart/2005/8/layout/hierarchy2"/>
    <dgm:cxn modelId="{D1DDC065-E78C-479F-8017-EFC2B76F9BCE}" type="presOf" srcId="{EF44F28A-82B3-4AC5-81EB-645EB9413CB1}" destId="{FAEC278D-F234-421B-A869-1A37FED1E66C}" srcOrd="0" destOrd="0" presId="urn:microsoft.com/office/officeart/2005/8/layout/hierarchy2"/>
    <dgm:cxn modelId="{6D3462AD-4CC9-46C1-AF4D-95CDAFA6E0DE}" type="presOf" srcId="{EDFDAA45-F801-4589-9845-86C39574CD14}" destId="{9E15A6D6-3703-47F6-A3A0-CC1191D45CA1}" srcOrd="0" destOrd="0" presId="urn:microsoft.com/office/officeart/2005/8/layout/hierarchy2"/>
    <dgm:cxn modelId="{D7B999E0-705C-4D75-AF09-B2AA1E8D9989}" type="presOf" srcId="{7F6DC999-096F-4A35-9BCB-A8CDF8627397}" destId="{0347255E-0FA1-4F74-88D1-108BA8A8EA36}" srcOrd="0" destOrd="0" presId="urn:microsoft.com/office/officeart/2005/8/layout/hierarchy2"/>
    <dgm:cxn modelId="{4C9C7150-88FC-4835-B8BE-EDB33BA3C60C}" type="presOf" srcId="{2CF15954-9D63-49D1-A229-716DD25587B4}" destId="{0960539B-BB85-47FD-9F59-D734B6C336A2}" srcOrd="1" destOrd="0" presId="urn:microsoft.com/office/officeart/2005/8/layout/hierarchy2"/>
    <dgm:cxn modelId="{1E0C56B4-FE88-45DF-96DF-28ABC8351FF2}" srcId="{5FE7085A-CD12-4BDF-8D94-1E274E56F3A6}" destId="{7F6DC999-096F-4A35-9BCB-A8CDF8627397}" srcOrd="2" destOrd="0" parTransId="{E455D36D-D908-49E1-AA42-5571EC747F13}" sibTransId="{6E7A5612-5A90-4518-8CA8-647EB9C30727}"/>
    <dgm:cxn modelId="{52CB702C-B4D8-4926-8901-C1FBD13AD8BA}" type="presOf" srcId="{6C250D69-B241-479D-9536-41D92385DFA8}" destId="{5987845D-0FF2-45AB-A10D-FF914A0918A7}" srcOrd="0" destOrd="0" presId="urn:microsoft.com/office/officeart/2005/8/layout/hierarchy2"/>
    <dgm:cxn modelId="{DD6345F0-9A77-449D-B9B3-1128EEBD16C6}" srcId="{09CEB4CF-64BD-4740-ADFA-BD25650356B6}" destId="{A86A0D1B-05C3-4A9F-94B8-C46462D8BE54}" srcOrd="2" destOrd="0" parTransId="{DD998331-BA08-4AB7-B7A6-1648F12F6314}" sibTransId="{E2BB4B0C-89A3-4A8F-8F0B-A5AC1022FB17}"/>
    <dgm:cxn modelId="{CADA72E6-D8CD-4DD5-9C13-C6DE6796E90C}" type="presOf" srcId="{A8B80419-EE1D-48D6-9923-B9337274A542}" destId="{49F2E19D-8F96-4C8D-9200-EC6CDFAFAFCC}" srcOrd="0" destOrd="0" presId="urn:microsoft.com/office/officeart/2005/8/layout/hierarchy2"/>
    <dgm:cxn modelId="{2210A087-D89F-42CD-A2B5-E14A06E9D734}" srcId="{9C7751D5-25C8-4B01-995B-C7DAE46C2BC7}" destId="{09CEB4CF-64BD-4740-ADFA-BD25650356B6}" srcOrd="0" destOrd="0" parTransId="{1C3EB4BA-FC12-41CF-BE2D-117639EE5622}" sibTransId="{D80C75CC-E857-45B5-9FD5-3FB41566852B}"/>
    <dgm:cxn modelId="{6CF73476-661B-40D3-93C2-F277A2CF3D91}" type="presOf" srcId="{A86A0D1B-05C3-4A9F-94B8-C46462D8BE54}" destId="{B91F0820-A7E0-4EB4-990F-FC2298954FA9}" srcOrd="0" destOrd="0" presId="urn:microsoft.com/office/officeart/2005/8/layout/hierarchy2"/>
    <dgm:cxn modelId="{4E3846E2-3B40-49C8-B6A3-CDCFAC7EB5C4}" srcId="{9C7751D5-25C8-4B01-995B-C7DAE46C2BC7}" destId="{7E96AEFA-D124-4FA6-8208-CDC340945172}" srcOrd="1" destOrd="0" parTransId="{FAA30532-324C-46F3-A447-5B0602544DD4}" sibTransId="{3EFA46E2-BBA6-4BB7-8CFB-030A5F8CE1D1}"/>
    <dgm:cxn modelId="{7257802E-1009-49F9-9435-5866E3901173}" type="presOf" srcId="{5FE7085A-CD12-4BDF-8D94-1E274E56F3A6}" destId="{82E07F09-227D-4C1F-AA95-3B22F0191A16}" srcOrd="0" destOrd="0" presId="urn:microsoft.com/office/officeart/2005/8/layout/hierarchy2"/>
    <dgm:cxn modelId="{902A21FD-E4FC-4D6D-8720-8D1BDB036F09}" type="presOf" srcId="{64315092-C5FF-4956-B928-27FFF43A346C}" destId="{ED18F3D6-FB33-4415-8044-25A3A1A39D9E}" srcOrd="0" destOrd="0" presId="urn:microsoft.com/office/officeart/2005/8/layout/hierarchy2"/>
    <dgm:cxn modelId="{62487012-34B9-461C-9B7D-690CA660D012}" type="presOf" srcId="{9C7751D5-25C8-4B01-995B-C7DAE46C2BC7}" destId="{B2FBA4FC-1A48-428A-B79E-2493A8685505}" srcOrd="0" destOrd="0" presId="urn:microsoft.com/office/officeart/2005/8/layout/hierarchy2"/>
    <dgm:cxn modelId="{C93E5099-9D52-44CB-A3C9-2CF513C470B5}" type="presOf" srcId="{C5734180-8EE1-4D01-BF6E-4D724CBA5537}" destId="{A5FE19C2-D0A2-475A-B62D-9956176D95AC}" srcOrd="1" destOrd="0" presId="urn:microsoft.com/office/officeart/2005/8/layout/hierarchy2"/>
    <dgm:cxn modelId="{4A053F07-82C4-4981-91B9-E1E7280601DB}" srcId="{298FB381-1928-437B-B35C-681625B7E093}" destId="{5FE7085A-CD12-4BDF-8D94-1E274E56F3A6}" srcOrd="1" destOrd="0" parTransId="{21716BCF-078D-48AC-A489-8F173C3B07E5}" sibTransId="{3D57D2EA-80A1-4A68-9FE5-85B1A70F2417}"/>
    <dgm:cxn modelId="{EF08A0DF-A894-4F03-B71B-8EC543D8DB46}" srcId="{09CEB4CF-64BD-4740-ADFA-BD25650356B6}" destId="{FFD977A8-8A94-498F-BEBA-ADF658406223}" srcOrd="1" destOrd="0" parTransId="{DD037AE1-933F-4AF3-B0DD-269D2C392889}" sibTransId="{DEF34C1C-1D1D-4D57-A7A8-9A59D577EFCF}"/>
    <dgm:cxn modelId="{C0014A25-8693-4B79-AA69-01030D911642}" srcId="{7E96AEFA-D124-4FA6-8208-CDC340945172}" destId="{04580C4C-07D1-444A-98DD-B8F9E96891FA}" srcOrd="0" destOrd="0" parTransId="{BA3C715C-D51A-4F6A-9497-C16C3F4D07A1}" sibTransId="{3F95709C-FF86-4D1E-9A46-ED0601AD0DC4}"/>
    <dgm:cxn modelId="{A957C221-D690-457C-9399-FEF85CBBB4CF}" type="presOf" srcId="{1C3EB4BA-FC12-41CF-BE2D-117639EE5622}" destId="{1BD26F2B-0921-4812-B18F-AF7D3F56BE6D}" srcOrd="0" destOrd="0" presId="urn:microsoft.com/office/officeart/2005/8/layout/hierarchy2"/>
    <dgm:cxn modelId="{F3345335-5A21-4F94-97B9-1310D6DA25DD}" type="presOf" srcId="{A69EEB2A-0525-4279-87FD-099104AB267C}" destId="{6C52D49B-7E9D-4D7C-B0E1-EABBA719177B}" srcOrd="1" destOrd="0" presId="urn:microsoft.com/office/officeart/2005/8/layout/hierarchy2"/>
    <dgm:cxn modelId="{96B580B8-D5D2-4424-80E6-9DD0F6A50FA8}" type="presOf" srcId="{FAA30532-324C-46F3-A447-5B0602544DD4}" destId="{96D5C5E8-3C02-4C83-B184-A7D7E1E418D7}" srcOrd="0" destOrd="0" presId="urn:microsoft.com/office/officeart/2005/8/layout/hierarchy2"/>
    <dgm:cxn modelId="{F807218F-DBF9-4222-A4CC-34A1F135A14B}" type="presOf" srcId="{549DCC41-5F73-45E5-9EDD-C2B07C5BE2E6}" destId="{3CF40A47-FAE9-484F-AF9C-7634D44B50E8}" srcOrd="1" destOrd="0" presId="urn:microsoft.com/office/officeart/2005/8/layout/hierarchy2"/>
    <dgm:cxn modelId="{1129DA71-DEF6-4B6C-89CC-AF46382B7142}" type="presOf" srcId="{7E96AEFA-D124-4FA6-8208-CDC340945172}" destId="{81F34D5E-D489-4902-8681-52C8BEC1F001}" srcOrd="0" destOrd="0" presId="urn:microsoft.com/office/officeart/2005/8/layout/hierarchy2"/>
    <dgm:cxn modelId="{30B2F59B-461E-4559-9A48-E106363C722A}" type="presOf" srcId="{BA3C715C-D51A-4F6A-9497-C16C3F4D07A1}" destId="{71D649F5-FDDF-4CCE-AE31-54F525658CA4}" srcOrd="0" destOrd="0" presId="urn:microsoft.com/office/officeart/2005/8/layout/hierarchy2"/>
    <dgm:cxn modelId="{0B5C17C2-21C2-4322-9EA8-701C1938D1FB}" srcId="{5FE7085A-CD12-4BDF-8D94-1E274E56F3A6}" destId="{6E63DF63-608A-4FFD-BBAD-97E49A0DF781}" srcOrd="0" destOrd="0" parTransId="{E80D813E-C0B0-4A6A-8561-3B31BF959FB8}" sibTransId="{F0AE64EA-5DA3-4219-98F6-4A6F2E22B86F}"/>
    <dgm:cxn modelId="{C97E9EC2-DA1A-4F45-BE13-9A2C7F8B1292}" type="presOf" srcId="{A7A84C5C-EAFE-4DB4-9CFE-8BE7EBC5A92D}" destId="{C78293A9-975E-4DF1-81B4-F7C0599DD849}" srcOrd="0" destOrd="0" presId="urn:microsoft.com/office/officeart/2005/8/layout/hierarchy2"/>
    <dgm:cxn modelId="{4DF6328D-53C0-4512-98D4-156CBBADED05}" srcId="{09CEB4CF-64BD-4740-ADFA-BD25650356B6}" destId="{D77E97C6-EBB4-4F90-8897-8343757431B2}" srcOrd="0" destOrd="0" parTransId="{EDFDAA45-F801-4589-9845-86C39574CD14}" sibTransId="{CC4E4370-381D-43EA-B271-D4BE578B5452}"/>
    <dgm:cxn modelId="{960FF65C-CC35-4E78-B9D7-413139B4F388}" srcId="{6C250D69-B241-479D-9536-41D92385DFA8}" destId="{DE0E3202-809B-4364-A22C-2E83093CD229}" srcOrd="0" destOrd="0" parTransId="{A69EEB2A-0525-4279-87FD-099104AB267C}" sibTransId="{AC26D030-DF83-4016-9048-D5CCB419290D}"/>
    <dgm:cxn modelId="{879A4179-50D0-40AD-A862-97A58102EE34}" type="presOf" srcId="{04580C4C-07D1-444A-98DD-B8F9E96891FA}" destId="{89F7FC36-25D4-43B8-BAD1-5D62E469CA02}" srcOrd="0" destOrd="0" presId="urn:microsoft.com/office/officeart/2005/8/layout/hierarchy2"/>
    <dgm:cxn modelId="{47D266BD-37B7-4606-92C6-CD8AE3FF18B1}" srcId="{5FE7085A-CD12-4BDF-8D94-1E274E56F3A6}" destId="{8C43A0DB-AC26-4F05-A1A3-A05D37C02652}" srcOrd="1" destOrd="0" parTransId="{EF44F28A-82B3-4AC5-81EB-645EB9413CB1}" sibTransId="{50682CF1-1633-43DB-B30F-2E1C04A0F84F}"/>
    <dgm:cxn modelId="{8B277126-C7FF-4B59-B493-28B60506208E}" type="presOf" srcId="{FFD977A8-8A94-498F-BEBA-ADF658406223}" destId="{D6A1B7DE-2233-4974-9CE8-F6F6B54C2D96}" srcOrd="0" destOrd="0" presId="urn:microsoft.com/office/officeart/2005/8/layout/hierarchy2"/>
    <dgm:cxn modelId="{4C1025CA-7780-4591-9EB3-A2B0B60D70EC}" type="presParOf" srcId="{CABF03DE-561B-475C-B43F-49D5E3F072DD}" destId="{04F71E7A-31CD-4BBD-8393-84C2340E9DEF}" srcOrd="0" destOrd="0" presId="urn:microsoft.com/office/officeart/2005/8/layout/hierarchy2"/>
    <dgm:cxn modelId="{5BA3596D-7118-4150-9D76-CDB50DA48E2A}" type="presParOf" srcId="{04F71E7A-31CD-4BBD-8393-84C2340E9DEF}" destId="{78B16488-0B89-44C6-9DE7-12D543D0F494}" srcOrd="0" destOrd="0" presId="urn:microsoft.com/office/officeart/2005/8/layout/hierarchy2"/>
    <dgm:cxn modelId="{F0F2E27A-B5B4-47BA-8397-42E64D4C654E}" type="presParOf" srcId="{04F71E7A-31CD-4BBD-8393-84C2340E9DEF}" destId="{0003B072-75FC-4CCC-B42D-ED409471BD11}" srcOrd="1" destOrd="0" presId="urn:microsoft.com/office/officeart/2005/8/layout/hierarchy2"/>
    <dgm:cxn modelId="{D2A8787C-0D48-4F91-8975-75F606D65158}" type="presParOf" srcId="{0003B072-75FC-4CCC-B42D-ED409471BD11}" destId="{8A62035A-7654-470A-897C-A48D6E74A92F}" srcOrd="0" destOrd="0" presId="urn:microsoft.com/office/officeart/2005/8/layout/hierarchy2"/>
    <dgm:cxn modelId="{175495DD-CBC9-481A-967E-768814628722}" type="presParOf" srcId="{8A62035A-7654-470A-897C-A48D6E74A92F}" destId="{3CF40A47-FAE9-484F-AF9C-7634D44B50E8}" srcOrd="0" destOrd="0" presId="urn:microsoft.com/office/officeart/2005/8/layout/hierarchy2"/>
    <dgm:cxn modelId="{FD81DE0A-7C1D-4BC8-A4B0-9BF327683D71}" type="presParOf" srcId="{0003B072-75FC-4CCC-B42D-ED409471BD11}" destId="{71ECD3A2-174E-4DAD-A3ED-FB61E9419319}" srcOrd="1" destOrd="0" presId="urn:microsoft.com/office/officeart/2005/8/layout/hierarchy2"/>
    <dgm:cxn modelId="{B69D781A-DA68-49AB-A91E-F4255176155C}" type="presParOf" srcId="{71ECD3A2-174E-4DAD-A3ED-FB61E9419319}" destId="{B2FBA4FC-1A48-428A-B79E-2493A8685505}" srcOrd="0" destOrd="0" presId="urn:microsoft.com/office/officeart/2005/8/layout/hierarchy2"/>
    <dgm:cxn modelId="{F9C9EBAC-6B58-4E8B-BE24-EA6BA4140F2D}" type="presParOf" srcId="{71ECD3A2-174E-4DAD-A3ED-FB61E9419319}" destId="{11170FB3-26CA-4D81-B592-9143F05FE0B8}" srcOrd="1" destOrd="0" presId="urn:microsoft.com/office/officeart/2005/8/layout/hierarchy2"/>
    <dgm:cxn modelId="{5601A341-1501-4843-808C-A20C9A375580}" type="presParOf" srcId="{11170FB3-26CA-4D81-B592-9143F05FE0B8}" destId="{1BD26F2B-0921-4812-B18F-AF7D3F56BE6D}" srcOrd="0" destOrd="0" presId="urn:microsoft.com/office/officeart/2005/8/layout/hierarchy2"/>
    <dgm:cxn modelId="{ADA7B2F3-42B6-4EC0-9863-4EC316F84635}" type="presParOf" srcId="{1BD26F2B-0921-4812-B18F-AF7D3F56BE6D}" destId="{6679CB25-D03D-4F2A-910E-A4E635349EA7}" srcOrd="0" destOrd="0" presId="urn:microsoft.com/office/officeart/2005/8/layout/hierarchy2"/>
    <dgm:cxn modelId="{E5C40180-4978-49A3-AF3E-38804FA8589D}" type="presParOf" srcId="{11170FB3-26CA-4D81-B592-9143F05FE0B8}" destId="{F44E904D-718D-4831-97DA-648D7232EEDC}" srcOrd="1" destOrd="0" presId="urn:microsoft.com/office/officeart/2005/8/layout/hierarchy2"/>
    <dgm:cxn modelId="{86F49CA4-7A41-4809-9D82-E28FA61E1DAC}" type="presParOf" srcId="{F44E904D-718D-4831-97DA-648D7232EEDC}" destId="{805895D2-0DFA-4595-ACF4-59ABAE59809B}" srcOrd="0" destOrd="0" presId="urn:microsoft.com/office/officeart/2005/8/layout/hierarchy2"/>
    <dgm:cxn modelId="{E8E7376D-6C9C-4092-A980-CA6E4B3B720E}" type="presParOf" srcId="{F44E904D-718D-4831-97DA-648D7232EEDC}" destId="{7A8B4AB5-6F39-45FA-A52F-AD3F3DF283E0}" srcOrd="1" destOrd="0" presId="urn:microsoft.com/office/officeart/2005/8/layout/hierarchy2"/>
    <dgm:cxn modelId="{8AD919C7-5080-4468-B1B8-2685FA53AB54}" type="presParOf" srcId="{7A8B4AB5-6F39-45FA-A52F-AD3F3DF283E0}" destId="{9E15A6D6-3703-47F6-A3A0-CC1191D45CA1}" srcOrd="0" destOrd="0" presId="urn:microsoft.com/office/officeart/2005/8/layout/hierarchy2"/>
    <dgm:cxn modelId="{B27CC686-D1D5-4362-B192-2F5FE74A9EE8}" type="presParOf" srcId="{9E15A6D6-3703-47F6-A3A0-CC1191D45CA1}" destId="{08511B18-A4A4-48CF-AB2B-4D33B6A855B3}" srcOrd="0" destOrd="0" presId="urn:microsoft.com/office/officeart/2005/8/layout/hierarchy2"/>
    <dgm:cxn modelId="{8577B29C-A755-4D2B-8B6D-2656653F960C}" type="presParOf" srcId="{7A8B4AB5-6F39-45FA-A52F-AD3F3DF283E0}" destId="{BA9DEF62-77C3-458E-A08E-44DDE7EB5EF7}" srcOrd="1" destOrd="0" presId="urn:microsoft.com/office/officeart/2005/8/layout/hierarchy2"/>
    <dgm:cxn modelId="{DA60825F-E439-40E4-898F-E93857EB3037}" type="presParOf" srcId="{BA9DEF62-77C3-458E-A08E-44DDE7EB5EF7}" destId="{0C5C181E-6CBD-4E66-BB16-7AAB518B6505}" srcOrd="0" destOrd="0" presId="urn:microsoft.com/office/officeart/2005/8/layout/hierarchy2"/>
    <dgm:cxn modelId="{4C5ABB8C-C358-4D3C-93A6-558146ADCE9A}" type="presParOf" srcId="{BA9DEF62-77C3-458E-A08E-44DDE7EB5EF7}" destId="{7C0E389B-FCEE-4CF8-91AC-666BA0DDA059}" srcOrd="1" destOrd="0" presId="urn:microsoft.com/office/officeart/2005/8/layout/hierarchy2"/>
    <dgm:cxn modelId="{495A1CB9-6FC3-40B3-9C04-F9BA2959F8B8}" type="presParOf" srcId="{7A8B4AB5-6F39-45FA-A52F-AD3F3DF283E0}" destId="{D36DC1AA-4396-4EC1-AB41-E45BD1123058}" srcOrd="2" destOrd="0" presId="urn:microsoft.com/office/officeart/2005/8/layout/hierarchy2"/>
    <dgm:cxn modelId="{AF5C209B-D033-452B-AFC2-CA62C182DB4D}" type="presParOf" srcId="{D36DC1AA-4396-4EC1-AB41-E45BD1123058}" destId="{6D9FB265-5F4D-4EB7-A682-A1299854FED3}" srcOrd="0" destOrd="0" presId="urn:microsoft.com/office/officeart/2005/8/layout/hierarchy2"/>
    <dgm:cxn modelId="{F2A3E21D-E2B2-4D79-BF85-BE424809ACFF}" type="presParOf" srcId="{7A8B4AB5-6F39-45FA-A52F-AD3F3DF283E0}" destId="{98FC4157-32DB-4640-A33C-635DF8BC4E47}" srcOrd="3" destOrd="0" presId="urn:microsoft.com/office/officeart/2005/8/layout/hierarchy2"/>
    <dgm:cxn modelId="{AEBA96F5-6036-40ED-BDFE-A2CAD66C0EDE}" type="presParOf" srcId="{98FC4157-32DB-4640-A33C-635DF8BC4E47}" destId="{D6A1B7DE-2233-4974-9CE8-F6F6B54C2D96}" srcOrd="0" destOrd="0" presId="urn:microsoft.com/office/officeart/2005/8/layout/hierarchy2"/>
    <dgm:cxn modelId="{BA1510CA-B492-45B3-B7B6-719973F2B810}" type="presParOf" srcId="{98FC4157-32DB-4640-A33C-635DF8BC4E47}" destId="{A7472D21-78E9-4A07-B6AE-F6D8E345B59E}" srcOrd="1" destOrd="0" presId="urn:microsoft.com/office/officeart/2005/8/layout/hierarchy2"/>
    <dgm:cxn modelId="{C93240BE-0186-418E-96C7-157E60B94D1E}" type="presParOf" srcId="{7A8B4AB5-6F39-45FA-A52F-AD3F3DF283E0}" destId="{A8574941-D742-4028-BD37-F3BC988C7C8B}" srcOrd="4" destOrd="0" presId="urn:microsoft.com/office/officeart/2005/8/layout/hierarchy2"/>
    <dgm:cxn modelId="{9890FE80-0B15-45C1-B1F4-6E7EFE827FFB}" type="presParOf" srcId="{A8574941-D742-4028-BD37-F3BC988C7C8B}" destId="{B5A0F9DF-3F77-4B19-A749-98E3D762D6B8}" srcOrd="0" destOrd="0" presId="urn:microsoft.com/office/officeart/2005/8/layout/hierarchy2"/>
    <dgm:cxn modelId="{1519F365-FE51-4ACD-B8D3-20673A4B506A}" type="presParOf" srcId="{7A8B4AB5-6F39-45FA-A52F-AD3F3DF283E0}" destId="{50963682-FDF3-4CF1-9800-0F5A9ED52E32}" srcOrd="5" destOrd="0" presId="urn:microsoft.com/office/officeart/2005/8/layout/hierarchy2"/>
    <dgm:cxn modelId="{C7209483-58C9-4710-9FFF-06F637C3AB90}" type="presParOf" srcId="{50963682-FDF3-4CF1-9800-0F5A9ED52E32}" destId="{B91F0820-A7E0-4EB4-990F-FC2298954FA9}" srcOrd="0" destOrd="0" presId="urn:microsoft.com/office/officeart/2005/8/layout/hierarchy2"/>
    <dgm:cxn modelId="{D4523343-0A7F-44DE-868B-39C52A9A5BBF}" type="presParOf" srcId="{50963682-FDF3-4CF1-9800-0F5A9ED52E32}" destId="{AD266503-A628-427C-9CD7-C595C0278FBB}" srcOrd="1" destOrd="0" presId="urn:microsoft.com/office/officeart/2005/8/layout/hierarchy2"/>
    <dgm:cxn modelId="{37208C61-407A-4E5B-B079-6433EAE826C5}" type="presParOf" srcId="{7A8B4AB5-6F39-45FA-A52F-AD3F3DF283E0}" destId="{C78293A9-975E-4DF1-81B4-F7C0599DD849}" srcOrd="6" destOrd="0" presId="urn:microsoft.com/office/officeart/2005/8/layout/hierarchy2"/>
    <dgm:cxn modelId="{50EF0251-032B-4890-B185-321209615CAB}" type="presParOf" srcId="{C78293A9-975E-4DF1-81B4-F7C0599DD849}" destId="{5130EC95-AACF-4068-B22D-BF89C869218C}" srcOrd="0" destOrd="0" presId="urn:microsoft.com/office/officeart/2005/8/layout/hierarchy2"/>
    <dgm:cxn modelId="{9EDC2727-A31F-4FDF-934B-E746D551D3D0}" type="presParOf" srcId="{7A8B4AB5-6F39-45FA-A52F-AD3F3DF283E0}" destId="{EB6BDE8A-D5EA-42AE-90B4-9EB22257800D}" srcOrd="7" destOrd="0" presId="urn:microsoft.com/office/officeart/2005/8/layout/hierarchy2"/>
    <dgm:cxn modelId="{0064A1B1-F7B2-46C1-8F7A-9CD537686192}" type="presParOf" srcId="{EB6BDE8A-D5EA-42AE-90B4-9EB22257800D}" destId="{8C80D9FC-8616-46DD-A1E5-F0AB1066C015}" srcOrd="0" destOrd="0" presId="urn:microsoft.com/office/officeart/2005/8/layout/hierarchy2"/>
    <dgm:cxn modelId="{2597011D-F1AB-472F-B1B0-892A3D60D20B}" type="presParOf" srcId="{EB6BDE8A-D5EA-42AE-90B4-9EB22257800D}" destId="{05B760D6-B69F-45A5-9E68-EB559CC80B5F}" srcOrd="1" destOrd="0" presId="urn:microsoft.com/office/officeart/2005/8/layout/hierarchy2"/>
    <dgm:cxn modelId="{19C2507E-93A4-4F12-946A-5647E19A3498}" type="presParOf" srcId="{7A8B4AB5-6F39-45FA-A52F-AD3F3DF283E0}" destId="{387C512F-34EF-417C-B7B8-27DC35A63B89}" srcOrd="8" destOrd="0" presId="urn:microsoft.com/office/officeart/2005/8/layout/hierarchy2"/>
    <dgm:cxn modelId="{0AA92230-08F8-4FE1-8997-3C855943B7F9}" type="presParOf" srcId="{387C512F-34EF-417C-B7B8-27DC35A63B89}" destId="{A5FE19C2-D0A2-475A-B62D-9956176D95AC}" srcOrd="0" destOrd="0" presId="urn:microsoft.com/office/officeart/2005/8/layout/hierarchy2"/>
    <dgm:cxn modelId="{9DC9B4F4-1A9F-4C65-9FAA-947CF3935ECC}" type="presParOf" srcId="{7A8B4AB5-6F39-45FA-A52F-AD3F3DF283E0}" destId="{0297F4A4-C5EE-462C-8952-A22ABB9FBC21}" srcOrd="9" destOrd="0" presId="urn:microsoft.com/office/officeart/2005/8/layout/hierarchy2"/>
    <dgm:cxn modelId="{601A638A-3834-4541-B171-E807BB4C53E5}" type="presParOf" srcId="{0297F4A4-C5EE-462C-8952-A22ABB9FBC21}" destId="{49F2E19D-8F96-4C8D-9200-EC6CDFAFAFCC}" srcOrd="0" destOrd="0" presId="urn:microsoft.com/office/officeart/2005/8/layout/hierarchy2"/>
    <dgm:cxn modelId="{8D76F68C-8FBD-4A53-8DDE-3D4C9B4C9661}" type="presParOf" srcId="{0297F4A4-C5EE-462C-8952-A22ABB9FBC21}" destId="{E85565D5-B539-42FA-B450-02B57EBF9558}" srcOrd="1" destOrd="0" presId="urn:microsoft.com/office/officeart/2005/8/layout/hierarchy2"/>
    <dgm:cxn modelId="{2C1B3AEC-1A87-497F-A0B2-BD175211F20D}" type="presParOf" srcId="{11170FB3-26CA-4D81-B592-9143F05FE0B8}" destId="{96D5C5E8-3C02-4C83-B184-A7D7E1E418D7}" srcOrd="2" destOrd="0" presId="urn:microsoft.com/office/officeart/2005/8/layout/hierarchy2"/>
    <dgm:cxn modelId="{5015B8A9-F70B-482F-9B63-B3C1C6397C24}" type="presParOf" srcId="{96D5C5E8-3C02-4C83-B184-A7D7E1E418D7}" destId="{D2C3CE90-3752-44A9-83DE-3F5F8F0A0A92}" srcOrd="0" destOrd="0" presId="urn:microsoft.com/office/officeart/2005/8/layout/hierarchy2"/>
    <dgm:cxn modelId="{EDA15D2A-7DD1-4DAC-AF97-9A367DEA8A7E}" type="presParOf" srcId="{11170FB3-26CA-4D81-B592-9143F05FE0B8}" destId="{A84FF1BB-72DE-4E1F-B2EE-848F5F8F6BC5}" srcOrd="3" destOrd="0" presId="urn:microsoft.com/office/officeart/2005/8/layout/hierarchy2"/>
    <dgm:cxn modelId="{1FC98E9F-32B3-4D59-9EDD-0A3E056FC108}" type="presParOf" srcId="{A84FF1BB-72DE-4E1F-B2EE-848F5F8F6BC5}" destId="{81F34D5E-D489-4902-8681-52C8BEC1F001}" srcOrd="0" destOrd="0" presId="urn:microsoft.com/office/officeart/2005/8/layout/hierarchy2"/>
    <dgm:cxn modelId="{D43B90A1-7249-4655-B974-26E096BCD016}" type="presParOf" srcId="{A84FF1BB-72DE-4E1F-B2EE-848F5F8F6BC5}" destId="{B7542A82-5771-4830-AA32-D993D170BA3C}" srcOrd="1" destOrd="0" presId="urn:microsoft.com/office/officeart/2005/8/layout/hierarchy2"/>
    <dgm:cxn modelId="{2A7CC430-954E-4D3F-B7BE-A9D43E9EF841}" type="presParOf" srcId="{B7542A82-5771-4830-AA32-D993D170BA3C}" destId="{71D649F5-FDDF-4CCE-AE31-54F525658CA4}" srcOrd="0" destOrd="0" presId="urn:microsoft.com/office/officeart/2005/8/layout/hierarchy2"/>
    <dgm:cxn modelId="{300A3E9C-5B57-482D-92C2-85D2D167CBFA}" type="presParOf" srcId="{71D649F5-FDDF-4CCE-AE31-54F525658CA4}" destId="{ADDAB7E4-19AD-455C-9807-0C455D554563}" srcOrd="0" destOrd="0" presId="urn:microsoft.com/office/officeart/2005/8/layout/hierarchy2"/>
    <dgm:cxn modelId="{E2F0D713-0910-4212-8DF8-75937283F845}" type="presParOf" srcId="{B7542A82-5771-4830-AA32-D993D170BA3C}" destId="{F71AFE5D-A1C1-479E-996E-E38C0E0FADE9}" srcOrd="1" destOrd="0" presId="urn:microsoft.com/office/officeart/2005/8/layout/hierarchy2"/>
    <dgm:cxn modelId="{262689C3-1C79-41BE-8293-7FEA166EB9E6}" type="presParOf" srcId="{F71AFE5D-A1C1-479E-996E-E38C0E0FADE9}" destId="{89F7FC36-25D4-43B8-BAD1-5D62E469CA02}" srcOrd="0" destOrd="0" presId="urn:microsoft.com/office/officeart/2005/8/layout/hierarchy2"/>
    <dgm:cxn modelId="{43A6F670-7D97-45D1-BC16-73B63D142CB5}" type="presParOf" srcId="{F71AFE5D-A1C1-479E-996E-E38C0E0FADE9}" destId="{9EE372A2-52B7-4D1E-8EFC-7DB19017DEB5}" srcOrd="1" destOrd="0" presId="urn:microsoft.com/office/officeart/2005/8/layout/hierarchy2"/>
    <dgm:cxn modelId="{FC1F423B-0066-44D7-ABAC-15866456FD77}" type="presParOf" srcId="{B7542A82-5771-4830-AA32-D993D170BA3C}" destId="{0D5253F9-F43F-4906-A9F8-4362C30B3C78}" srcOrd="2" destOrd="0" presId="urn:microsoft.com/office/officeart/2005/8/layout/hierarchy2"/>
    <dgm:cxn modelId="{9B2A6B2A-4E07-4D57-B4CA-F563190EC4EE}" type="presParOf" srcId="{0D5253F9-F43F-4906-A9F8-4362C30B3C78}" destId="{0960539B-BB85-47FD-9F59-D734B6C336A2}" srcOrd="0" destOrd="0" presId="urn:microsoft.com/office/officeart/2005/8/layout/hierarchy2"/>
    <dgm:cxn modelId="{5D91938B-88FB-400A-A5CB-62A94FF36FFE}" type="presParOf" srcId="{B7542A82-5771-4830-AA32-D993D170BA3C}" destId="{DE17114A-08FD-41B4-9817-A4E9AF289340}" srcOrd="3" destOrd="0" presId="urn:microsoft.com/office/officeart/2005/8/layout/hierarchy2"/>
    <dgm:cxn modelId="{BA73F806-9B27-454C-A3D0-7A2B96F1EEFC}" type="presParOf" srcId="{DE17114A-08FD-41B4-9817-A4E9AF289340}" destId="{ED18F3D6-FB33-4415-8044-25A3A1A39D9E}" srcOrd="0" destOrd="0" presId="urn:microsoft.com/office/officeart/2005/8/layout/hierarchy2"/>
    <dgm:cxn modelId="{344711CD-A6DB-4CB0-9642-CC488205BE77}" type="presParOf" srcId="{DE17114A-08FD-41B4-9817-A4E9AF289340}" destId="{56B00945-496D-4F6F-AF0E-B16DDFA1C491}" srcOrd="1" destOrd="0" presId="urn:microsoft.com/office/officeart/2005/8/layout/hierarchy2"/>
    <dgm:cxn modelId="{68197C7E-D331-4E58-AE81-6D8BB89F6FC4}" type="presParOf" srcId="{11170FB3-26CA-4D81-B592-9143F05FE0B8}" destId="{B1C98CB3-9F79-4991-97C8-D459B9A283D8}" srcOrd="4" destOrd="0" presId="urn:microsoft.com/office/officeart/2005/8/layout/hierarchy2"/>
    <dgm:cxn modelId="{D98914F9-26AE-4A4D-AB66-7E7329E67EC1}" type="presParOf" srcId="{B1C98CB3-9F79-4991-97C8-D459B9A283D8}" destId="{3F44FB93-6C5A-40E9-938A-E81D837A24AB}" srcOrd="0" destOrd="0" presId="urn:microsoft.com/office/officeart/2005/8/layout/hierarchy2"/>
    <dgm:cxn modelId="{4449111E-EEF1-4BDB-8181-094540E70DBE}" type="presParOf" srcId="{11170FB3-26CA-4D81-B592-9143F05FE0B8}" destId="{B92EC990-871D-4F64-B2E1-484FC0DEB695}" srcOrd="5" destOrd="0" presId="urn:microsoft.com/office/officeart/2005/8/layout/hierarchy2"/>
    <dgm:cxn modelId="{9848C3ED-C66A-410E-961D-A224634E8BC4}" type="presParOf" srcId="{B92EC990-871D-4F64-B2E1-484FC0DEB695}" destId="{5987845D-0FF2-45AB-A10D-FF914A0918A7}" srcOrd="0" destOrd="0" presId="urn:microsoft.com/office/officeart/2005/8/layout/hierarchy2"/>
    <dgm:cxn modelId="{3C654121-173F-4295-89B1-6FA5B0364E66}" type="presParOf" srcId="{B92EC990-871D-4F64-B2E1-484FC0DEB695}" destId="{9481FB3A-EEBD-476C-8B35-2CC38C50CF6D}" srcOrd="1" destOrd="0" presId="urn:microsoft.com/office/officeart/2005/8/layout/hierarchy2"/>
    <dgm:cxn modelId="{3CB347A8-CD7E-4908-BC9F-268E5714F851}" type="presParOf" srcId="{9481FB3A-EEBD-476C-8B35-2CC38C50CF6D}" destId="{BEC9CB10-320E-4EA8-90E8-8832A31C046C}" srcOrd="0" destOrd="0" presId="urn:microsoft.com/office/officeart/2005/8/layout/hierarchy2"/>
    <dgm:cxn modelId="{4177CC8F-FDDE-4123-B40D-88CCF2D902FC}" type="presParOf" srcId="{BEC9CB10-320E-4EA8-90E8-8832A31C046C}" destId="{6C52D49B-7E9D-4D7C-B0E1-EABBA719177B}" srcOrd="0" destOrd="0" presId="urn:microsoft.com/office/officeart/2005/8/layout/hierarchy2"/>
    <dgm:cxn modelId="{B6368653-772C-4469-A3D7-3C99D86BC483}" type="presParOf" srcId="{9481FB3A-EEBD-476C-8B35-2CC38C50CF6D}" destId="{020D9478-82C6-4E90-A071-C3CBAD3170FF}" srcOrd="1" destOrd="0" presId="urn:microsoft.com/office/officeart/2005/8/layout/hierarchy2"/>
    <dgm:cxn modelId="{3FD4A787-41B4-4F59-AC72-EFE2B49DCA7A}" type="presParOf" srcId="{020D9478-82C6-4E90-A071-C3CBAD3170FF}" destId="{1D37B642-A56C-4D2E-A67C-A0651E5CA89D}" srcOrd="0" destOrd="0" presId="urn:microsoft.com/office/officeart/2005/8/layout/hierarchy2"/>
    <dgm:cxn modelId="{7F9C7D8F-BD9F-4CF9-A812-43693F9EC58D}" type="presParOf" srcId="{020D9478-82C6-4E90-A071-C3CBAD3170FF}" destId="{5F435BF4-6360-431D-8599-89A062CF2868}" srcOrd="1" destOrd="0" presId="urn:microsoft.com/office/officeart/2005/8/layout/hierarchy2"/>
    <dgm:cxn modelId="{0D8D0D4F-466E-4675-9FDF-5CDFF17FFE32}" type="presParOf" srcId="{0003B072-75FC-4CCC-B42D-ED409471BD11}" destId="{B8758BC5-C9F2-4DB4-819E-3E55A1B9549D}" srcOrd="2" destOrd="0" presId="urn:microsoft.com/office/officeart/2005/8/layout/hierarchy2"/>
    <dgm:cxn modelId="{79868E35-4AA0-4C6D-A50E-B3E7AEE86670}" type="presParOf" srcId="{B8758BC5-C9F2-4DB4-819E-3E55A1B9549D}" destId="{296D09F4-2F57-42C9-8FE3-EB472ED6D471}" srcOrd="0" destOrd="0" presId="urn:microsoft.com/office/officeart/2005/8/layout/hierarchy2"/>
    <dgm:cxn modelId="{30B50C88-B13E-48F9-9891-4F6C26EE1E41}" type="presParOf" srcId="{0003B072-75FC-4CCC-B42D-ED409471BD11}" destId="{90DBDE68-47DD-4927-8AB0-EF8CDA92974E}" srcOrd="3" destOrd="0" presId="urn:microsoft.com/office/officeart/2005/8/layout/hierarchy2"/>
    <dgm:cxn modelId="{9E6F9C3C-268B-4BE6-9556-2DFBC04181C2}" type="presParOf" srcId="{90DBDE68-47DD-4927-8AB0-EF8CDA92974E}" destId="{82E07F09-227D-4C1F-AA95-3B22F0191A16}" srcOrd="0" destOrd="0" presId="urn:microsoft.com/office/officeart/2005/8/layout/hierarchy2"/>
    <dgm:cxn modelId="{4D514108-3F7C-46E3-99F6-0B9EA374288A}" type="presParOf" srcId="{90DBDE68-47DD-4927-8AB0-EF8CDA92974E}" destId="{7CB82EB7-E7FE-4395-B65A-E5980F47EA38}" srcOrd="1" destOrd="0" presId="urn:microsoft.com/office/officeart/2005/8/layout/hierarchy2"/>
    <dgm:cxn modelId="{57D7E84F-9C07-46E2-BBB6-85A4168A2A63}" type="presParOf" srcId="{7CB82EB7-E7FE-4395-B65A-E5980F47EA38}" destId="{E51C08D2-EE09-4CEF-99C6-67EC9C542137}" srcOrd="0" destOrd="0" presId="urn:microsoft.com/office/officeart/2005/8/layout/hierarchy2"/>
    <dgm:cxn modelId="{14EC0636-5281-4F7F-993A-341BE7E7D79D}" type="presParOf" srcId="{E51C08D2-EE09-4CEF-99C6-67EC9C542137}" destId="{0EFD2FAA-A4D1-4754-83D7-9DE184699A01}" srcOrd="0" destOrd="0" presId="urn:microsoft.com/office/officeart/2005/8/layout/hierarchy2"/>
    <dgm:cxn modelId="{059FD2B4-7122-4B50-8560-14666A66E7DA}" type="presParOf" srcId="{7CB82EB7-E7FE-4395-B65A-E5980F47EA38}" destId="{16F91E9F-6C1A-45D7-9CDB-A73F0BF0FF52}" srcOrd="1" destOrd="0" presId="urn:microsoft.com/office/officeart/2005/8/layout/hierarchy2"/>
    <dgm:cxn modelId="{663C324F-7256-45E1-9FC8-3F02E1E92216}" type="presParOf" srcId="{16F91E9F-6C1A-45D7-9CDB-A73F0BF0FF52}" destId="{C1E4C27A-F6EE-423D-9FA1-67794FF936D7}" srcOrd="0" destOrd="0" presId="urn:microsoft.com/office/officeart/2005/8/layout/hierarchy2"/>
    <dgm:cxn modelId="{FC7CC889-5120-4FD5-A9CB-89A760247B4C}" type="presParOf" srcId="{16F91E9F-6C1A-45D7-9CDB-A73F0BF0FF52}" destId="{4C4E4415-FCF6-4E27-B624-17887E50D1FF}" srcOrd="1" destOrd="0" presId="urn:microsoft.com/office/officeart/2005/8/layout/hierarchy2"/>
    <dgm:cxn modelId="{FF26D42F-B8CD-4857-97AF-FCAB1894FA91}" type="presParOf" srcId="{7CB82EB7-E7FE-4395-B65A-E5980F47EA38}" destId="{FAEC278D-F234-421B-A869-1A37FED1E66C}" srcOrd="2" destOrd="0" presId="urn:microsoft.com/office/officeart/2005/8/layout/hierarchy2"/>
    <dgm:cxn modelId="{B21D6D53-10F5-4AEC-B0BA-DEEA3DED1F97}" type="presParOf" srcId="{FAEC278D-F234-421B-A869-1A37FED1E66C}" destId="{0601AF97-53CC-403E-A024-727DF1E088E0}" srcOrd="0" destOrd="0" presId="urn:microsoft.com/office/officeart/2005/8/layout/hierarchy2"/>
    <dgm:cxn modelId="{5CFCACA5-952B-4480-9F07-9B95731CB139}" type="presParOf" srcId="{7CB82EB7-E7FE-4395-B65A-E5980F47EA38}" destId="{907C0509-ECF6-4000-A1F8-210153DC0C8B}" srcOrd="3" destOrd="0" presId="urn:microsoft.com/office/officeart/2005/8/layout/hierarchy2"/>
    <dgm:cxn modelId="{2D7E2F6B-593C-4CD9-93B0-3893EDE796D7}" type="presParOf" srcId="{907C0509-ECF6-4000-A1F8-210153DC0C8B}" destId="{C74BFE5C-61E8-46A9-A8FB-249CF5571DD9}" srcOrd="0" destOrd="0" presId="urn:microsoft.com/office/officeart/2005/8/layout/hierarchy2"/>
    <dgm:cxn modelId="{61D685C5-8E8F-4569-8D6A-1DD1DE0491EE}" type="presParOf" srcId="{907C0509-ECF6-4000-A1F8-210153DC0C8B}" destId="{D851DF41-59FD-4CB3-8DCA-73895F37EF9B}" srcOrd="1" destOrd="0" presId="urn:microsoft.com/office/officeart/2005/8/layout/hierarchy2"/>
    <dgm:cxn modelId="{DC546424-8C66-469B-BB7A-1E7D09E21AB4}" type="presParOf" srcId="{7CB82EB7-E7FE-4395-B65A-E5980F47EA38}" destId="{A631F648-2F0E-42D2-9264-80926C7349B4}" srcOrd="4" destOrd="0" presId="urn:microsoft.com/office/officeart/2005/8/layout/hierarchy2"/>
    <dgm:cxn modelId="{FC8C77A4-38E4-4713-B9FE-1BDE326E4C2B}" type="presParOf" srcId="{A631F648-2F0E-42D2-9264-80926C7349B4}" destId="{1A2A4F7C-9B3C-4E18-8BC9-3C2989FA5082}" srcOrd="0" destOrd="0" presId="urn:microsoft.com/office/officeart/2005/8/layout/hierarchy2"/>
    <dgm:cxn modelId="{A29D2CD3-6423-4DB9-BA61-611B8F1E2B81}" type="presParOf" srcId="{7CB82EB7-E7FE-4395-B65A-E5980F47EA38}" destId="{E7011A9F-BD92-45D7-9D63-35E67D3F4E6B}" srcOrd="5" destOrd="0" presId="urn:microsoft.com/office/officeart/2005/8/layout/hierarchy2"/>
    <dgm:cxn modelId="{45E83419-C36C-437C-9D16-5BE5D8A1A12E}" type="presParOf" srcId="{E7011A9F-BD92-45D7-9D63-35E67D3F4E6B}" destId="{0347255E-0FA1-4F74-88D1-108BA8A8EA36}" srcOrd="0" destOrd="0" presId="urn:microsoft.com/office/officeart/2005/8/layout/hierarchy2"/>
    <dgm:cxn modelId="{149DDB89-28BD-41B5-8BBA-8319874EE992}" type="presParOf" srcId="{E7011A9F-BD92-45D7-9D63-35E67D3F4E6B}" destId="{8897041B-CF44-4604-B5AE-AC0DF9F44278}" srcOrd="1" destOrd="0" presId="urn:microsoft.com/office/officeart/2005/8/layout/hierarchy2"/>
    <dgm:cxn modelId="{182E6614-CCE0-4E1A-A3C5-2655BC849830}" type="presParOf" srcId="{7CB82EB7-E7FE-4395-B65A-E5980F47EA38}" destId="{58D72A4F-E5B2-4861-80E9-14D914D31513}" srcOrd="6" destOrd="0" presId="urn:microsoft.com/office/officeart/2005/8/layout/hierarchy2"/>
    <dgm:cxn modelId="{9D9C7166-939E-4E59-8776-F2EF5E4EB5BE}" type="presParOf" srcId="{58D72A4F-E5B2-4861-80E9-14D914D31513}" destId="{3A401562-CD6D-4F37-BC69-7260A1B6882C}" srcOrd="0" destOrd="0" presId="urn:microsoft.com/office/officeart/2005/8/layout/hierarchy2"/>
    <dgm:cxn modelId="{1FFFFA19-7C25-4811-ADCC-DA7E1A610C90}" type="presParOf" srcId="{7CB82EB7-E7FE-4395-B65A-E5980F47EA38}" destId="{42726A16-79D3-4455-A4D3-1A0D47293D52}" srcOrd="7" destOrd="0" presId="urn:microsoft.com/office/officeart/2005/8/layout/hierarchy2"/>
    <dgm:cxn modelId="{9237C70D-9639-4E36-B28E-D7193961F530}" type="presParOf" srcId="{42726A16-79D3-4455-A4D3-1A0D47293D52}" destId="{9CA92C29-3405-4776-9B82-A7B6E7AA2DEF}" srcOrd="0" destOrd="0" presId="urn:microsoft.com/office/officeart/2005/8/layout/hierarchy2"/>
    <dgm:cxn modelId="{06F58042-1990-4A0E-9484-A015D0BE7A69}" type="presParOf" srcId="{42726A16-79D3-4455-A4D3-1A0D47293D52}" destId="{DBBCCFD5-5361-40D0-A989-DDB100F82EF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B16488-0B89-44C6-9DE7-12D543D0F494}">
      <dsp:nvSpPr>
        <dsp:cNvPr id="0" name=""/>
        <dsp:cNvSpPr/>
      </dsp:nvSpPr>
      <dsp:spPr>
        <a:xfrm>
          <a:off x="178426" y="3971288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Java</a:t>
          </a:r>
          <a:r>
            <a:rPr lang="ko-KR" altLang="en-US" sz="1100" kern="1200"/>
            <a:t>의 자료형</a:t>
          </a:r>
        </a:p>
      </dsp:txBody>
      <dsp:txXfrm>
        <a:off x="192872" y="3985734"/>
        <a:ext cx="957559" cy="464333"/>
      </dsp:txXfrm>
    </dsp:sp>
    <dsp:sp modelId="{8A62035A-7654-470A-897C-A48D6E74A92F}">
      <dsp:nvSpPr>
        <dsp:cNvPr id="0" name=""/>
        <dsp:cNvSpPr/>
      </dsp:nvSpPr>
      <dsp:spPr>
        <a:xfrm rot="17132988">
          <a:off x="626218" y="3502298"/>
          <a:ext cx="147189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471898" y="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325370" y="3472092"/>
        <a:ext cx="73594" cy="73594"/>
      </dsp:txXfrm>
    </dsp:sp>
    <dsp:sp modelId="{B2FBA4FC-1A48-428A-B79E-2493A8685505}">
      <dsp:nvSpPr>
        <dsp:cNvPr id="0" name=""/>
        <dsp:cNvSpPr/>
      </dsp:nvSpPr>
      <dsp:spPr>
        <a:xfrm>
          <a:off x="1559458" y="2553265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기본 자료형</a:t>
          </a:r>
        </a:p>
      </dsp:txBody>
      <dsp:txXfrm>
        <a:off x="1573904" y="2567711"/>
        <a:ext cx="957559" cy="464333"/>
      </dsp:txXfrm>
    </dsp:sp>
    <dsp:sp modelId="{1BD26F2B-0921-4812-B18F-AF7D3F56BE6D}">
      <dsp:nvSpPr>
        <dsp:cNvPr id="0" name=""/>
        <dsp:cNvSpPr/>
      </dsp:nvSpPr>
      <dsp:spPr>
        <a:xfrm rot="17132988">
          <a:off x="2007250" y="2084274"/>
          <a:ext cx="147189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471898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06402" y="2054068"/>
        <a:ext cx="73594" cy="73594"/>
      </dsp:txXfrm>
    </dsp:sp>
    <dsp:sp modelId="{805895D2-0DFA-4595-ACF4-59ABAE59809B}">
      <dsp:nvSpPr>
        <dsp:cNvPr id="0" name=""/>
        <dsp:cNvSpPr/>
      </dsp:nvSpPr>
      <dsp:spPr>
        <a:xfrm>
          <a:off x="2940490" y="1135241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정수형</a:t>
          </a:r>
        </a:p>
      </dsp:txBody>
      <dsp:txXfrm>
        <a:off x="2954936" y="1149687"/>
        <a:ext cx="957559" cy="464333"/>
      </dsp:txXfrm>
    </dsp:sp>
    <dsp:sp modelId="{9E15A6D6-3703-47F6-A3A0-CC1191D45CA1}">
      <dsp:nvSpPr>
        <dsp:cNvPr id="0" name=""/>
        <dsp:cNvSpPr/>
      </dsp:nvSpPr>
      <dsp:spPr>
        <a:xfrm rot="17350740">
          <a:off x="3523690" y="808052"/>
          <a:ext cx="120108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0108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094204" y="784617"/>
        <a:ext cx="60054" cy="60054"/>
      </dsp:txXfrm>
    </dsp:sp>
    <dsp:sp modelId="{0C5C181E-6CBD-4E66-BB16-7AAB518B6505}">
      <dsp:nvSpPr>
        <dsp:cNvPr id="0" name=""/>
        <dsp:cNvSpPr/>
      </dsp:nvSpPr>
      <dsp:spPr>
        <a:xfrm>
          <a:off x="4321522" y="822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byte(8bit)</a:t>
          </a:r>
          <a:endParaRPr lang="ko-KR" altLang="en-US" sz="1100" kern="1200"/>
        </a:p>
      </dsp:txBody>
      <dsp:txXfrm>
        <a:off x="4335968" y="15268"/>
        <a:ext cx="957559" cy="464333"/>
      </dsp:txXfrm>
    </dsp:sp>
    <dsp:sp modelId="{D36DC1AA-4396-4EC1-AB41-E45BD1123058}">
      <dsp:nvSpPr>
        <dsp:cNvPr id="0" name=""/>
        <dsp:cNvSpPr/>
      </dsp:nvSpPr>
      <dsp:spPr>
        <a:xfrm rot="18289469">
          <a:off x="3778753" y="1091657"/>
          <a:ext cx="690956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90956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06958" y="1080975"/>
        <a:ext cx="34547" cy="34547"/>
      </dsp:txXfrm>
    </dsp:sp>
    <dsp:sp modelId="{D6A1B7DE-2233-4974-9CE8-F6F6B54C2D96}">
      <dsp:nvSpPr>
        <dsp:cNvPr id="0" name=""/>
        <dsp:cNvSpPr/>
      </dsp:nvSpPr>
      <dsp:spPr>
        <a:xfrm>
          <a:off x="4321522" y="568031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short(16bit)</a:t>
          </a:r>
          <a:endParaRPr lang="ko-KR" altLang="en-US" sz="1100" kern="1200"/>
        </a:p>
      </dsp:txBody>
      <dsp:txXfrm>
        <a:off x="4335968" y="582477"/>
        <a:ext cx="957559" cy="464333"/>
      </dsp:txXfrm>
    </dsp:sp>
    <dsp:sp modelId="{A8574941-D742-4028-BD37-F3BC988C7C8B}">
      <dsp:nvSpPr>
        <dsp:cNvPr id="0" name=""/>
        <dsp:cNvSpPr/>
      </dsp:nvSpPr>
      <dsp:spPr>
        <a:xfrm>
          <a:off x="3926941" y="1375262"/>
          <a:ext cx="394580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94580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14367" y="1371989"/>
        <a:ext cx="19729" cy="19729"/>
      </dsp:txXfrm>
    </dsp:sp>
    <dsp:sp modelId="{B91F0820-A7E0-4EB4-990F-FC2298954FA9}">
      <dsp:nvSpPr>
        <dsp:cNvPr id="0" name=""/>
        <dsp:cNvSpPr/>
      </dsp:nvSpPr>
      <dsp:spPr>
        <a:xfrm>
          <a:off x="4321522" y="1135241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int(32bit)</a:t>
          </a:r>
          <a:endParaRPr lang="ko-KR" altLang="en-US" sz="1100" kern="1200"/>
        </a:p>
      </dsp:txBody>
      <dsp:txXfrm>
        <a:off x="4335968" y="1149687"/>
        <a:ext cx="957559" cy="464333"/>
      </dsp:txXfrm>
    </dsp:sp>
    <dsp:sp modelId="{C78293A9-975E-4DF1-81B4-F7C0599DD849}">
      <dsp:nvSpPr>
        <dsp:cNvPr id="0" name=""/>
        <dsp:cNvSpPr/>
      </dsp:nvSpPr>
      <dsp:spPr>
        <a:xfrm rot="3310531">
          <a:off x="3778753" y="1658867"/>
          <a:ext cx="690956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90956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06958" y="1648184"/>
        <a:ext cx="34547" cy="34547"/>
      </dsp:txXfrm>
    </dsp:sp>
    <dsp:sp modelId="{8C80D9FC-8616-46DD-A1E5-F0AB1066C015}">
      <dsp:nvSpPr>
        <dsp:cNvPr id="0" name=""/>
        <dsp:cNvSpPr/>
      </dsp:nvSpPr>
      <dsp:spPr>
        <a:xfrm>
          <a:off x="4321522" y="1702450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long(64bit)</a:t>
          </a:r>
          <a:endParaRPr lang="ko-KR" altLang="en-US" sz="1100" kern="1200"/>
        </a:p>
      </dsp:txBody>
      <dsp:txXfrm>
        <a:off x="4335968" y="1716896"/>
        <a:ext cx="957559" cy="464333"/>
      </dsp:txXfrm>
    </dsp:sp>
    <dsp:sp modelId="{387C512F-34EF-417C-B7B8-27DC35A63B89}">
      <dsp:nvSpPr>
        <dsp:cNvPr id="0" name=""/>
        <dsp:cNvSpPr/>
      </dsp:nvSpPr>
      <dsp:spPr>
        <a:xfrm rot="4249260">
          <a:off x="3523690" y="1942471"/>
          <a:ext cx="1201083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201083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094204" y="1919036"/>
        <a:ext cx="60054" cy="60054"/>
      </dsp:txXfrm>
    </dsp:sp>
    <dsp:sp modelId="{49F2E19D-8F96-4C8D-9200-EC6CDFAFAFCC}">
      <dsp:nvSpPr>
        <dsp:cNvPr id="0" name=""/>
        <dsp:cNvSpPr/>
      </dsp:nvSpPr>
      <dsp:spPr>
        <a:xfrm>
          <a:off x="4321522" y="2269660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char(16bit)</a:t>
          </a:r>
          <a:endParaRPr lang="ko-KR" altLang="en-US" sz="1100" kern="1200"/>
        </a:p>
      </dsp:txBody>
      <dsp:txXfrm>
        <a:off x="4335968" y="2284106"/>
        <a:ext cx="957559" cy="464333"/>
      </dsp:txXfrm>
    </dsp:sp>
    <dsp:sp modelId="{96D5C5E8-3C02-4C83-B184-A7D7E1E418D7}">
      <dsp:nvSpPr>
        <dsp:cNvPr id="0" name=""/>
        <dsp:cNvSpPr/>
      </dsp:nvSpPr>
      <dsp:spPr>
        <a:xfrm rot="3310531">
          <a:off x="2397721" y="3076890"/>
          <a:ext cx="690956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690956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25926" y="3066208"/>
        <a:ext cx="34547" cy="34547"/>
      </dsp:txXfrm>
    </dsp:sp>
    <dsp:sp modelId="{81F34D5E-D489-4902-8681-52C8BEC1F001}">
      <dsp:nvSpPr>
        <dsp:cNvPr id="0" name=""/>
        <dsp:cNvSpPr/>
      </dsp:nvSpPr>
      <dsp:spPr>
        <a:xfrm>
          <a:off x="2940490" y="3120474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실수형</a:t>
          </a:r>
          <a:endParaRPr lang="en-US" altLang="ko-KR" sz="1100" kern="1200"/>
        </a:p>
      </dsp:txBody>
      <dsp:txXfrm>
        <a:off x="2954936" y="3134920"/>
        <a:ext cx="957559" cy="464333"/>
      </dsp:txXfrm>
    </dsp:sp>
    <dsp:sp modelId="{71D649F5-FDDF-4CCE-AE31-54F525658CA4}">
      <dsp:nvSpPr>
        <dsp:cNvPr id="0" name=""/>
        <dsp:cNvSpPr/>
      </dsp:nvSpPr>
      <dsp:spPr>
        <a:xfrm rot="19457599">
          <a:off x="3881268" y="3218693"/>
          <a:ext cx="4859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859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12083" y="3213136"/>
        <a:ext cx="24296" cy="24296"/>
      </dsp:txXfrm>
    </dsp:sp>
    <dsp:sp modelId="{89F7FC36-25D4-43B8-BAD1-5D62E469CA02}">
      <dsp:nvSpPr>
        <dsp:cNvPr id="0" name=""/>
        <dsp:cNvSpPr/>
      </dsp:nvSpPr>
      <dsp:spPr>
        <a:xfrm>
          <a:off x="4321522" y="2836869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float(32bit)</a:t>
          </a:r>
        </a:p>
      </dsp:txBody>
      <dsp:txXfrm>
        <a:off x="4335968" y="2851315"/>
        <a:ext cx="957559" cy="464333"/>
      </dsp:txXfrm>
    </dsp:sp>
    <dsp:sp modelId="{0D5253F9-F43F-4906-A9F8-4362C30B3C78}">
      <dsp:nvSpPr>
        <dsp:cNvPr id="0" name=""/>
        <dsp:cNvSpPr/>
      </dsp:nvSpPr>
      <dsp:spPr>
        <a:xfrm rot="2142401">
          <a:off x="3881268" y="3502298"/>
          <a:ext cx="4859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859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12083" y="3496741"/>
        <a:ext cx="24296" cy="24296"/>
      </dsp:txXfrm>
    </dsp:sp>
    <dsp:sp modelId="{ED18F3D6-FB33-4415-8044-25A3A1A39D9E}">
      <dsp:nvSpPr>
        <dsp:cNvPr id="0" name=""/>
        <dsp:cNvSpPr/>
      </dsp:nvSpPr>
      <dsp:spPr>
        <a:xfrm>
          <a:off x="4321522" y="3404079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double(64bit)</a:t>
          </a:r>
        </a:p>
      </dsp:txBody>
      <dsp:txXfrm>
        <a:off x="4335968" y="3418525"/>
        <a:ext cx="957559" cy="464333"/>
      </dsp:txXfrm>
    </dsp:sp>
    <dsp:sp modelId="{B1C98CB3-9F79-4991-97C8-D459B9A283D8}">
      <dsp:nvSpPr>
        <dsp:cNvPr id="0" name=""/>
        <dsp:cNvSpPr/>
      </dsp:nvSpPr>
      <dsp:spPr>
        <a:xfrm rot="4467012">
          <a:off x="2007250" y="3502298"/>
          <a:ext cx="147189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471898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06402" y="3472092"/>
        <a:ext cx="73594" cy="73594"/>
      </dsp:txXfrm>
    </dsp:sp>
    <dsp:sp modelId="{5987845D-0FF2-45AB-A10D-FF914A0918A7}">
      <dsp:nvSpPr>
        <dsp:cNvPr id="0" name=""/>
        <dsp:cNvSpPr/>
      </dsp:nvSpPr>
      <dsp:spPr>
        <a:xfrm>
          <a:off x="2940490" y="3971288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논리형</a:t>
          </a:r>
          <a:endParaRPr lang="en-US" altLang="ko-KR" sz="1100" kern="1200"/>
        </a:p>
      </dsp:txBody>
      <dsp:txXfrm>
        <a:off x="2954936" y="3985734"/>
        <a:ext cx="957559" cy="464333"/>
      </dsp:txXfrm>
    </dsp:sp>
    <dsp:sp modelId="{BEC9CB10-320E-4EA8-90E8-8832A31C046C}">
      <dsp:nvSpPr>
        <dsp:cNvPr id="0" name=""/>
        <dsp:cNvSpPr/>
      </dsp:nvSpPr>
      <dsp:spPr>
        <a:xfrm>
          <a:off x="3926941" y="4211310"/>
          <a:ext cx="394580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394580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114367" y="4208037"/>
        <a:ext cx="19729" cy="19729"/>
      </dsp:txXfrm>
    </dsp:sp>
    <dsp:sp modelId="{1D37B642-A56C-4D2E-A67C-A0651E5CA89D}">
      <dsp:nvSpPr>
        <dsp:cNvPr id="0" name=""/>
        <dsp:cNvSpPr/>
      </dsp:nvSpPr>
      <dsp:spPr>
        <a:xfrm>
          <a:off x="4321522" y="3971288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boolean</a:t>
          </a:r>
        </a:p>
      </dsp:txBody>
      <dsp:txXfrm>
        <a:off x="4335968" y="3985734"/>
        <a:ext cx="957559" cy="464333"/>
      </dsp:txXfrm>
    </dsp:sp>
    <dsp:sp modelId="{B8758BC5-C9F2-4DB4-819E-3E55A1B9549D}">
      <dsp:nvSpPr>
        <dsp:cNvPr id="0" name=""/>
        <dsp:cNvSpPr/>
      </dsp:nvSpPr>
      <dsp:spPr>
        <a:xfrm rot="4467012">
          <a:off x="626218" y="4920322"/>
          <a:ext cx="147189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1471898" y="65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325370" y="4890116"/>
        <a:ext cx="73594" cy="73594"/>
      </dsp:txXfrm>
    </dsp:sp>
    <dsp:sp modelId="{82E07F09-227D-4C1F-AA95-3B22F0191A16}">
      <dsp:nvSpPr>
        <dsp:cNvPr id="0" name=""/>
        <dsp:cNvSpPr/>
      </dsp:nvSpPr>
      <dsp:spPr>
        <a:xfrm>
          <a:off x="1559458" y="5389312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참조 자료형</a:t>
          </a:r>
          <a:endParaRPr lang="en-US" altLang="ko-KR" sz="1100" kern="1200"/>
        </a:p>
      </dsp:txBody>
      <dsp:txXfrm>
        <a:off x="1573904" y="5403758"/>
        <a:ext cx="957559" cy="464333"/>
      </dsp:txXfrm>
    </dsp:sp>
    <dsp:sp modelId="{E51C08D2-EE09-4CEF-99C6-67EC9C542137}">
      <dsp:nvSpPr>
        <dsp:cNvPr id="0" name=""/>
        <dsp:cNvSpPr/>
      </dsp:nvSpPr>
      <dsp:spPr>
        <a:xfrm rot="17692822">
          <a:off x="2274270" y="5203926"/>
          <a:ext cx="93785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937858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19753" y="5187072"/>
        <a:ext cx="46892" cy="46892"/>
      </dsp:txXfrm>
    </dsp:sp>
    <dsp:sp modelId="{C1E4C27A-F6EE-423D-9FA1-67794FF936D7}">
      <dsp:nvSpPr>
        <dsp:cNvPr id="0" name=""/>
        <dsp:cNvSpPr/>
      </dsp:nvSpPr>
      <dsp:spPr>
        <a:xfrm>
          <a:off x="2940490" y="4538498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클래스 형</a:t>
          </a:r>
        </a:p>
      </dsp:txBody>
      <dsp:txXfrm>
        <a:off x="2954936" y="4552944"/>
        <a:ext cx="957559" cy="464333"/>
      </dsp:txXfrm>
    </dsp:sp>
    <dsp:sp modelId="{FAEC278D-F234-421B-A869-1A37FED1E66C}">
      <dsp:nvSpPr>
        <dsp:cNvPr id="0" name=""/>
        <dsp:cNvSpPr/>
      </dsp:nvSpPr>
      <dsp:spPr>
        <a:xfrm rot="19457599">
          <a:off x="2500236" y="5487531"/>
          <a:ext cx="4859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859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31051" y="5481975"/>
        <a:ext cx="24296" cy="24296"/>
      </dsp:txXfrm>
    </dsp:sp>
    <dsp:sp modelId="{C74BFE5C-61E8-46A9-A8FB-249CF5571DD9}">
      <dsp:nvSpPr>
        <dsp:cNvPr id="0" name=""/>
        <dsp:cNvSpPr/>
      </dsp:nvSpPr>
      <dsp:spPr>
        <a:xfrm>
          <a:off x="2940490" y="5105708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인터페이스 형</a:t>
          </a:r>
        </a:p>
      </dsp:txBody>
      <dsp:txXfrm>
        <a:off x="2954936" y="5120154"/>
        <a:ext cx="957559" cy="464333"/>
      </dsp:txXfrm>
    </dsp:sp>
    <dsp:sp modelId="{A631F648-2F0E-42D2-9264-80926C7349B4}">
      <dsp:nvSpPr>
        <dsp:cNvPr id="0" name=""/>
        <dsp:cNvSpPr/>
      </dsp:nvSpPr>
      <dsp:spPr>
        <a:xfrm rot="2142401">
          <a:off x="2500236" y="5771136"/>
          <a:ext cx="485927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485927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31051" y="5765579"/>
        <a:ext cx="24296" cy="24296"/>
      </dsp:txXfrm>
    </dsp:sp>
    <dsp:sp modelId="{0347255E-0FA1-4F74-88D1-108BA8A8EA36}">
      <dsp:nvSpPr>
        <dsp:cNvPr id="0" name=""/>
        <dsp:cNvSpPr/>
      </dsp:nvSpPr>
      <dsp:spPr>
        <a:xfrm>
          <a:off x="2940490" y="5672917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배열 형</a:t>
          </a:r>
        </a:p>
      </dsp:txBody>
      <dsp:txXfrm>
        <a:off x="2954936" y="5687363"/>
        <a:ext cx="957559" cy="464333"/>
      </dsp:txXfrm>
    </dsp:sp>
    <dsp:sp modelId="{58D72A4F-E5B2-4861-80E9-14D914D31513}">
      <dsp:nvSpPr>
        <dsp:cNvPr id="0" name=""/>
        <dsp:cNvSpPr/>
      </dsp:nvSpPr>
      <dsp:spPr>
        <a:xfrm rot="3907178">
          <a:off x="2274270" y="6054741"/>
          <a:ext cx="937858" cy="13183"/>
        </a:xfrm>
        <a:custGeom>
          <a:avLst/>
          <a:gdLst/>
          <a:ahLst/>
          <a:cxnLst/>
          <a:rect l="0" t="0" r="0" b="0"/>
          <a:pathLst>
            <a:path>
              <a:moveTo>
                <a:pt x="0" y="6591"/>
              </a:moveTo>
              <a:lnTo>
                <a:pt x="937858" y="6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719753" y="6037886"/>
        <a:ext cx="46892" cy="46892"/>
      </dsp:txXfrm>
    </dsp:sp>
    <dsp:sp modelId="{9CA92C29-3405-4776-9B82-A7B6E7AA2DEF}">
      <dsp:nvSpPr>
        <dsp:cNvPr id="0" name=""/>
        <dsp:cNvSpPr/>
      </dsp:nvSpPr>
      <dsp:spPr>
        <a:xfrm>
          <a:off x="2940490" y="6240127"/>
          <a:ext cx="986451" cy="493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17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88900" dist="38100" dir="27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/>
            <a:t>열거 형</a:t>
          </a:r>
        </a:p>
      </dsp:txBody>
      <dsp:txXfrm>
        <a:off x="2954936" y="6254573"/>
        <a:ext cx="957559" cy="4643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DA91F8FA92444F8CB26C90A6083B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90CB25-2455-4B00-A2DC-4352A8E75731}"/>
      </w:docPartPr>
      <w:docPartBody>
        <w:p w:rsidR="00F63E1F" w:rsidRDefault="00B872DF">
          <w:pPr>
            <w:pStyle w:val="17DA91F8FA92444F8CB26C90A6083B06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1497A826EE2E48A39E609F85461151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21736-2654-4ECA-BD3C-958067BE4621}"/>
      </w:docPartPr>
      <w:docPartBody>
        <w:p w:rsidR="00F63E1F" w:rsidRDefault="00B872DF">
          <w:pPr>
            <w:pStyle w:val="1497A826EE2E48A39E609F85461151A3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E643585AC91B484686F1FE597ECC04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F0DC5ED-C6F9-4341-8000-98AF8440C2D9}"/>
      </w:docPartPr>
      <w:docPartBody>
        <w:p w:rsidR="00F63E1F" w:rsidRDefault="00B872DF">
          <w:pPr>
            <w:pStyle w:val="E643585AC91B484686F1FE597ECC04E4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60E43C7A647F40108815784C1CEA08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4DF2CF-4EDF-4CF9-B1BD-B810040887FE}"/>
      </w:docPartPr>
      <w:docPartBody>
        <w:p w:rsidR="00F63E1F" w:rsidRDefault="00B872DF">
          <w:pPr>
            <w:pStyle w:val="60E43C7A647F40108815784C1CEA0826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0E27776A9B704E828B2C4E731BDCB2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7B04C2-D76B-4C2F-A453-7B9ABB06E84F}"/>
      </w:docPartPr>
      <w:docPartBody>
        <w:p w:rsidR="00F63E1F" w:rsidRDefault="00B872DF">
          <w:pPr>
            <w:pStyle w:val="0E27776A9B704E828B2C4E731BDCB245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04C772345CA24590BD412CAC3088A1E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F3809B-3656-4E27-A210-115548F772BF}"/>
      </w:docPartPr>
      <w:docPartBody>
        <w:p w:rsidR="00F63E1F" w:rsidRDefault="00B872DF">
          <w:pPr>
            <w:pStyle w:val="04C772345CA24590BD412CAC3088A1E6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  <w:docPart>
      <w:docPartPr>
        <w:name w:val="C837290C9A144CCB971C61D178AC6E1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6FD11D-293E-4BC7-A72F-674BDB9DCC2B}"/>
      </w:docPartPr>
      <w:docPartBody>
        <w:p w:rsidR="00F63E1F" w:rsidRDefault="00F63E1F" w:rsidP="00F63E1F">
          <w:pPr>
            <w:pStyle w:val="C837290C9A144CCB971C61D178AC6E16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6CE8C653C3CB41E48240A1F4A6C973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DC48EC6-B5D6-48C2-9691-BC4FD7FC626D}"/>
      </w:docPartPr>
      <w:docPartBody>
        <w:p w:rsidR="00F63E1F" w:rsidRDefault="00F63E1F" w:rsidP="00F63E1F">
          <w:pPr>
            <w:pStyle w:val="6CE8C653C3CB41E48240A1F4A6C97345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447194915BA044408FE89EB6ED81E1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AA9645-91FD-4FE8-9EB8-E9B0BBFBA8DF}"/>
      </w:docPartPr>
      <w:docPartBody>
        <w:p w:rsidR="00F63E1F" w:rsidRDefault="00F63E1F" w:rsidP="00F63E1F">
          <w:pPr>
            <w:pStyle w:val="447194915BA044408FE89EB6ED81E146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3C52A4D37F8B4AE08260CD59D1391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36488DB-862F-45AF-AD1A-A96245D576DB}"/>
      </w:docPartPr>
      <w:docPartBody>
        <w:p w:rsidR="00F63E1F" w:rsidRDefault="00F63E1F" w:rsidP="00F63E1F">
          <w:pPr>
            <w:pStyle w:val="3C52A4D37F8B4AE08260CD59D139170F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D0CA9C6A3FD0406D9E720BBA51E16C1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C587E27-4BB9-47B9-B687-05BFF4839938}"/>
      </w:docPartPr>
      <w:docPartBody>
        <w:p w:rsidR="00F63E1F" w:rsidRDefault="00F63E1F" w:rsidP="00F63E1F">
          <w:pPr>
            <w:pStyle w:val="D0CA9C6A3FD0406D9E720BBA51E16C1E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E66433E7975C4A1FA0D0F154D21AD4B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0190AD-7A9D-4E32-8B7B-4EDEDE7127B7}"/>
      </w:docPartPr>
      <w:docPartBody>
        <w:p w:rsidR="00F63E1F" w:rsidRDefault="00F63E1F" w:rsidP="00F63E1F">
          <w:pPr>
            <w:pStyle w:val="E66433E7975C4A1FA0D0F154D21AD4BC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6592B893BDDD48C0B7229CAC2660FC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07B64CB-C623-48AE-86CA-F47D5923AAA4}"/>
      </w:docPartPr>
      <w:docPartBody>
        <w:p w:rsidR="00F63E1F" w:rsidRDefault="00F63E1F" w:rsidP="00F63E1F">
          <w:pPr>
            <w:pStyle w:val="6592B893BDDD48C0B7229CAC2660FC80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29D2B3BF1DBA479CA9B2B4C3015EC5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E9A032-DBA4-412C-BC76-B09EFD8DF709}"/>
      </w:docPartPr>
      <w:docPartBody>
        <w:p w:rsidR="00F63E1F" w:rsidRDefault="00F63E1F" w:rsidP="00F63E1F">
          <w:pPr>
            <w:pStyle w:val="29D2B3BF1DBA479CA9B2B4C3015EC59C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B0D88472CAAB44139CCDC8932D0D2C6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35EAC1-5769-4777-8790-17577FEADFF2}"/>
      </w:docPartPr>
      <w:docPartBody>
        <w:p w:rsidR="00F63E1F" w:rsidRDefault="00F63E1F" w:rsidP="00F63E1F">
          <w:pPr>
            <w:pStyle w:val="B0D88472CAAB44139CCDC8932D0D2C66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374596933A34406A479281D025D14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B4A317-E18C-4F2C-933C-D2D63B170683}"/>
      </w:docPartPr>
      <w:docPartBody>
        <w:p w:rsidR="00F63E1F" w:rsidRDefault="00F63E1F" w:rsidP="00F63E1F">
          <w:pPr>
            <w:pStyle w:val="7374596933A34406A479281D025D1406"/>
          </w:pPr>
          <w:r>
            <w:rPr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E7"/>
    <w:rsid w:val="006B3AE7"/>
    <w:rsid w:val="00B872DF"/>
    <w:rsid w:val="00F6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DA91F8FA92444F8CB26C90A6083B06">
    <w:name w:val="17DA91F8FA92444F8CB26C90A6083B06"/>
    <w:pPr>
      <w:widowControl w:val="0"/>
      <w:wordWrap w:val="0"/>
      <w:autoSpaceDE w:val="0"/>
      <w:autoSpaceDN w:val="0"/>
    </w:pPr>
  </w:style>
  <w:style w:type="paragraph" w:customStyle="1" w:styleId="1497A826EE2E48A39E609F85461151A3">
    <w:name w:val="1497A826EE2E48A39E609F85461151A3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643585AC91B484686F1FE597ECC04E4">
    <w:name w:val="E643585AC91B484686F1FE597ECC04E4"/>
    <w:pPr>
      <w:widowControl w:val="0"/>
      <w:wordWrap w:val="0"/>
      <w:autoSpaceDE w:val="0"/>
      <w:autoSpaceDN w:val="0"/>
    </w:pPr>
  </w:style>
  <w:style w:type="paragraph" w:customStyle="1" w:styleId="60E43C7A647F40108815784C1CEA0826">
    <w:name w:val="60E43C7A647F40108815784C1CEA0826"/>
    <w:pPr>
      <w:widowControl w:val="0"/>
      <w:wordWrap w:val="0"/>
      <w:autoSpaceDE w:val="0"/>
      <w:autoSpaceDN w:val="0"/>
    </w:pPr>
  </w:style>
  <w:style w:type="paragraph" w:customStyle="1" w:styleId="31AE28476AC545949D40C1237BADACBD">
    <w:name w:val="31AE28476AC545949D40C1237BADACBD"/>
    <w:pPr>
      <w:widowControl w:val="0"/>
      <w:wordWrap w:val="0"/>
      <w:autoSpaceDE w:val="0"/>
      <w:autoSpaceDN w:val="0"/>
    </w:pPr>
  </w:style>
  <w:style w:type="paragraph" w:customStyle="1" w:styleId="3D0D229C8E6D442291E3719FBAB9C1C2">
    <w:name w:val="3D0D229C8E6D442291E3719FBAB9C1C2"/>
    <w:pPr>
      <w:widowControl w:val="0"/>
      <w:wordWrap w:val="0"/>
      <w:autoSpaceDE w:val="0"/>
      <w:autoSpaceDN w:val="0"/>
    </w:pPr>
  </w:style>
  <w:style w:type="paragraph" w:customStyle="1" w:styleId="7C04A52DAE1B46ACB2A431F0631575C7">
    <w:name w:val="7C04A52DAE1B46ACB2A431F0631575C7"/>
    <w:pPr>
      <w:widowControl w:val="0"/>
      <w:wordWrap w:val="0"/>
      <w:autoSpaceDE w:val="0"/>
      <w:autoSpaceDN w:val="0"/>
    </w:pPr>
  </w:style>
  <w:style w:type="paragraph" w:customStyle="1" w:styleId="3593D6AC3A7040B3858A05BFE5F222A5">
    <w:name w:val="3593D6AC3A7040B3858A05BFE5F222A5"/>
    <w:pPr>
      <w:widowControl w:val="0"/>
      <w:wordWrap w:val="0"/>
      <w:autoSpaceDE w:val="0"/>
      <w:autoSpaceDN w:val="0"/>
    </w:pPr>
  </w:style>
  <w:style w:type="paragraph" w:customStyle="1" w:styleId="D0C4A6A41321436C96268F7C2FD2A409">
    <w:name w:val="D0C4A6A41321436C96268F7C2FD2A409"/>
    <w:pPr>
      <w:widowControl w:val="0"/>
      <w:wordWrap w:val="0"/>
      <w:autoSpaceDE w:val="0"/>
      <w:autoSpaceDN w:val="0"/>
    </w:pPr>
  </w:style>
  <w:style w:type="paragraph" w:customStyle="1" w:styleId="13EDADF2FF8D41B7B0DDAC945427737F">
    <w:name w:val="13EDADF2FF8D41B7B0DDAC945427737F"/>
    <w:pPr>
      <w:widowControl w:val="0"/>
      <w:wordWrap w:val="0"/>
      <w:autoSpaceDE w:val="0"/>
      <w:autoSpaceDN w:val="0"/>
    </w:pPr>
  </w:style>
  <w:style w:type="paragraph" w:customStyle="1" w:styleId="0E27776A9B704E828B2C4E731BDCB245">
    <w:name w:val="0E27776A9B704E828B2C4E731BDCB245"/>
    <w:pPr>
      <w:widowControl w:val="0"/>
      <w:wordWrap w:val="0"/>
      <w:autoSpaceDE w:val="0"/>
      <w:autoSpaceDN w:val="0"/>
    </w:pPr>
  </w:style>
  <w:style w:type="paragraph" w:customStyle="1" w:styleId="04C772345CA24590BD412CAC3088A1E6">
    <w:name w:val="04C772345CA24590BD412CAC3088A1E6"/>
    <w:pPr>
      <w:widowControl w:val="0"/>
      <w:wordWrap w:val="0"/>
      <w:autoSpaceDE w:val="0"/>
      <w:autoSpaceDN w:val="0"/>
    </w:pPr>
  </w:style>
  <w:style w:type="paragraph" w:customStyle="1" w:styleId="A63FF9395D284138AE1E4A2E577961C3">
    <w:name w:val="A63FF9395D284138AE1E4A2E577961C3"/>
    <w:rsid w:val="006B3AE7"/>
    <w:pPr>
      <w:widowControl w:val="0"/>
      <w:wordWrap w:val="0"/>
      <w:autoSpaceDE w:val="0"/>
      <w:autoSpaceDN w:val="0"/>
    </w:pPr>
  </w:style>
  <w:style w:type="paragraph" w:customStyle="1" w:styleId="9F1439ADFB004AD19D6DA32A0A6CB37E">
    <w:name w:val="9F1439ADFB004AD19D6DA32A0A6CB37E"/>
    <w:rsid w:val="006B3AE7"/>
    <w:pPr>
      <w:widowControl w:val="0"/>
      <w:wordWrap w:val="0"/>
      <w:autoSpaceDE w:val="0"/>
      <w:autoSpaceDN w:val="0"/>
    </w:pPr>
  </w:style>
  <w:style w:type="paragraph" w:customStyle="1" w:styleId="C5C29A82A064434E8C1C5DA054210B32">
    <w:name w:val="C5C29A82A064434E8C1C5DA054210B32"/>
    <w:rsid w:val="006B3AE7"/>
    <w:pPr>
      <w:widowControl w:val="0"/>
      <w:wordWrap w:val="0"/>
      <w:autoSpaceDE w:val="0"/>
      <w:autoSpaceDN w:val="0"/>
    </w:pPr>
  </w:style>
  <w:style w:type="paragraph" w:customStyle="1" w:styleId="69E701F33E614C9C9063F397246CE9A5">
    <w:name w:val="69E701F33E614C9C9063F397246CE9A5"/>
    <w:rsid w:val="00F63E1F"/>
    <w:pPr>
      <w:widowControl w:val="0"/>
      <w:wordWrap w:val="0"/>
      <w:autoSpaceDE w:val="0"/>
      <w:autoSpaceDN w:val="0"/>
    </w:pPr>
  </w:style>
  <w:style w:type="paragraph" w:customStyle="1" w:styleId="9BF7A2536CB644B1BB78CCFD501E5953">
    <w:name w:val="9BF7A2536CB644B1BB78CCFD501E5953"/>
    <w:rsid w:val="00F63E1F"/>
    <w:pPr>
      <w:widowControl w:val="0"/>
      <w:wordWrap w:val="0"/>
      <w:autoSpaceDE w:val="0"/>
      <w:autoSpaceDN w:val="0"/>
    </w:pPr>
  </w:style>
  <w:style w:type="paragraph" w:customStyle="1" w:styleId="C7C3BBC60B08419592676858CDB47CA8">
    <w:name w:val="C7C3BBC60B08419592676858CDB47CA8"/>
    <w:rsid w:val="00F63E1F"/>
    <w:pPr>
      <w:widowControl w:val="0"/>
      <w:wordWrap w:val="0"/>
      <w:autoSpaceDE w:val="0"/>
      <w:autoSpaceDN w:val="0"/>
    </w:pPr>
  </w:style>
  <w:style w:type="paragraph" w:customStyle="1" w:styleId="0FAA465C6C8645B69EF7E53AEFFE5752">
    <w:name w:val="0FAA465C6C8645B69EF7E53AEFFE5752"/>
    <w:rsid w:val="00F63E1F"/>
    <w:pPr>
      <w:widowControl w:val="0"/>
      <w:wordWrap w:val="0"/>
      <w:autoSpaceDE w:val="0"/>
      <w:autoSpaceDN w:val="0"/>
    </w:pPr>
  </w:style>
  <w:style w:type="paragraph" w:customStyle="1" w:styleId="14FBA71D8D3F4895833B178A163F50D3">
    <w:name w:val="14FBA71D8D3F4895833B178A163F50D3"/>
    <w:rsid w:val="00F63E1F"/>
    <w:pPr>
      <w:widowControl w:val="0"/>
      <w:wordWrap w:val="0"/>
      <w:autoSpaceDE w:val="0"/>
      <w:autoSpaceDN w:val="0"/>
    </w:pPr>
  </w:style>
  <w:style w:type="paragraph" w:customStyle="1" w:styleId="B052146CC8764B46BAAAA30D25E880F5">
    <w:name w:val="B052146CC8764B46BAAAA30D25E880F5"/>
    <w:rsid w:val="00F63E1F"/>
    <w:pPr>
      <w:widowControl w:val="0"/>
      <w:wordWrap w:val="0"/>
      <w:autoSpaceDE w:val="0"/>
      <w:autoSpaceDN w:val="0"/>
    </w:pPr>
  </w:style>
  <w:style w:type="paragraph" w:customStyle="1" w:styleId="4C1E66B4C0954C70956619165585B077">
    <w:name w:val="4C1E66B4C0954C70956619165585B077"/>
    <w:rsid w:val="00F63E1F"/>
    <w:pPr>
      <w:widowControl w:val="0"/>
      <w:wordWrap w:val="0"/>
      <w:autoSpaceDE w:val="0"/>
      <w:autoSpaceDN w:val="0"/>
    </w:pPr>
  </w:style>
  <w:style w:type="paragraph" w:customStyle="1" w:styleId="3624D505979E43EBAF95CB0CF1237064">
    <w:name w:val="3624D505979E43EBAF95CB0CF1237064"/>
    <w:rsid w:val="00F63E1F"/>
    <w:pPr>
      <w:widowControl w:val="0"/>
      <w:wordWrap w:val="0"/>
      <w:autoSpaceDE w:val="0"/>
      <w:autoSpaceDN w:val="0"/>
    </w:pPr>
  </w:style>
  <w:style w:type="paragraph" w:customStyle="1" w:styleId="0BC35FD405674869AC917D4C0436FB09">
    <w:name w:val="0BC35FD405674869AC917D4C0436FB09"/>
    <w:rsid w:val="00F63E1F"/>
    <w:pPr>
      <w:widowControl w:val="0"/>
      <w:wordWrap w:val="0"/>
      <w:autoSpaceDE w:val="0"/>
      <w:autoSpaceDN w:val="0"/>
    </w:pPr>
  </w:style>
  <w:style w:type="paragraph" w:customStyle="1" w:styleId="48065A41F56F441EA9D6EC9EAD9D6DA5">
    <w:name w:val="48065A41F56F441EA9D6EC9EAD9D6DA5"/>
    <w:rsid w:val="00F63E1F"/>
    <w:pPr>
      <w:widowControl w:val="0"/>
      <w:wordWrap w:val="0"/>
      <w:autoSpaceDE w:val="0"/>
      <w:autoSpaceDN w:val="0"/>
    </w:pPr>
  </w:style>
  <w:style w:type="paragraph" w:customStyle="1" w:styleId="46A65B333D8A4117B730695E2CED8A29">
    <w:name w:val="46A65B333D8A4117B730695E2CED8A29"/>
    <w:rsid w:val="00F63E1F"/>
    <w:pPr>
      <w:widowControl w:val="0"/>
      <w:wordWrap w:val="0"/>
      <w:autoSpaceDE w:val="0"/>
      <w:autoSpaceDN w:val="0"/>
    </w:pPr>
  </w:style>
  <w:style w:type="paragraph" w:customStyle="1" w:styleId="3F49DDC96CAD4463BCCCA1F15A19BA0E">
    <w:name w:val="3F49DDC96CAD4463BCCCA1F15A19BA0E"/>
    <w:rsid w:val="00F63E1F"/>
    <w:pPr>
      <w:widowControl w:val="0"/>
      <w:wordWrap w:val="0"/>
      <w:autoSpaceDE w:val="0"/>
      <w:autoSpaceDN w:val="0"/>
    </w:pPr>
  </w:style>
  <w:style w:type="paragraph" w:customStyle="1" w:styleId="8D215DA6C03B43DB8D99656B2A6E626C">
    <w:name w:val="8D215DA6C03B43DB8D99656B2A6E626C"/>
    <w:rsid w:val="00F63E1F"/>
    <w:pPr>
      <w:widowControl w:val="0"/>
      <w:wordWrap w:val="0"/>
      <w:autoSpaceDE w:val="0"/>
      <w:autoSpaceDN w:val="0"/>
    </w:pPr>
  </w:style>
  <w:style w:type="paragraph" w:customStyle="1" w:styleId="94959AC421754723B35957957A8CD25E">
    <w:name w:val="94959AC421754723B35957957A8CD25E"/>
    <w:rsid w:val="00F63E1F"/>
    <w:pPr>
      <w:widowControl w:val="0"/>
      <w:wordWrap w:val="0"/>
      <w:autoSpaceDE w:val="0"/>
      <w:autoSpaceDN w:val="0"/>
    </w:pPr>
  </w:style>
  <w:style w:type="paragraph" w:customStyle="1" w:styleId="91E1ACB000C14E9C879D8860C199BC34">
    <w:name w:val="91E1ACB000C14E9C879D8860C199BC34"/>
    <w:rsid w:val="00F63E1F"/>
    <w:pPr>
      <w:widowControl w:val="0"/>
      <w:wordWrap w:val="0"/>
      <w:autoSpaceDE w:val="0"/>
      <w:autoSpaceDN w:val="0"/>
    </w:pPr>
  </w:style>
  <w:style w:type="paragraph" w:customStyle="1" w:styleId="BCA46DBEBCEB49E6829902314E955F5B">
    <w:name w:val="BCA46DBEBCEB49E6829902314E955F5B"/>
    <w:rsid w:val="00F63E1F"/>
    <w:pPr>
      <w:widowControl w:val="0"/>
      <w:wordWrap w:val="0"/>
      <w:autoSpaceDE w:val="0"/>
      <w:autoSpaceDN w:val="0"/>
    </w:pPr>
  </w:style>
  <w:style w:type="paragraph" w:customStyle="1" w:styleId="8CC3A074B6424189A8CCD2C7C950C209">
    <w:name w:val="8CC3A074B6424189A8CCD2C7C950C209"/>
    <w:rsid w:val="00F63E1F"/>
    <w:pPr>
      <w:widowControl w:val="0"/>
      <w:wordWrap w:val="0"/>
      <w:autoSpaceDE w:val="0"/>
      <w:autoSpaceDN w:val="0"/>
    </w:pPr>
  </w:style>
  <w:style w:type="paragraph" w:customStyle="1" w:styleId="C6544357F4114B02BD3CF56593001D9F">
    <w:name w:val="C6544357F4114B02BD3CF56593001D9F"/>
    <w:rsid w:val="00F63E1F"/>
    <w:pPr>
      <w:widowControl w:val="0"/>
      <w:wordWrap w:val="0"/>
      <w:autoSpaceDE w:val="0"/>
      <w:autoSpaceDN w:val="0"/>
    </w:pPr>
  </w:style>
  <w:style w:type="paragraph" w:customStyle="1" w:styleId="C837290C9A144CCB971C61D178AC6E16">
    <w:name w:val="C837290C9A144CCB971C61D178AC6E16"/>
    <w:rsid w:val="00F63E1F"/>
    <w:pPr>
      <w:widowControl w:val="0"/>
      <w:wordWrap w:val="0"/>
      <w:autoSpaceDE w:val="0"/>
      <w:autoSpaceDN w:val="0"/>
    </w:pPr>
  </w:style>
  <w:style w:type="paragraph" w:customStyle="1" w:styleId="6CE8C653C3CB41E48240A1F4A6C97345">
    <w:name w:val="6CE8C653C3CB41E48240A1F4A6C97345"/>
    <w:rsid w:val="00F63E1F"/>
    <w:pPr>
      <w:widowControl w:val="0"/>
      <w:wordWrap w:val="0"/>
      <w:autoSpaceDE w:val="0"/>
      <w:autoSpaceDN w:val="0"/>
    </w:pPr>
  </w:style>
  <w:style w:type="paragraph" w:customStyle="1" w:styleId="6BA013DE17A04A2198B5F9B617588E4C">
    <w:name w:val="6BA013DE17A04A2198B5F9B617588E4C"/>
    <w:rsid w:val="00F63E1F"/>
    <w:pPr>
      <w:widowControl w:val="0"/>
      <w:wordWrap w:val="0"/>
      <w:autoSpaceDE w:val="0"/>
      <w:autoSpaceDN w:val="0"/>
    </w:pPr>
  </w:style>
  <w:style w:type="paragraph" w:customStyle="1" w:styleId="2D0EC771728E4CFA8864EC9F9CB7B60A">
    <w:name w:val="2D0EC771728E4CFA8864EC9F9CB7B60A"/>
    <w:rsid w:val="00F63E1F"/>
    <w:pPr>
      <w:widowControl w:val="0"/>
      <w:wordWrap w:val="0"/>
      <w:autoSpaceDE w:val="0"/>
      <w:autoSpaceDN w:val="0"/>
    </w:pPr>
  </w:style>
  <w:style w:type="paragraph" w:customStyle="1" w:styleId="447194915BA044408FE89EB6ED81E146">
    <w:name w:val="447194915BA044408FE89EB6ED81E146"/>
    <w:rsid w:val="00F63E1F"/>
    <w:pPr>
      <w:widowControl w:val="0"/>
      <w:wordWrap w:val="0"/>
      <w:autoSpaceDE w:val="0"/>
      <w:autoSpaceDN w:val="0"/>
    </w:pPr>
  </w:style>
  <w:style w:type="paragraph" w:customStyle="1" w:styleId="3C52A4D37F8B4AE08260CD59D139170F">
    <w:name w:val="3C52A4D37F8B4AE08260CD59D139170F"/>
    <w:rsid w:val="00F63E1F"/>
    <w:pPr>
      <w:widowControl w:val="0"/>
      <w:wordWrap w:val="0"/>
      <w:autoSpaceDE w:val="0"/>
      <w:autoSpaceDN w:val="0"/>
    </w:pPr>
  </w:style>
  <w:style w:type="paragraph" w:customStyle="1" w:styleId="D0CA9C6A3FD0406D9E720BBA51E16C1E">
    <w:name w:val="D0CA9C6A3FD0406D9E720BBA51E16C1E"/>
    <w:rsid w:val="00F63E1F"/>
    <w:pPr>
      <w:widowControl w:val="0"/>
      <w:wordWrap w:val="0"/>
      <w:autoSpaceDE w:val="0"/>
      <w:autoSpaceDN w:val="0"/>
    </w:pPr>
  </w:style>
  <w:style w:type="paragraph" w:customStyle="1" w:styleId="E66433E7975C4A1FA0D0F154D21AD4BC">
    <w:name w:val="E66433E7975C4A1FA0D0F154D21AD4BC"/>
    <w:rsid w:val="00F63E1F"/>
    <w:pPr>
      <w:widowControl w:val="0"/>
      <w:wordWrap w:val="0"/>
      <w:autoSpaceDE w:val="0"/>
      <w:autoSpaceDN w:val="0"/>
    </w:pPr>
  </w:style>
  <w:style w:type="paragraph" w:customStyle="1" w:styleId="3A4E9E1F6AF14E05B29E7B47E6445AB5">
    <w:name w:val="3A4E9E1F6AF14E05B29E7B47E6445AB5"/>
    <w:rsid w:val="00F63E1F"/>
    <w:pPr>
      <w:widowControl w:val="0"/>
      <w:wordWrap w:val="0"/>
      <w:autoSpaceDE w:val="0"/>
      <w:autoSpaceDN w:val="0"/>
    </w:pPr>
  </w:style>
  <w:style w:type="paragraph" w:customStyle="1" w:styleId="6592B893BDDD48C0B7229CAC2660FC80">
    <w:name w:val="6592B893BDDD48C0B7229CAC2660FC80"/>
    <w:rsid w:val="00F63E1F"/>
    <w:pPr>
      <w:widowControl w:val="0"/>
      <w:wordWrap w:val="0"/>
      <w:autoSpaceDE w:val="0"/>
      <w:autoSpaceDN w:val="0"/>
    </w:pPr>
  </w:style>
  <w:style w:type="paragraph" w:customStyle="1" w:styleId="29D2B3BF1DBA479CA9B2B4C3015EC59C">
    <w:name w:val="29D2B3BF1DBA479CA9B2B4C3015EC59C"/>
    <w:rsid w:val="00F63E1F"/>
    <w:pPr>
      <w:widowControl w:val="0"/>
      <w:wordWrap w:val="0"/>
      <w:autoSpaceDE w:val="0"/>
      <w:autoSpaceDN w:val="0"/>
    </w:pPr>
  </w:style>
  <w:style w:type="paragraph" w:customStyle="1" w:styleId="B0D88472CAAB44139CCDC8932D0D2C66">
    <w:name w:val="B0D88472CAAB44139CCDC8932D0D2C66"/>
    <w:rsid w:val="00F63E1F"/>
    <w:pPr>
      <w:widowControl w:val="0"/>
      <w:wordWrap w:val="0"/>
      <w:autoSpaceDE w:val="0"/>
      <w:autoSpaceDN w:val="0"/>
    </w:pPr>
  </w:style>
  <w:style w:type="paragraph" w:customStyle="1" w:styleId="7374596933A34406A479281D025D1406">
    <w:name w:val="7374596933A34406A479281D025D1406"/>
    <w:rsid w:val="00F63E1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5352539A-B1AE-4571-8EF2-BB506695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184</TotalTime>
  <Pages>8</Pages>
  <Words>498</Words>
  <Characters>2843</Characters>
  <Application>Microsoft Office Word</Application>
  <DocSecurity>0</DocSecurity>
  <Lines>23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Java programming</vt:lpstr>
      <vt:lpstr/>
      <vt:lpstr>    Heading 2</vt:lpstr>
      <vt:lpstr>        Heading 3</vt:lpstr>
    </vt:vector>
  </TitlesOfParts>
  <Company>20131143 최현</Company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</dc:title>
  <dc:subject>멀티미디어 프로그래밍</dc:subject>
  <dc:creator>Hyeon Choi</dc:creator>
  <cp:keywords/>
  <dc:description/>
  <cp:lastModifiedBy>Hyeon Choi</cp:lastModifiedBy>
  <cp:revision>3</cp:revision>
  <dcterms:created xsi:type="dcterms:W3CDTF">2014-06-01T08:30:00Z</dcterms:created>
  <dcterms:modified xsi:type="dcterms:W3CDTF">2014-06-01T11:34:00Z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